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5ED3F6D6" w14:textId="77777777" w:rsidTr="00943166">
        <w:trPr>
          <w:trHeight w:val="1728"/>
        </w:trPr>
        <w:tc>
          <w:tcPr>
            <w:tcW w:w="6030" w:type="dxa"/>
            <w:gridSpan w:val="2"/>
            <w:vAlign w:val="center"/>
          </w:tcPr>
          <w:p w14:paraId="75BC9603" w14:textId="77777777" w:rsidR="009719B8" w:rsidRPr="009F24D4" w:rsidRDefault="009719B8" w:rsidP="00943166">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0BFA22F7" w14:textId="77777777" w:rsidTr="00943166">
        <w:trPr>
          <w:trHeight w:val="720"/>
        </w:trPr>
        <w:tc>
          <w:tcPr>
            <w:tcW w:w="2610" w:type="dxa"/>
            <w:vAlign w:val="center"/>
          </w:tcPr>
          <w:p w14:paraId="04B1526D" w14:textId="77777777" w:rsidR="009719B8" w:rsidRPr="001A7E70" w:rsidRDefault="009719B8" w:rsidP="00943166">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21B3DB8B" w14:textId="215300BE" w:rsidR="009719B8" w:rsidRPr="001A7E70" w:rsidRDefault="007B75A3" w:rsidP="00943166">
            <w:pPr>
              <w:spacing w:before="100" w:beforeAutospacing="1" w:after="100" w:afterAutospacing="1"/>
              <w:jc w:val="left"/>
              <w:rPr>
                <w:color w:val="00B0F0"/>
                <w:sz w:val="28"/>
                <w:szCs w:val="28"/>
              </w:rPr>
            </w:pPr>
            <w:r>
              <w:rPr>
                <w:color w:val="00B0F0"/>
                <w:sz w:val="28"/>
                <w:szCs w:val="28"/>
              </w:rPr>
              <w:t>CSC211A</w:t>
            </w:r>
          </w:p>
        </w:tc>
      </w:tr>
      <w:tr w:rsidR="009719B8" w:rsidRPr="001A7E70" w14:paraId="1EEF56E9" w14:textId="77777777" w:rsidTr="00943166">
        <w:trPr>
          <w:trHeight w:val="720"/>
        </w:trPr>
        <w:tc>
          <w:tcPr>
            <w:tcW w:w="2610" w:type="dxa"/>
            <w:vAlign w:val="center"/>
          </w:tcPr>
          <w:p w14:paraId="161C0B71" w14:textId="77777777" w:rsidR="009719B8" w:rsidRPr="001A7E70" w:rsidRDefault="009719B8" w:rsidP="00943166">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4CEF99E2" w14:textId="04763795" w:rsidR="009719B8" w:rsidRPr="001A7E70" w:rsidRDefault="007B75A3" w:rsidP="00943166">
            <w:pPr>
              <w:spacing w:before="100" w:beforeAutospacing="1" w:after="100" w:afterAutospacing="1"/>
              <w:jc w:val="left"/>
              <w:rPr>
                <w:color w:val="00B0F0"/>
                <w:sz w:val="28"/>
                <w:szCs w:val="28"/>
              </w:rPr>
            </w:pPr>
            <w:r>
              <w:rPr>
                <w:color w:val="00B0F0"/>
                <w:sz w:val="28"/>
                <w:szCs w:val="28"/>
              </w:rPr>
              <w:t>Formal Languages and Automata Theory</w:t>
            </w:r>
          </w:p>
        </w:tc>
      </w:tr>
      <w:tr w:rsidR="009719B8" w:rsidRPr="001A7E70" w14:paraId="523EAF46" w14:textId="77777777" w:rsidTr="00943166">
        <w:trPr>
          <w:trHeight w:val="720"/>
        </w:trPr>
        <w:tc>
          <w:tcPr>
            <w:tcW w:w="2610" w:type="dxa"/>
            <w:vAlign w:val="center"/>
          </w:tcPr>
          <w:p w14:paraId="5EE5DA05" w14:textId="77777777" w:rsidR="009719B8" w:rsidRPr="001A7E70" w:rsidRDefault="009719B8" w:rsidP="00943166">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32E9E68E" w14:textId="77777777" w:rsidR="009719B8" w:rsidRPr="001A7E70" w:rsidRDefault="009719B8" w:rsidP="00943166">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16B23054" w14:textId="77777777" w:rsidTr="00943166">
        <w:trPr>
          <w:trHeight w:val="720"/>
        </w:trPr>
        <w:tc>
          <w:tcPr>
            <w:tcW w:w="2610" w:type="dxa"/>
            <w:vAlign w:val="center"/>
          </w:tcPr>
          <w:p w14:paraId="49D6FA87" w14:textId="77777777" w:rsidR="009719B8" w:rsidRPr="001A7E70" w:rsidRDefault="009719B8" w:rsidP="00943166">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755EEAC" w14:textId="77777777" w:rsidR="009719B8" w:rsidRPr="001A7E70" w:rsidRDefault="009719B8" w:rsidP="00943166">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2BF23995" w14:textId="77777777" w:rsidTr="00943166">
        <w:trPr>
          <w:trHeight w:val="720"/>
        </w:trPr>
        <w:tc>
          <w:tcPr>
            <w:tcW w:w="2610" w:type="dxa"/>
            <w:vAlign w:val="center"/>
          </w:tcPr>
          <w:p w14:paraId="4CF4B2F3" w14:textId="77777777" w:rsidR="009719B8" w:rsidRPr="001A7E70" w:rsidRDefault="009719B8" w:rsidP="00943166">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6281E31A" w14:textId="77777777" w:rsidR="009719B8" w:rsidRPr="001A7E70" w:rsidRDefault="009719B8" w:rsidP="00943166">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765"/>
      </w:tblGrid>
      <w:tr w:rsidR="009719B8" w:rsidRPr="00013CED" w14:paraId="279A1BF3" w14:textId="77777777" w:rsidTr="007B75A3">
        <w:trPr>
          <w:trHeight w:val="576"/>
        </w:trPr>
        <w:tc>
          <w:tcPr>
            <w:tcW w:w="3255" w:type="dxa"/>
            <w:vAlign w:val="center"/>
          </w:tcPr>
          <w:p w14:paraId="0697DA81" w14:textId="77777777" w:rsidR="009719B8" w:rsidRPr="00013CED" w:rsidRDefault="009719B8" w:rsidP="00943166">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765" w:type="dxa"/>
            <w:vAlign w:val="center"/>
          </w:tcPr>
          <w:p w14:paraId="0AA64462" w14:textId="77777777" w:rsidR="009719B8" w:rsidRPr="00013CED" w:rsidRDefault="009719B8" w:rsidP="00943166">
            <w:pPr>
              <w:spacing w:before="100" w:beforeAutospacing="1" w:after="100" w:afterAutospacing="1"/>
              <w:jc w:val="left"/>
              <w:rPr>
                <w:sz w:val="28"/>
                <w:szCs w:val="28"/>
              </w:rPr>
            </w:pPr>
            <w:r w:rsidRPr="00013CED">
              <w:rPr>
                <w:sz w:val="28"/>
                <w:szCs w:val="28"/>
              </w:rPr>
              <w:t>Satyajit Ghana</w:t>
            </w:r>
          </w:p>
        </w:tc>
      </w:tr>
      <w:tr w:rsidR="009719B8" w:rsidRPr="00013CED" w14:paraId="4A13AC2C" w14:textId="77777777" w:rsidTr="007B75A3">
        <w:trPr>
          <w:trHeight w:val="576"/>
        </w:trPr>
        <w:tc>
          <w:tcPr>
            <w:tcW w:w="3255" w:type="dxa"/>
            <w:vAlign w:val="center"/>
          </w:tcPr>
          <w:p w14:paraId="5E2F0388" w14:textId="77777777" w:rsidR="009719B8" w:rsidRPr="00013CED" w:rsidRDefault="009719B8" w:rsidP="00943166">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765" w:type="dxa"/>
            <w:vAlign w:val="center"/>
          </w:tcPr>
          <w:p w14:paraId="4CA75278" w14:textId="77777777" w:rsidR="009719B8" w:rsidRPr="00013CED" w:rsidRDefault="009719B8" w:rsidP="00943166">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A485350" w14:textId="77777777" w:rsidTr="007B75A3">
        <w:trPr>
          <w:trHeight w:val="576"/>
        </w:trPr>
        <w:tc>
          <w:tcPr>
            <w:tcW w:w="3255" w:type="dxa"/>
            <w:vAlign w:val="center"/>
          </w:tcPr>
          <w:p w14:paraId="6FC0E102" w14:textId="77777777" w:rsidR="009719B8" w:rsidRPr="00013CED" w:rsidRDefault="009719B8" w:rsidP="00943166">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765" w:type="dxa"/>
            <w:vAlign w:val="center"/>
          </w:tcPr>
          <w:p w14:paraId="5584FF70" w14:textId="7EB7B54E" w:rsidR="009719B8" w:rsidRPr="00013CED" w:rsidRDefault="007B75A3" w:rsidP="00943166">
            <w:pPr>
              <w:spacing w:before="100" w:beforeAutospacing="1" w:after="100" w:afterAutospacing="1"/>
              <w:jc w:val="left"/>
              <w:rPr>
                <w:color w:val="00B0F0"/>
                <w:sz w:val="28"/>
                <w:szCs w:val="28"/>
              </w:rPr>
            </w:pPr>
            <w:r>
              <w:rPr>
                <w:color w:val="00B0F0"/>
                <w:sz w:val="28"/>
                <w:szCs w:val="28"/>
              </w:rPr>
              <w:t>04</w:t>
            </w:r>
            <w:r w:rsidR="009719B8" w:rsidRPr="00013CED">
              <w:rPr>
                <w:color w:val="00B0F0"/>
                <w:sz w:val="28"/>
                <w:szCs w:val="28"/>
              </w:rPr>
              <w:t>/</w:t>
            </w:r>
            <w:r>
              <w:rPr>
                <w:color w:val="00B0F0"/>
                <w:sz w:val="28"/>
                <w:szCs w:val="28"/>
              </w:rPr>
              <w:t>2017</w:t>
            </w:r>
          </w:p>
        </w:tc>
      </w:tr>
      <w:tr w:rsidR="009719B8" w:rsidRPr="00013CED" w14:paraId="6106B49E" w14:textId="77777777" w:rsidTr="007B75A3">
        <w:trPr>
          <w:trHeight w:val="576"/>
        </w:trPr>
        <w:tc>
          <w:tcPr>
            <w:tcW w:w="3255" w:type="dxa"/>
            <w:vAlign w:val="center"/>
          </w:tcPr>
          <w:p w14:paraId="73B105EB" w14:textId="77777777" w:rsidR="009719B8" w:rsidRPr="00013CED" w:rsidRDefault="009719B8" w:rsidP="00943166">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765" w:type="dxa"/>
            <w:vAlign w:val="center"/>
          </w:tcPr>
          <w:p w14:paraId="693CEAC0" w14:textId="4F780E32" w:rsidR="009719B8" w:rsidRPr="00013CED" w:rsidRDefault="007B75A3" w:rsidP="00943166">
            <w:pPr>
              <w:spacing w:before="100" w:beforeAutospacing="1" w:after="100" w:afterAutospacing="1"/>
              <w:jc w:val="left"/>
              <w:rPr>
                <w:color w:val="00B0F0"/>
                <w:sz w:val="28"/>
                <w:szCs w:val="28"/>
              </w:rPr>
            </w:pPr>
            <w:r>
              <w:rPr>
                <w:color w:val="00B0F0"/>
                <w:sz w:val="28"/>
                <w:szCs w:val="28"/>
              </w:rPr>
              <w:t xml:space="preserve">P. Padma Priya </w:t>
            </w:r>
            <w:proofErr w:type="spellStart"/>
            <w:r>
              <w:rPr>
                <w:color w:val="00B0F0"/>
                <w:sz w:val="28"/>
                <w:szCs w:val="28"/>
              </w:rPr>
              <w:t>Dharishini</w:t>
            </w:r>
            <w:proofErr w:type="spellEnd"/>
          </w:p>
        </w:tc>
      </w:tr>
    </w:tbl>
    <w:p w14:paraId="594C0EAD" w14:textId="77777777" w:rsidR="009719B8" w:rsidRDefault="009719B8" w:rsidP="009719B8">
      <w:pPr>
        <w:sectPr w:rsidR="009719B8" w:rsidSect="0094316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68F92A0" wp14:editId="6CF8C59C">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72B8EF0D" w14:textId="77777777" w:rsidTr="00943166">
        <w:trPr>
          <w:trHeight w:val="864"/>
        </w:trPr>
        <w:tc>
          <w:tcPr>
            <w:tcW w:w="9410" w:type="dxa"/>
            <w:gridSpan w:val="9"/>
            <w:vAlign w:val="center"/>
          </w:tcPr>
          <w:p w14:paraId="55DBF7A9"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3743387"/>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6ED00718" w14:textId="77777777" w:rsidTr="00943166">
        <w:trPr>
          <w:trHeight w:val="358"/>
        </w:trPr>
        <w:tc>
          <w:tcPr>
            <w:tcW w:w="1885" w:type="dxa"/>
            <w:vAlign w:val="center"/>
          </w:tcPr>
          <w:p w14:paraId="3BB7ABB3"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1042D41D"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5AC27B66" w14:textId="77777777" w:rsidTr="00943166">
        <w:trPr>
          <w:trHeight w:val="352"/>
        </w:trPr>
        <w:tc>
          <w:tcPr>
            <w:tcW w:w="1885" w:type="dxa"/>
            <w:vAlign w:val="center"/>
          </w:tcPr>
          <w:p w14:paraId="3DAD0427"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31851D51"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42584C86" w14:textId="77777777" w:rsidTr="00943166">
        <w:trPr>
          <w:trHeight w:val="361"/>
        </w:trPr>
        <w:tc>
          <w:tcPr>
            <w:tcW w:w="1885" w:type="dxa"/>
            <w:vAlign w:val="center"/>
          </w:tcPr>
          <w:p w14:paraId="7204E320"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408A321E"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10B18D88"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068F4BB7" w14:textId="54E5938D" w:rsidR="009719B8" w:rsidRPr="001160B8" w:rsidRDefault="007B75A3" w:rsidP="009431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04/2017</w:t>
            </w:r>
          </w:p>
        </w:tc>
      </w:tr>
      <w:tr w:rsidR="009719B8" w:rsidRPr="001160B8" w14:paraId="40B06C81" w14:textId="77777777" w:rsidTr="00943166">
        <w:trPr>
          <w:trHeight w:val="418"/>
        </w:trPr>
        <w:tc>
          <w:tcPr>
            <w:tcW w:w="1885" w:type="dxa"/>
            <w:vAlign w:val="center"/>
          </w:tcPr>
          <w:p w14:paraId="507C8E7D"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55733B22" w14:textId="27278200" w:rsidR="009719B8" w:rsidRPr="001160B8" w:rsidRDefault="007B75A3" w:rsidP="009431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CSC211A</w:t>
            </w:r>
          </w:p>
        </w:tc>
      </w:tr>
      <w:tr w:rsidR="009719B8" w:rsidRPr="001160B8" w14:paraId="3EF3B82D" w14:textId="77777777" w:rsidTr="00943166">
        <w:trPr>
          <w:trHeight w:val="370"/>
        </w:trPr>
        <w:tc>
          <w:tcPr>
            <w:tcW w:w="1885" w:type="dxa"/>
            <w:vAlign w:val="center"/>
          </w:tcPr>
          <w:p w14:paraId="4B3F72F2"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5C297ED6" w14:textId="77D940CB" w:rsidR="009719B8" w:rsidRPr="001160B8" w:rsidRDefault="007B75A3" w:rsidP="009431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Formal Languages and Automata Theory</w:t>
            </w:r>
          </w:p>
        </w:tc>
      </w:tr>
      <w:tr w:rsidR="009719B8" w:rsidRPr="001160B8" w14:paraId="06CDC7CB" w14:textId="77777777" w:rsidTr="00943166">
        <w:trPr>
          <w:trHeight w:val="352"/>
        </w:trPr>
        <w:tc>
          <w:tcPr>
            <w:tcW w:w="1885" w:type="dxa"/>
            <w:vAlign w:val="center"/>
          </w:tcPr>
          <w:p w14:paraId="26ED676C"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7CA5623D"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
        </w:tc>
        <w:tc>
          <w:tcPr>
            <w:tcW w:w="742" w:type="dxa"/>
          </w:tcPr>
          <w:p w14:paraId="6FB6AD5A"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4E2544D0"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
        </w:tc>
      </w:tr>
      <w:tr w:rsidR="009719B8" w:rsidRPr="001160B8" w14:paraId="4E2B798B" w14:textId="77777777" w:rsidTr="00943166">
        <w:trPr>
          <w:trHeight w:val="368"/>
        </w:trPr>
        <w:tc>
          <w:tcPr>
            <w:tcW w:w="1885" w:type="dxa"/>
            <w:vAlign w:val="center"/>
          </w:tcPr>
          <w:p w14:paraId="1F765D43"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1AE494C1" w14:textId="35FB2EE5" w:rsidR="009719B8" w:rsidRPr="001160B8" w:rsidRDefault="007B75A3" w:rsidP="009431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P. Padma Priya </w:t>
            </w:r>
            <w:proofErr w:type="spellStart"/>
            <w:r>
              <w:rPr>
                <w:rFonts w:eastAsia="Times New Roman" w:cs="Calibri"/>
                <w:sz w:val="24"/>
                <w14:ligatures w14:val="none"/>
              </w:rPr>
              <w:t>Dharishini</w:t>
            </w:r>
            <w:proofErr w:type="spellEnd"/>
          </w:p>
        </w:tc>
      </w:tr>
      <w:tr w:rsidR="009719B8" w:rsidRPr="001160B8" w14:paraId="634E9CD5" w14:textId="77777777" w:rsidTr="00943166">
        <w:trPr>
          <w:trHeight w:val="1621"/>
        </w:trPr>
        <w:tc>
          <w:tcPr>
            <w:tcW w:w="9410" w:type="dxa"/>
            <w:gridSpan w:val="9"/>
            <w:vAlign w:val="center"/>
          </w:tcPr>
          <w:p w14:paraId="74E2A3A2" w14:textId="77777777" w:rsidR="009719B8" w:rsidRPr="001160B8" w:rsidRDefault="009719B8" w:rsidP="00943166">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5AC6B66" w14:textId="77777777" w:rsidR="009719B8" w:rsidRPr="001160B8" w:rsidRDefault="009719B8" w:rsidP="00943166">
            <w:pPr>
              <w:tabs>
                <w:tab w:val="clear" w:pos="9360"/>
              </w:tabs>
              <w:spacing w:before="0" w:after="0"/>
              <w:jc w:val="left"/>
              <w:rPr>
                <w:rFonts w:eastAsia="Times New Roman" w:cs="Calibri"/>
                <w:b/>
                <w:sz w:val="24"/>
                <w14:ligatures w14:val="none"/>
              </w:rPr>
            </w:pPr>
          </w:p>
          <w:p w14:paraId="32A0F11C" w14:textId="77777777" w:rsidR="009719B8" w:rsidRPr="001160B8" w:rsidRDefault="009719B8" w:rsidP="00943166">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34E72503" w14:textId="77777777" w:rsidTr="00943166">
        <w:trPr>
          <w:trHeight w:val="877"/>
        </w:trPr>
        <w:tc>
          <w:tcPr>
            <w:tcW w:w="2355" w:type="dxa"/>
            <w:gridSpan w:val="2"/>
            <w:vAlign w:val="center"/>
          </w:tcPr>
          <w:p w14:paraId="59E3732A"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05C5FFA8"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17ED8B01"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0EFA56F8"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
        </w:tc>
      </w:tr>
      <w:tr w:rsidR="009719B8" w:rsidRPr="001160B8" w14:paraId="7B838F62" w14:textId="77777777" w:rsidTr="00943166">
        <w:trPr>
          <w:trHeight w:val="886"/>
        </w:trPr>
        <w:tc>
          <w:tcPr>
            <w:tcW w:w="2355" w:type="dxa"/>
            <w:gridSpan w:val="2"/>
            <w:vAlign w:val="center"/>
          </w:tcPr>
          <w:p w14:paraId="2283B16B"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313A1ABB"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1D204F01"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
        </w:tc>
      </w:tr>
      <w:tr w:rsidR="009719B8" w:rsidRPr="001160B8" w14:paraId="1F1E9AB2" w14:textId="77777777" w:rsidTr="00943166">
        <w:trPr>
          <w:trHeight w:val="325"/>
        </w:trPr>
        <w:tc>
          <w:tcPr>
            <w:tcW w:w="4675" w:type="dxa"/>
            <w:gridSpan w:val="5"/>
          </w:tcPr>
          <w:p w14:paraId="0120A162" w14:textId="77777777" w:rsidR="009719B8" w:rsidRPr="001160B8" w:rsidRDefault="009719B8" w:rsidP="009431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5BDBECF7" w14:textId="77777777" w:rsidR="009719B8" w:rsidRPr="001160B8" w:rsidRDefault="009719B8" w:rsidP="009431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5EA447D7" w14:textId="77777777" w:rsidTr="00943166">
        <w:trPr>
          <w:trHeight w:val="1607"/>
        </w:trPr>
        <w:tc>
          <w:tcPr>
            <w:tcW w:w="4675" w:type="dxa"/>
            <w:gridSpan w:val="5"/>
          </w:tcPr>
          <w:p w14:paraId="7421713B"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4201EB14" w14:textId="77777777" w:rsidR="009719B8" w:rsidRPr="001160B8" w:rsidRDefault="009719B8" w:rsidP="00943166">
            <w:pPr>
              <w:tabs>
                <w:tab w:val="clear" w:pos="9360"/>
                <w:tab w:val="left" w:pos="3975"/>
                <w:tab w:val="left" w:pos="7080"/>
              </w:tabs>
              <w:spacing w:before="0" w:after="0"/>
              <w:jc w:val="left"/>
              <w:rPr>
                <w:rFonts w:eastAsia="Times New Roman" w:cs="Calibri"/>
                <w:sz w:val="24"/>
                <w14:ligatures w14:val="none"/>
              </w:rPr>
            </w:pPr>
          </w:p>
        </w:tc>
      </w:tr>
    </w:tbl>
    <w:p w14:paraId="5F64DA52" w14:textId="77777777" w:rsidR="009719B8" w:rsidRPr="00DE6579" w:rsidRDefault="009719B8" w:rsidP="009719B8">
      <w:pPr>
        <w:tabs>
          <w:tab w:val="clear" w:pos="9360"/>
        </w:tabs>
        <w:spacing w:before="0" w:after="200"/>
        <w:jc w:val="left"/>
      </w:pPr>
      <w:r>
        <w:br w:type="page"/>
      </w:r>
    </w:p>
    <w:bookmarkStart w:id="4" w:name="_Toc3743388"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3B18661D"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B30BCF6" w14:textId="61B03904" w:rsidR="00403102"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743387" w:history="1">
            <w:r w:rsidR="00403102" w:rsidRPr="00E11E30">
              <w:rPr>
                <w:rStyle w:val="Hyperlink"/>
                <w:rFonts w:eastAsia="Times New Roman"/>
                <w:noProof/>
              </w:rPr>
              <w:t>Declaration Sheet</w:t>
            </w:r>
            <w:r w:rsidR="00403102">
              <w:rPr>
                <w:noProof/>
                <w:webHidden/>
              </w:rPr>
              <w:tab/>
            </w:r>
            <w:r w:rsidR="00403102">
              <w:rPr>
                <w:noProof/>
                <w:webHidden/>
              </w:rPr>
              <w:fldChar w:fldCharType="begin"/>
            </w:r>
            <w:r w:rsidR="00403102">
              <w:rPr>
                <w:noProof/>
                <w:webHidden/>
              </w:rPr>
              <w:instrText xml:space="preserve"> PAGEREF _Toc3743387 \h </w:instrText>
            </w:r>
            <w:r w:rsidR="00403102">
              <w:rPr>
                <w:noProof/>
                <w:webHidden/>
              </w:rPr>
            </w:r>
            <w:r w:rsidR="00403102">
              <w:rPr>
                <w:noProof/>
                <w:webHidden/>
              </w:rPr>
              <w:fldChar w:fldCharType="separate"/>
            </w:r>
            <w:r w:rsidR="00403102">
              <w:rPr>
                <w:noProof/>
                <w:webHidden/>
              </w:rPr>
              <w:t>ii</w:t>
            </w:r>
            <w:r w:rsidR="00403102">
              <w:rPr>
                <w:noProof/>
                <w:webHidden/>
              </w:rPr>
              <w:fldChar w:fldCharType="end"/>
            </w:r>
          </w:hyperlink>
        </w:p>
        <w:p w14:paraId="67CDDCD7" w14:textId="3C033D07" w:rsidR="00403102" w:rsidRDefault="00403102">
          <w:pPr>
            <w:pStyle w:val="TOC1"/>
            <w:tabs>
              <w:tab w:val="right" w:pos="9016"/>
            </w:tabs>
            <w:rPr>
              <w:rFonts w:cstheme="minorBidi"/>
              <w:noProof/>
            </w:rPr>
          </w:pPr>
          <w:hyperlink w:anchor="_Toc3743388" w:history="1">
            <w:r w:rsidRPr="00E11E30">
              <w:rPr>
                <w:rStyle w:val="Hyperlink"/>
                <w:noProof/>
              </w:rPr>
              <w:t>Contents</w:t>
            </w:r>
            <w:r>
              <w:rPr>
                <w:noProof/>
                <w:webHidden/>
              </w:rPr>
              <w:tab/>
            </w:r>
            <w:r>
              <w:rPr>
                <w:noProof/>
                <w:webHidden/>
              </w:rPr>
              <w:fldChar w:fldCharType="begin"/>
            </w:r>
            <w:r>
              <w:rPr>
                <w:noProof/>
                <w:webHidden/>
              </w:rPr>
              <w:instrText xml:space="preserve"> PAGEREF _Toc3743388 \h </w:instrText>
            </w:r>
            <w:r>
              <w:rPr>
                <w:noProof/>
                <w:webHidden/>
              </w:rPr>
            </w:r>
            <w:r>
              <w:rPr>
                <w:noProof/>
                <w:webHidden/>
              </w:rPr>
              <w:fldChar w:fldCharType="separate"/>
            </w:r>
            <w:r>
              <w:rPr>
                <w:noProof/>
                <w:webHidden/>
              </w:rPr>
              <w:t>iii</w:t>
            </w:r>
            <w:r>
              <w:rPr>
                <w:noProof/>
                <w:webHidden/>
              </w:rPr>
              <w:fldChar w:fldCharType="end"/>
            </w:r>
          </w:hyperlink>
        </w:p>
        <w:p w14:paraId="5F9E1C24" w14:textId="22D11EBE" w:rsidR="00403102" w:rsidRDefault="00403102">
          <w:pPr>
            <w:pStyle w:val="TOC1"/>
            <w:tabs>
              <w:tab w:val="right" w:pos="9016"/>
            </w:tabs>
            <w:rPr>
              <w:rFonts w:cstheme="minorBidi"/>
              <w:noProof/>
            </w:rPr>
          </w:pPr>
          <w:hyperlink w:anchor="_Toc3743389" w:history="1">
            <w:r w:rsidRPr="00E11E30">
              <w:rPr>
                <w:rStyle w:val="Hyperlink"/>
                <w:noProof/>
              </w:rPr>
              <w:t>List Of Figures</w:t>
            </w:r>
            <w:r>
              <w:rPr>
                <w:noProof/>
                <w:webHidden/>
              </w:rPr>
              <w:tab/>
            </w:r>
            <w:r>
              <w:rPr>
                <w:noProof/>
                <w:webHidden/>
              </w:rPr>
              <w:fldChar w:fldCharType="begin"/>
            </w:r>
            <w:r>
              <w:rPr>
                <w:noProof/>
                <w:webHidden/>
              </w:rPr>
              <w:instrText xml:space="preserve"> PAGEREF _Toc3743389 \h </w:instrText>
            </w:r>
            <w:r>
              <w:rPr>
                <w:noProof/>
                <w:webHidden/>
              </w:rPr>
            </w:r>
            <w:r>
              <w:rPr>
                <w:noProof/>
                <w:webHidden/>
              </w:rPr>
              <w:fldChar w:fldCharType="separate"/>
            </w:r>
            <w:r>
              <w:rPr>
                <w:noProof/>
                <w:webHidden/>
              </w:rPr>
              <w:t>v</w:t>
            </w:r>
            <w:r>
              <w:rPr>
                <w:noProof/>
                <w:webHidden/>
              </w:rPr>
              <w:fldChar w:fldCharType="end"/>
            </w:r>
          </w:hyperlink>
        </w:p>
        <w:p w14:paraId="4FAA6A78" w14:textId="466CE2F2" w:rsidR="00403102" w:rsidRDefault="00403102">
          <w:pPr>
            <w:pStyle w:val="TOC1"/>
            <w:tabs>
              <w:tab w:val="left" w:pos="440"/>
              <w:tab w:val="right" w:pos="9016"/>
            </w:tabs>
            <w:rPr>
              <w:rFonts w:cstheme="minorBidi"/>
              <w:noProof/>
            </w:rPr>
          </w:pPr>
          <w:hyperlink w:anchor="_Toc3743390" w:history="1">
            <w:r w:rsidRPr="00E11E30">
              <w:rPr>
                <w:rStyle w:val="Hyperlink"/>
                <w:noProof/>
              </w:rPr>
              <w:t>1</w:t>
            </w:r>
            <w:r>
              <w:rPr>
                <w:rFonts w:cstheme="minorBidi"/>
                <w:noProof/>
              </w:rPr>
              <w:tab/>
            </w:r>
            <w:r w:rsidRPr="00E11E30">
              <w:rPr>
                <w:rStyle w:val="Hyperlink"/>
                <w:noProof/>
              </w:rPr>
              <w:t>Question 1</w:t>
            </w:r>
            <w:r>
              <w:rPr>
                <w:noProof/>
                <w:webHidden/>
              </w:rPr>
              <w:tab/>
            </w:r>
            <w:r>
              <w:rPr>
                <w:noProof/>
                <w:webHidden/>
              </w:rPr>
              <w:fldChar w:fldCharType="begin"/>
            </w:r>
            <w:r>
              <w:rPr>
                <w:noProof/>
                <w:webHidden/>
              </w:rPr>
              <w:instrText xml:space="preserve"> PAGEREF _Toc3743390 \h </w:instrText>
            </w:r>
            <w:r>
              <w:rPr>
                <w:noProof/>
                <w:webHidden/>
              </w:rPr>
            </w:r>
            <w:r>
              <w:rPr>
                <w:noProof/>
                <w:webHidden/>
              </w:rPr>
              <w:fldChar w:fldCharType="separate"/>
            </w:r>
            <w:r>
              <w:rPr>
                <w:noProof/>
                <w:webHidden/>
              </w:rPr>
              <w:t>6</w:t>
            </w:r>
            <w:r>
              <w:rPr>
                <w:noProof/>
                <w:webHidden/>
              </w:rPr>
              <w:fldChar w:fldCharType="end"/>
            </w:r>
          </w:hyperlink>
        </w:p>
        <w:p w14:paraId="57C34BD1" w14:textId="5CA7F4E5" w:rsidR="00403102" w:rsidRDefault="00403102" w:rsidP="00403102">
          <w:pPr>
            <w:pStyle w:val="TOC2"/>
            <w:rPr>
              <w:rFonts w:cstheme="minorBidi"/>
              <w:noProof/>
            </w:rPr>
          </w:pPr>
          <w:hyperlink w:anchor="_Toc3743391" w:history="1">
            <w:r w:rsidRPr="00E11E30">
              <w:rPr>
                <w:rStyle w:val="Hyperlink"/>
                <w:noProof/>
              </w:rPr>
              <w:t>1.1</w:t>
            </w:r>
            <w:r>
              <w:rPr>
                <w:rFonts w:cstheme="minorBidi"/>
                <w:noProof/>
              </w:rPr>
              <w:tab/>
            </w:r>
            <w:r w:rsidRPr="00E11E30">
              <w:rPr>
                <w:rStyle w:val="Hyperlink"/>
                <w:noProof/>
              </w:rPr>
              <w:t>Introduction</w:t>
            </w:r>
            <w:r>
              <w:rPr>
                <w:noProof/>
                <w:webHidden/>
              </w:rPr>
              <w:tab/>
            </w:r>
            <w:r>
              <w:rPr>
                <w:noProof/>
                <w:webHidden/>
              </w:rPr>
              <w:fldChar w:fldCharType="begin"/>
            </w:r>
            <w:r>
              <w:rPr>
                <w:noProof/>
                <w:webHidden/>
              </w:rPr>
              <w:instrText xml:space="preserve"> PAGEREF _Toc3743391 \h </w:instrText>
            </w:r>
            <w:r>
              <w:rPr>
                <w:noProof/>
                <w:webHidden/>
              </w:rPr>
            </w:r>
            <w:r>
              <w:rPr>
                <w:noProof/>
                <w:webHidden/>
              </w:rPr>
              <w:fldChar w:fldCharType="separate"/>
            </w:r>
            <w:r>
              <w:rPr>
                <w:noProof/>
                <w:webHidden/>
              </w:rPr>
              <w:t>6</w:t>
            </w:r>
            <w:r>
              <w:rPr>
                <w:noProof/>
                <w:webHidden/>
              </w:rPr>
              <w:fldChar w:fldCharType="end"/>
            </w:r>
          </w:hyperlink>
        </w:p>
        <w:p w14:paraId="7A40830A" w14:textId="2AB0B658" w:rsidR="00403102" w:rsidRDefault="00403102" w:rsidP="00403102">
          <w:pPr>
            <w:pStyle w:val="TOC2"/>
            <w:rPr>
              <w:rFonts w:cstheme="minorBidi"/>
              <w:noProof/>
            </w:rPr>
          </w:pPr>
          <w:hyperlink w:anchor="_Toc3743392" w:history="1">
            <w:r w:rsidRPr="00E11E30">
              <w:rPr>
                <w:rStyle w:val="Hyperlink"/>
                <w:noProof/>
              </w:rPr>
              <w:t>1.2</w:t>
            </w:r>
            <w:r>
              <w:rPr>
                <w:rFonts w:cstheme="minorBidi"/>
                <w:noProof/>
              </w:rPr>
              <w:tab/>
            </w:r>
            <w:r w:rsidRPr="00E11E30">
              <w:rPr>
                <w:rStyle w:val="Hyperlink"/>
                <w:noProof/>
              </w:rPr>
              <w:t>Discussion on FLAT aids on designing compilers for programming languages</w:t>
            </w:r>
            <w:r>
              <w:rPr>
                <w:noProof/>
                <w:webHidden/>
              </w:rPr>
              <w:tab/>
            </w:r>
            <w:r>
              <w:rPr>
                <w:noProof/>
                <w:webHidden/>
              </w:rPr>
              <w:fldChar w:fldCharType="begin"/>
            </w:r>
            <w:r>
              <w:rPr>
                <w:noProof/>
                <w:webHidden/>
              </w:rPr>
              <w:instrText xml:space="preserve"> PAGEREF _Toc3743392 \h </w:instrText>
            </w:r>
            <w:r>
              <w:rPr>
                <w:noProof/>
                <w:webHidden/>
              </w:rPr>
            </w:r>
            <w:r>
              <w:rPr>
                <w:noProof/>
                <w:webHidden/>
              </w:rPr>
              <w:fldChar w:fldCharType="separate"/>
            </w:r>
            <w:r>
              <w:rPr>
                <w:noProof/>
                <w:webHidden/>
              </w:rPr>
              <w:t>6</w:t>
            </w:r>
            <w:r>
              <w:rPr>
                <w:noProof/>
                <w:webHidden/>
              </w:rPr>
              <w:fldChar w:fldCharType="end"/>
            </w:r>
          </w:hyperlink>
        </w:p>
        <w:p w14:paraId="17F008FA" w14:textId="793A4ACF" w:rsidR="00403102" w:rsidRDefault="00403102" w:rsidP="00403102">
          <w:pPr>
            <w:pStyle w:val="TOC2"/>
            <w:rPr>
              <w:rFonts w:cstheme="minorBidi"/>
              <w:noProof/>
            </w:rPr>
          </w:pPr>
          <w:hyperlink w:anchor="_Toc3743393" w:history="1">
            <w:r w:rsidRPr="00E11E30">
              <w:rPr>
                <w:rStyle w:val="Hyperlink"/>
                <w:noProof/>
              </w:rPr>
              <w:t>1.3</w:t>
            </w:r>
            <w:r>
              <w:rPr>
                <w:rFonts w:cstheme="minorBidi"/>
                <w:noProof/>
              </w:rPr>
              <w:tab/>
            </w:r>
            <w:r w:rsidRPr="00E11E30">
              <w:rPr>
                <w:rStyle w:val="Hyperlink"/>
                <w:noProof/>
              </w:rPr>
              <w:t>Conclusion</w:t>
            </w:r>
            <w:r>
              <w:rPr>
                <w:noProof/>
                <w:webHidden/>
              </w:rPr>
              <w:tab/>
            </w:r>
            <w:r>
              <w:rPr>
                <w:noProof/>
                <w:webHidden/>
              </w:rPr>
              <w:fldChar w:fldCharType="begin"/>
            </w:r>
            <w:r>
              <w:rPr>
                <w:noProof/>
                <w:webHidden/>
              </w:rPr>
              <w:instrText xml:space="preserve"> PAGEREF _Toc3743393 \h </w:instrText>
            </w:r>
            <w:r>
              <w:rPr>
                <w:noProof/>
                <w:webHidden/>
              </w:rPr>
            </w:r>
            <w:r>
              <w:rPr>
                <w:noProof/>
                <w:webHidden/>
              </w:rPr>
              <w:fldChar w:fldCharType="separate"/>
            </w:r>
            <w:r>
              <w:rPr>
                <w:noProof/>
                <w:webHidden/>
              </w:rPr>
              <w:t>8</w:t>
            </w:r>
            <w:r>
              <w:rPr>
                <w:noProof/>
                <w:webHidden/>
              </w:rPr>
              <w:fldChar w:fldCharType="end"/>
            </w:r>
          </w:hyperlink>
        </w:p>
        <w:p w14:paraId="6E95197D" w14:textId="014FCD9F" w:rsidR="00403102" w:rsidRDefault="00403102">
          <w:pPr>
            <w:pStyle w:val="TOC1"/>
            <w:tabs>
              <w:tab w:val="left" w:pos="440"/>
              <w:tab w:val="right" w:pos="9016"/>
            </w:tabs>
            <w:rPr>
              <w:rFonts w:cstheme="minorBidi"/>
              <w:noProof/>
            </w:rPr>
          </w:pPr>
          <w:hyperlink w:anchor="_Toc3743394" w:history="1">
            <w:r w:rsidRPr="00E11E30">
              <w:rPr>
                <w:rStyle w:val="Hyperlink"/>
                <w:noProof/>
              </w:rPr>
              <w:t>2</w:t>
            </w:r>
            <w:r>
              <w:rPr>
                <w:rFonts w:cstheme="minorBidi"/>
                <w:noProof/>
              </w:rPr>
              <w:tab/>
            </w:r>
            <w:r w:rsidRPr="00E11E30">
              <w:rPr>
                <w:rStyle w:val="Hyperlink"/>
                <w:noProof/>
              </w:rPr>
              <w:t>Question 2</w:t>
            </w:r>
            <w:r>
              <w:rPr>
                <w:noProof/>
                <w:webHidden/>
              </w:rPr>
              <w:tab/>
            </w:r>
            <w:r>
              <w:rPr>
                <w:noProof/>
                <w:webHidden/>
              </w:rPr>
              <w:fldChar w:fldCharType="begin"/>
            </w:r>
            <w:r>
              <w:rPr>
                <w:noProof/>
                <w:webHidden/>
              </w:rPr>
              <w:instrText xml:space="preserve"> PAGEREF _Toc3743394 \h </w:instrText>
            </w:r>
            <w:r>
              <w:rPr>
                <w:noProof/>
                <w:webHidden/>
              </w:rPr>
            </w:r>
            <w:r>
              <w:rPr>
                <w:noProof/>
                <w:webHidden/>
              </w:rPr>
              <w:fldChar w:fldCharType="separate"/>
            </w:r>
            <w:r>
              <w:rPr>
                <w:noProof/>
                <w:webHidden/>
              </w:rPr>
              <w:t>9</w:t>
            </w:r>
            <w:r>
              <w:rPr>
                <w:noProof/>
                <w:webHidden/>
              </w:rPr>
              <w:fldChar w:fldCharType="end"/>
            </w:r>
          </w:hyperlink>
        </w:p>
        <w:p w14:paraId="68FFB2DD" w14:textId="410B30D3" w:rsidR="00403102" w:rsidRDefault="00403102" w:rsidP="00403102">
          <w:pPr>
            <w:pStyle w:val="TOC2"/>
            <w:rPr>
              <w:rFonts w:cstheme="minorBidi"/>
              <w:noProof/>
            </w:rPr>
          </w:pPr>
          <w:hyperlink w:anchor="_Toc3743395" w:history="1">
            <w:r w:rsidRPr="00E11E30">
              <w:rPr>
                <w:rStyle w:val="Hyperlink"/>
                <w:noProof/>
              </w:rPr>
              <w:t>2.1</w:t>
            </w:r>
            <w:r>
              <w:rPr>
                <w:rFonts w:cstheme="minorBidi"/>
                <w:noProof/>
              </w:rPr>
              <w:tab/>
            </w:r>
            <w:r w:rsidRPr="00E11E30">
              <w:rPr>
                <w:rStyle w:val="Hyperlink"/>
                <w:noProof/>
              </w:rPr>
              <w:t>Introduction</w:t>
            </w:r>
            <w:r>
              <w:rPr>
                <w:noProof/>
                <w:webHidden/>
              </w:rPr>
              <w:tab/>
            </w:r>
            <w:r>
              <w:rPr>
                <w:noProof/>
                <w:webHidden/>
              </w:rPr>
              <w:fldChar w:fldCharType="begin"/>
            </w:r>
            <w:r>
              <w:rPr>
                <w:noProof/>
                <w:webHidden/>
              </w:rPr>
              <w:instrText xml:space="preserve"> PAGEREF _Toc3743395 \h </w:instrText>
            </w:r>
            <w:r>
              <w:rPr>
                <w:noProof/>
                <w:webHidden/>
              </w:rPr>
            </w:r>
            <w:r>
              <w:rPr>
                <w:noProof/>
                <w:webHidden/>
              </w:rPr>
              <w:fldChar w:fldCharType="separate"/>
            </w:r>
            <w:r>
              <w:rPr>
                <w:noProof/>
                <w:webHidden/>
              </w:rPr>
              <w:t>9</w:t>
            </w:r>
            <w:r>
              <w:rPr>
                <w:noProof/>
                <w:webHidden/>
              </w:rPr>
              <w:fldChar w:fldCharType="end"/>
            </w:r>
          </w:hyperlink>
        </w:p>
        <w:p w14:paraId="347DBC33" w14:textId="5483F748" w:rsidR="00403102" w:rsidRDefault="00403102" w:rsidP="00403102">
          <w:pPr>
            <w:pStyle w:val="TOC2"/>
            <w:rPr>
              <w:rFonts w:cstheme="minorBidi"/>
              <w:noProof/>
            </w:rPr>
          </w:pPr>
          <w:hyperlink w:anchor="_Toc3743396" w:history="1">
            <w:r w:rsidRPr="00E11E30">
              <w:rPr>
                <w:rStyle w:val="Hyperlink"/>
                <w:noProof/>
              </w:rPr>
              <w:t>2.2</w:t>
            </w:r>
            <w:r>
              <w:rPr>
                <w:rFonts w:cstheme="minorBidi"/>
                <w:noProof/>
              </w:rPr>
              <w:tab/>
            </w:r>
            <w:r w:rsidRPr="00E11E30">
              <w:rPr>
                <w:rStyle w:val="Hyperlink"/>
                <w:noProof/>
              </w:rPr>
              <w:t>Problem Solving Approach</w:t>
            </w:r>
            <w:r>
              <w:rPr>
                <w:noProof/>
                <w:webHidden/>
              </w:rPr>
              <w:tab/>
            </w:r>
            <w:r>
              <w:rPr>
                <w:noProof/>
                <w:webHidden/>
              </w:rPr>
              <w:fldChar w:fldCharType="begin"/>
            </w:r>
            <w:r>
              <w:rPr>
                <w:noProof/>
                <w:webHidden/>
              </w:rPr>
              <w:instrText xml:space="preserve"> PAGEREF _Toc3743396 \h </w:instrText>
            </w:r>
            <w:r>
              <w:rPr>
                <w:noProof/>
                <w:webHidden/>
              </w:rPr>
            </w:r>
            <w:r>
              <w:rPr>
                <w:noProof/>
                <w:webHidden/>
              </w:rPr>
              <w:fldChar w:fldCharType="separate"/>
            </w:r>
            <w:r>
              <w:rPr>
                <w:noProof/>
                <w:webHidden/>
              </w:rPr>
              <w:t>9</w:t>
            </w:r>
            <w:r>
              <w:rPr>
                <w:noProof/>
                <w:webHidden/>
              </w:rPr>
              <w:fldChar w:fldCharType="end"/>
            </w:r>
          </w:hyperlink>
        </w:p>
        <w:p w14:paraId="56A9CA4A" w14:textId="189DD8D4" w:rsidR="00403102" w:rsidRDefault="00403102" w:rsidP="00403102">
          <w:pPr>
            <w:pStyle w:val="TOC2"/>
            <w:rPr>
              <w:rFonts w:cstheme="minorBidi"/>
              <w:noProof/>
            </w:rPr>
          </w:pPr>
          <w:hyperlink w:anchor="_Toc3743397" w:history="1">
            <w:r w:rsidRPr="00E11E30">
              <w:rPr>
                <w:rStyle w:val="Hyperlink"/>
                <w:noProof/>
              </w:rPr>
              <w:t>2.3</w:t>
            </w:r>
            <w:r>
              <w:rPr>
                <w:rFonts w:cstheme="minorBidi"/>
                <w:noProof/>
              </w:rPr>
              <w:tab/>
            </w:r>
            <w:r w:rsidRPr="00E11E30">
              <w:rPr>
                <w:rStyle w:val="Hyperlink"/>
                <w:noProof/>
              </w:rPr>
              <w:t>Design and Validation</w:t>
            </w:r>
            <w:r>
              <w:rPr>
                <w:noProof/>
                <w:webHidden/>
              </w:rPr>
              <w:tab/>
            </w:r>
            <w:r>
              <w:rPr>
                <w:noProof/>
                <w:webHidden/>
              </w:rPr>
              <w:fldChar w:fldCharType="begin"/>
            </w:r>
            <w:r>
              <w:rPr>
                <w:noProof/>
                <w:webHidden/>
              </w:rPr>
              <w:instrText xml:space="preserve"> PAGEREF _Toc3743397 \h </w:instrText>
            </w:r>
            <w:r>
              <w:rPr>
                <w:noProof/>
                <w:webHidden/>
              </w:rPr>
            </w:r>
            <w:r>
              <w:rPr>
                <w:noProof/>
                <w:webHidden/>
              </w:rPr>
              <w:fldChar w:fldCharType="separate"/>
            </w:r>
            <w:r>
              <w:rPr>
                <w:noProof/>
                <w:webHidden/>
              </w:rPr>
              <w:t>10</w:t>
            </w:r>
            <w:r>
              <w:rPr>
                <w:noProof/>
                <w:webHidden/>
              </w:rPr>
              <w:fldChar w:fldCharType="end"/>
            </w:r>
          </w:hyperlink>
        </w:p>
        <w:p w14:paraId="4AC269F3" w14:textId="327E0FC4" w:rsidR="00403102" w:rsidRDefault="00403102">
          <w:pPr>
            <w:pStyle w:val="TOC3"/>
            <w:tabs>
              <w:tab w:val="left" w:pos="1320"/>
              <w:tab w:val="right" w:pos="9016"/>
            </w:tabs>
            <w:rPr>
              <w:rFonts w:eastAsiaTheme="minorEastAsia"/>
              <w:noProof/>
              <w:szCs w:val="22"/>
              <w14:ligatures w14:val="none"/>
            </w:rPr>
          </w:pPr>
          <w:hyperlink w:anchor="_Toc3743398" w:history="1">
            <w:r w:rsidRPr="00E11E30">
              <w:rPr>
                <w:rStyle w:val="Hyperlink"/>
                <w:noProof/>
              </w:rPr>
              <w:t>2.3.1</w:t>
            </w:r>
            <w:r>
              <w:rPr>
                <w:rFonts w:eastAsiaTheme="minorEastAsia"/>
                <w:noProof/>
                <w:szCs w:val="22"/>
                <w14:ligatures w14:val="none"/>
              </w:rPr>
              <w:tab/>
            </w:r>
            <w:r w:rsidRPr="00E11E30">
              <w:rPr>
                <w:rStyle w:val="Hyperlink"/>
                <w:noProof/>
              </w:rPr>
              <w:t>Design</w:t>
            </w:r>
            <w:r>
              <w:rPr>
                <w:noProof/>
                <w:webHidden/>
              </w:rPr>
              <w:tab/>
            </w:r>
            <w:r>
              <w:rPr>
                <w:noProof/>
                <w:webHidden/>
              </w:rPr>
              <w:fldChar w:fldCharType="begin"/>
            </w:r>
            <w:r>
              <w:rPr>
                <w:noProof/>
                <w:webHidden/>
              </w:rPr>
              <w:instrText xml:space="preserve"> PAGEREF _Toc3743398 \h </w:instrText>
            </w:r>
            <w:r>
              <w:rPr>
                <w:noProof/>
                <w:webHidden/>
              </w:rPr>
            </w:r>
            <w:r>
              <w:rPr>
                <w:noProof/>
                <w:webHidden/>
              </w:rPr>
              <w:fldChar w:fldCharType="separate"/>
            </w:r>
            <w:r>
              <w:rPr>
                <w:noProof/>
                <w:webHidden/>
              </w:rPr>
              <w:t>11</w:t>
            </w:r>
            <w:r>
              <w:rPr>
                <w:noProof/>
                <w:webHidden/>
              </w:rPr>
              <w:fldChar w:fldCharType="end"/>
            </w:r>
          </w:hyperlink>
        </w:p>
        <w:p w14:paraId="1F676CCA" w14:textId="7B950312" w:rsidR="00403102" w:rsidRDefault="00403102">
          <w:pPr>
            <w:pStyle w:val="TOC3"/>
            <w:tabs>
              <w:tab w:val="left" w:pos="1320"/>
              <w:tab w:val="right" w:pos="9016"/>
            </w:tabs>
            <w:rPr>
              <w:rFonts w:eastAsiaTheme="minorEastAsia"/>
              <w:noProof/>
              <w:szCs w:val="22"/>
              <w14:ligatures w14:val="none"/>
            </w:rPr>
          </w:pPr>
          <w:hyperlink w:anchor="_Toc3743399" w:history="1">
            <w:r w:rsidRPr="00E11E30">
              <w:rPr>
                <w:rStyle w:val="Hyperlink"/>
                <w:noProof/>
              </w:rPr>
              <w:t>2.3.2</w:t>
            </w:r>
            <w:r>
              <w:rPr>
                <w:rFonts w:eastAsiaTheme="minorEastAsia"/>
                <w:noProof/>
                <w:szCs w:val="22"/>
                <w14:ligatures w14:val="none"/>
              </w:rPr>
              <w:tab/>
            </w:r>
            <w:r w:rsidRPr="00E11E30">
              <w:rPr>
                <w:rStyle w:val="Hyperlink"/>
                <w:noProof/>
              </w:rPr>
              <w:t>Validation</w:t>
            </w:r>
            <w:r>
              <w:rPr>
                <w:noProof/>
                <w:webHidden/>
              </w:rPr>
              <w:tab/>
            </w:r>
            <w:r>
              <w:rPr>
                <w:noProof/>
                <w:webHidden/>
              </w:rPr>
              <w:fldChar w:fldCharType="begin"/>
            </w:r>
            <w:r>
              <w:rPr>
                <w:noProof/>
                <w:webHidden/>
              </w:rPr>
              <w:instrText xml:space="preserve"> PAGEREF _Toc3743399 \h </w:instrText>
            </w:r>
            <w:r>
              <w:rPr>
                <w:noProof/>
                <w:webHidden/>
              </w:rPr>
            </w:r>
            <w:r>
              <w:rPr>
                <w:noProof/>
                <w:webHidden/>
              </w:rPr>
              <w:fldChar w:fldCharType="separate"/>
            </w:r>
            <w:r>
              <w:rPr>
                <w:noProof/>
                <w:webHidden/>
              </w:rPr>
              <w:t>13</w:t>
            </w:r>
            <w:r>
              <w:rPr>
                <w:noProof/>
                <w:webHidden/>
              </w:rPr>
              <w:fldChar w:fldCharType="end"/>
            </w:r>
          </w:hyperlink>
        </w:p>
        <w:p w14:paraId="5DC54F3B" w14:textId="6F42264F" w:rsidR="00403102" w:rsidRDefault="00403102" w:rsidP="00403102">
          <w:pPr>
            <w:pStyle w:val="TOC2"/>
            <w:rPr>
              <w:rFonts w:cstheme="minorBidi"/>
              <w:noProof/>
            </w:rPr>
          </w:pPr>
          <w:hyperlink w:anchor="_Toc3743400" w:history="1">
            <w:r w:rsidRPr="00E11E30">
              <w:rPr>
                <w:rStyle w:val="Hyperlink"/>
                <w:noProof/>
              </w:rPr>
              <w:t>2.4</w:t>
            </w:r>
            <w:r>
              <w:rPr>
                <w:rFonts w:cstheme="minorBidi"/>
                <w:noProof/>
              </w:rPr>
              <w:tab/>
            </w:r>
            <w:r w:rsidRPr="00E11E30">
              <w:rPr>
                <w:rStyle w:val="Hyperlink"/>
                <w:noProof/>
              </w:rPr>
              <w:t>Concluding Remarks</w:t>
            </w:r>
            <w:r>
              <w:rPr>
                <w:noProof/>
                <w:webHidden/>
              </w:rPr>
              <w:tab/>
            </w:r>
            <w:r>
              <w:rPr>
                <w:noProof/>
                <w:webHidden/>
              </w:rPr>
              <w:fldChar w:fldCharType="begin"/>
            </w:r>
            <w:r>
              <w:rPr>
                <w:noProof/>
                <w:webHidden/>
              </w:rPr>
              <w:instrText xml:space="preserve"> PAGEREF _Toc3743400 \h </w:instrText>
            </w:r>
            <w:r>
              <w:rPr>
                <w:noProof/>
                <w:webHidden/>
              </w:rPr>
            </w:r>
            <w:r>
              <w:rPr>
                <w:noProof/>
                <w:webHidden/>
              </w:rPr>
              <w:fldChar w:fldCharType="separate"/>
            </w:r>
            <w:r>
              <w:rPr>
                <w:noProof/>
                <w:webHidden/>
              </w:rPr>
              <w:t>14</w:t>
            </w:r>
            <w:r>
              <w:rPr>
                <w:noProof/>
                <w:webHidden/>
              </w:rPr>
              <w:fldChar w:fldCharType="end"/>
            </w:r>
          </w:hyperlink>
        </w:p>
        <w:p w14:paraId="757D8011" w14:textId="1B3DC14D" w:rsidR="00403102" w:rsidRDefault="00403102">
          <w:pPr>
            <w:pStyle w:val="TOC3"/>
            <w:tabs>
              <w:tab w:val="left" w:pos="1320"/>
              <w:tab w:val="right" w:pos="9016"/>
            </w:tabs>
            <w:rPr>
              <w:rFonts w:eastAsiaTheme="minorEastAsia"/>
              <w:noProof/>
              <w:szCs w:val="22"/>
              <w14:ligatures w14:val="none"/>
            </w:rPr>
          </w:pPr>
          <w:hyperlink w:anchor="_Toc3743401" w:history="1">
            <w:r w:rsidRPr="00E11E30">
              <w:rPr>
                <w:rStyle w:val="Hyperlink"/>
                <w:noProof/>
              </w:rPr>
              <w:t>2.4.1</w:t>
            </w:r>
            <w:r>
              <w:rPr>
                <w:rFonts w:eastAsiaTheme="minorEastAsia"/>
                <w:noProof/>
                <w:szCs w:val="22"/>
                <w14:ligatures w14:val="none"/>
              </w:rPr>
              <w:tab/>
            </w:r>
            <w:r w:rsidRPr="00E11E30">
              <w:rPr>
                <w:rStyle w:val="Hyperlink"/>
                <w:noProof/>
              </w:rPr>
              <w:t>Limitations</w:t>
            </w:r>
            <w:r>
              <w:rPr>
                <w:noProof/>
                <w:webHidden/>
              </w:rPr>
              <w:tab/>
            </w:r>
            <w:r>
              <w:rPr>
                <w:noProof/>
                <w:webHidden/>
              </w:rPr>
              <w:fldChar w:fldCharType="begin"/>
            </w:r>
            <w:r>
              <w:rPr>
                <w:noProof/>
                <w:webHidden/>
              </w:rPr>
              <w:instrText xml:space="preserve"> PAGEREF _Toc3743401 \h </w:instrText>
            </w:r>
            <w:r>
              <w:rPr>
                <w:noProof/>
                <w:webHidden/>
              </w:rPr>
            </w:r>
            <w:r>
              <w:rPr>
                <w:noProof/>
                <w:webHidden/>
              </w:rPr>
              <w:fldChar w:fldCharType="separate"/>
            </w:r>
            <w:r>
              <w:rPr>
                <w:noProof/>
                <w:webHidden/>
              </w:rPr>
              <w:t>14</w:t>
            </w:r>
            <w:r>
              <w:rPr>
                <w:noProof/>
                <w:webHidden/>
              </w:rPr>
              <w:fldChar w:fldCharType="end"/>
            </w:r>
          </w:hyperlink>
        </w:p>
        <w:p w14:paraId="6AA7131F" w14:textId="1C661695" w:rsidR="00403102" w:rsidRDefault="00403102">
          <w:pPr>
            <w:pStyle w:val="TOC3"/>
            <w:tabs>
              <w:tab w:val="left" w:pos="1320"/>
              <w:tab w:val="right" w:pos="9016"/>
            </w:tabs>
            <w:rPr>
              <w:rFonts w:eastAsiaTheme="minorEastAsia"/>
              <w:noProof/>
              <w:szCs w:val="22"/>
              <w14:ligatures w14:val="none"/>
            </w:rPr>
          </w:pPr>
          <w:hyperlink w:anchor="_Toc3743402" w:history="1">
            <w:r w:rsidRPr="00E11E30">
              <w:rPr>
                <w:rStyle w:val="Hyperlink"/>
                <w:noProof/>
              </w:rPr>
              <w:t>2.4.2</w:t>
            </w:r>
            <w:r>
              <w:rPr>
                <w:rFonts w:eastAsiaTheme="minorEastAsia"/>
                <w:noProof/>
                <w:szCs w:val="22"/>
                <w14:ligatures w14:val="none"/>
              </w:rPr>
              <w:tab/>
            </w:r>
            <w:r w:rsidRPr="00E11E30">
              <w:rPr>
                <w:rStyle w:val="Hyperlink"/>
                <w:noProof/>
              </w:rPr>
              <w:t>Improvements</w:t>
            </w:r>
            <w:r>
              <w:rPr>
                <w:noProof/>
                <w:webHidden/>
              </w:rPr>
              <w:tab/>
            </w:r>
            <w:r>
              <w:rPr>
                <w:noProof/>
                <w:webHidden/>
              </w:rPr>
              <w:fldChar w:fldCharType="begin"/>
            </w:r>
            <w:r>
              <w:rPr>
                <w:noProof/>
                <w:webHidden/>
              </w:rPr>
              <w:instrText xml:space="preserve"> PAGEREF _Toc3743402 \h </w:instrText>
            </w:r>
            <w:r>
              <w:rPr>
                <w:noProof/>
                <w:webHidden/>
              </w:rPr>
            </w:r>
            <w:r>
              <w:rPr>
                <w:noProof/>
                <w:webHidden/>
              </w:rPr>
              <w:fldChar w:fldCharType="separate"/>
            </w:r>
            <w:r>
              <w:rPr>
                <w:noProof/>
                <w:webHidden/>
              </w:rPr>
              <w:t>14</w:t>
            </w:r>
            <w:r>
              <w:rPr>
                <w:noProof/>
                <w:webHidden/>
              </w:rPr>
              <w:fldChar w:fldCharType="end"/>
            </w:r>
          </w:hyperlink>
        </w:p>
        <w:p w14:paraId="26956B59" w14:textId="4947DEC3" w:rsidR="00403102" w:rsidRDefault="00403102">
          <w:pPr>
            <w:pStyle w:val="TOC1"/>
            <w:tabs>
              <w:tab w:val="left" w:pos="440"/>
              <w:tab w:val="right" w:pos="9016"/>
            </w:tabs>
            <w:rPr>
              <w:rFonts w:cstheme="minorBidi"/>
              <w:noProof/>
            </w:rPr>
          </w:pPr>
          <w:hyperlink w:anchor="_Toc3743403" w:history="1">
            <w:r w:rsidRPr="00E11E30">
              <w:rPr>
                <w:rStyle w:val="Hyperlink"/>
                <w:noProof/>
              </w:rPr>
              <w:t>3</w:t>
            </w:r>
            <w:r>
              <w:rPr>
                <w:rFonts w:cstheme="minorBidi"/>
                <w:noProof/>
              </w:rPr>
              <w:tab/>
            </w:r>
            <w:r w:rsidRPr="00E11E30">
              <w:rPr>
                <w:rStyle w:val="Hyperlink"/>
                <w:noProof/>
              </w:rPr>
              <w:t>Question 3</w:t>
            </w:r>
            <w:r>
              <w:rPr>
                <w:noProof/>
                <w:webHidden/>
              </w:rPr>
              <w:tab/>
            </w:r>
            <w:r>
              <w:rPr>
                <w:noProof/>
                <w:webHidden/>
              </w:rPr>
              <w:fldChar w:fldCharType="begin"/>
            </w:r>
            <w:r>
              <w:rPr>
                <w:noProof/>
                <w:webHidden/>
              </w:rPr>
              <w:instrText xml:space="preserve"> PAGEREF _Toc3743403 \h </w:instrText>
            </w:r>
            <w:r>
              <w:rPr>
                <w:noProof/>
                <w:webHidden/>
              </w:rPr>
            </w:r>
            <w:r>
              <w:rPr>
                <w:noProof/>
                <w:webHidden/>
              </w:rPr>
              <w:fldChar w:fldCharType="separate"/>
            </w:r>
            <w:r>
              <w:rPr>
                <w:noProof/>
                <w:webHidden/>
              </w:rPr>
              <w:t>16</w:t>
            </w:r>
            <w:r>
              <w:rPr>
                <w:noProof/>
                <w:webHidden/>
              </w:rPr>
              <w:fldChar w:fldCharType="end"/>
            </w:r>
          </w:hyperlink>
        </w:p>
        <w:p w14:paraId="4D43FC10" w14:textId="48A83C3D" w:rsidR="00403102" w:rsidRDefault="00403102" w:rsidP="00403102">
          <w:pPr>
            <w:pStyle w:val="TOC2"/>
            <w:rPr>
              <w:rFonts w:cstheme="minorBidi"/>
              <w:noProof/>
            </w:rPr>
          </w:pPr>
          <w:hyperlink w:anchor="_Toc3743404" w:history="1">
            <w:r w:rsidRPr="00E11E30">
              <w:rPr>
                <w:rStyle w:val="Hyperlink"/>
                <w:noProof/>
              </w:rPr>
              <w:t>3.1</w:t>
            </w:r>
            <w:r>
              <w:rPr>
                <w:rFonts w:cstheme="minorBidi"/>
                <w:noProof/>
              </w:rPr>
              <w:tab/>
            </w:r>
            <w:r w:rsidRPr="00E11E30">
              <w:rPr>
                <w:rStyle w:val="Hyperlink"/>
                <w:noProof/>
              </w:rPr>
              <w:t>Introduction</w:t>
            </w:r>
            <w:r>
              <w:rPr>
                <w:noProof/>
                <w:webHidden/>
              </w:rPr>
              <w:tab/>
            </w:r>
            <w:r>
              <w:rPr>
                <w:noProof/>
                <w:webHidden/>
              </w:rPr>
              <w:fldChar w:fldCharType="begin"/>
            </w:r>
            <w:r>
              <w:rPr>
                <w:noProof/>
                <w:webHidden/>
              </w:rPr>
              <w:instrText xml:space="preserve"> PAGEREF _Toc3743404 \h </w:instrText>
            </w:r>
            <w:r>
              <w:rPr>
                <w:noProof/>
                <w:webHidden/>
              </w:rPr>
            </w:r>
            <w:r>
              <w:rPr>
                <w:noProof/>
                <w:webHidden/>
              </w:rPr>
              <w:fldChar w:fldCharType="separate"/>
            </w:r>
            <w:r>
              <w:rPr>
                <w:noProof/>
                <w:webHidden/>
              </w:rPr>
              <w:t>16</w:t>
            </w:r>
            <w:r>
              <w:rPr>
                <w:noProof/>
                <w:webHidden/>
              </w:rPr>
              <w:fldChar w:fldCharType="end"/>
            </w:r>
          </w:hyperlink>
        </w:p>
        <w:p w14:paraId="4429DDA2" w14:textId="4A007EB0" w:rsidR="00403102" w:rsidRDefault="00403102" w:rsidP="00403102">
          <w:pPr>
            <w:pStyle w:val="TOC2"/>
            <w:rPr>
              <w:rFonts w:cstheme="minorBidi"/>
              <w:noProof/>
            </w:rPr>
          </w:pPr>
          <w:hyperlink w:anchor="_Toc3743405" w:history="1">
            <w:r w:rsidRPr="00E11E30">
              <w:rPr>
                <w:rStyle w:val="Hyperlink"/>
                <w:noProof/>
              </w:rPr>
              <w:t>3.2</w:t>
            </w:r>
            <w:r>
              <w:rPr>
                <w:rFonts w:cstheme="minorBidi"/>
                <w:noProof/>
              </w:rPr>
              <w:tab/>
            </w:r>
            <w:r w:rsidRPr="00E11E30">
              <w:rPr>
                <w:rStyle w:val="Hyperlink"/>
                <w:noProof/>
              </w:rPr>
              <w:t>Problem solving approach</w:t>
            </w:r>
            <w:r>
              <w:rPr>
                <w:noProof/>
                <w:webHidden/>
              </w:rPr>
              <w:tab/>
            </w:r>
            <w:r>
              <w:rPr>
                <w:noProof/>
                <w:webHidden/>
              </w:rPr>
              <w:fldChar w:fldCharType="begin"/>
            </w:r>
            <w:r>
              <w:rPr>
                <w:noProof/>
                <w:webHidden/>
              </w:rPr>
              <w:instrText xml:space="preserve"> PAGEREF _Toc3743405 \h </w:instrText>
            </w:r>
            <w:r>
              <w:rPr>
                <w:noProof/>
                <w:webHidden/>
              </w:rPr>
            </w:r>
            <w:r>
              <w:rPr>
                <w:noProof/>
                <w:webHidden/>
              </w:rPr>
              <w:fldChar w:fldCharType="separate"/>
            </w:r>
            <w:r>
              <w:rPr>
                <w:noProof/>
                <w:webHidden/>
              </w:rPr>
              <w:t>16</w:t>
            </w:r>
            <w:r>
              <w:rPr>
                <w:noProof/>
                <w:webHidden/>
              </w:rPr>
              <w:fldChar w:fldCharType="end"/>
            </w:r>
          </w:hyperlink>
        </w:p>
        <w:p w14:paraId="1528784E" w14:textId="3D8138E5" w:rsidR="00403102" w:rsidRDefault="00403102" w:rsidP="00403102">
          <w:pPr>
            <w:pStyle w:val="TOC2"/>
            <w:rPr>
              <w:rFonts w:cstheme="minorBidi"/>
              <w:noProof/>
            </w:rPr>
          </w:pPr>
          <w:hyperlink w:anchor="_Toc3743406" w:history="1">
            <w:r w:rsidRPr="00E11E30">
              <w:rPr>
                <w:rStyle w:val="Hyperlink"/>
                <w:noProof/>
              </w:rPr>
              <w:t>3.3</w:t>
            </w:r>
            <w:r>
              <w:rPr>
                <w:rFonts w:cstheme="minorBidi"/>
                <w:noProof/>
              </w:rPr>
              <w:tab/>
            </w:r>
            <w:r w:rsidRPr="00E11E30">
              <w:rPr>
                <w:rStyle w:val="Hyperlink"/>
                <w:noProof/>
              </w:rPr>
              <w:t>Design and Validation</w:t>
            </w:r>
            <w:r>
              <w:rPr>
                <w:noProof/>
                <w:webHidden/>
              </w:rPr>
              <w:tab/>
            </w:r>
            <w:r>
              <w:rPr>
                <w:noProof/>
                <w:webHidden/>
              </w:rPr>
              <w:fldChar w:fldCharType="begin"/>
            </w:r>
            <w:r>
              <w:rPr>
                <w:noProof/>
                <w:webHidden/>
              </w:rPr>
              <w:instrText xml:space="preserve"> PAGEREF _Toc3743406 \h </w:instrText>
            </w:r>
            <w:r>
              <w:rPr>
                <w:noProof/>
                <w:webHidden/>
              </w:rPr>
            </w:r>
            <w:r>
              <w:rPr>
                <w:noProof/>
                <w:webHidden/>
              </w:rPr>
              <w:fldChar w:fldCharType="separate"/>
            </w:r>
            <w:r>
              <w:rPr>
                <w:noProof/>
                <w:webHidden/>
              </w:rPr>
              <w:t>17</w:t>
            </w:r>
            <w:r>
              <w:rPr>
                <w:noProof/>
                <w:webHidden/>
              </w:rPr>
              <w:fldChar w:fldCharType="end"/>
            </w:r>
          </w:hyperlink>
        </w:p>
        <w:p w14:paraId="4C9C03C1" w14:textId="567994B2" w:rsidR="00403102" w:rsidRDefault="00403102">
          <w:pPr>
            <w:pStyle w:val="TOC3"/>
            <w:tabs>
              <w:tab w:val="left" w:pos="1320"/>
              <w:tab w:val="right" w:pos="9016"/>
            </w:tabs>
            <w:rPr>
              <w:rFonts w:eastAsiaTheme="minorEastAsia"/>
              <w:noProof/>
              <w:szCs w:val="22"/>
              <w14:ligatures w14:val="none"/>
            </w:rPr>
          </w:pPr>
          <w:hyperlink w:anchor="_Toc3743407" w:history="1">
            <w:r w:rsidRPr="00E11E30">
              <w:rPr>
                <w:rStyle w:val="Hyperlink"/>
                <w:noProof/>
              </w:rPr>
              <w:t>3.3.1</w:t>
            </w:r>
            <w:r>
              <w:rPr>
                <w:rFonts w:eastAsiaTheme="minorEastAsia"/>
                <w:noProof/>
                <w:szCs w:val="22"/>
                <w14:ligatures w14:val="none"/>
              </w:rPr>
              <w:tab/>
            </w:r>
            <w:r w:rsidRPr="00E11E30">
              <w:rPr>
                <w:rStyle w:val="Hyperlink"/>
                <w:noProof/>
              </w:rPr>
              <w:t>Design</w:t>
            </w:r>
            <w:r>
              <w:rPr>
                <w:noProof/>
                <w:webHidden/>
              </w:rPr>
              <w:tab/>
            </w:r>
            <w:r>
              <w:rPr>
                <w:noProof/>
                <w:webHidden/>
              </w:rPr>
              <w:fldChar w:fldCharType="begin"/>
            </w:r>
            <w:r>
              <w:rPr>
                <w:noProof/>
                <w:webHidden/>
              </w:rPr>
              <w:instrText xml:space="preserve"> PAGEREF _Toc3743407 \h </w:instrText>
            </w:r>
            <w:r>
              <w:rPr>
                <w:noProof/>
                <w:webHidden/>
              </w:rPr>
            </w:r>
            <w:r>
              <w:rPr>
                <w:noProof/>
                <w:webHidden/>
              </w:rPr>
              <w:fldChar w:fldCharType="separate"/>
            </w:r>
            <w:r>
              <w:rPr>
                <w:noProof/>
                <w:webHidden/>
              </w:rPr>
              <w:t>17</w:t>
            </w:r>
            <w:r>
              <w:rPr>
                <w:noProof/>
                <w:webHidden/>
              </w:rPr>
              <w:fldChar w:fldCharType="end"/>
            </w:r>
          </w:hyperlink>
        </w:p>
        <w:p w14:paraId="1848DE87" w14:textId="5A7E5C08" w:rsidR="00403102" w:rsidRDefault="00403102">
          <w:pPr>
            <w:pStyle w:val="TOC3"/>
            <w:tabs>
              <w:tab w:val="left" w:pos="1320"/>
              <w:tab w:val="right" w:pos="9016"/>
            </w:tabs>
            <w:rPr>
              <w:rFonts w:eastAsiaTheme="minorEastAsia"/>
              <w:noProof/>
              <w:szCs w:val="22"/>
              <w14:ligatures w14:val="none"/>
            </w:rPr>
          </w:pPr>
          <w:hyperlink w:anchor="_Toc3743408" w:history="1">
            <w:r w:rsidRPr="00E11E30">
              <w:rPr>
                <w:rStyle w:val="Hyperlink"/>
                <w:noProof/>
              </w:rPr>
              <w:t>3.3.2</w:t>
            </w:r>
            <w:r>
              <w:rPr>
                <w:rFonts w:eastAsiaTheme="minorEastAsia"/>
                <w:noProof/>
                <w:szCs w:val="22"/>
                <w14:ligatures w14:val="none"/>
              </w:rPr>
              <w:tab/>
            </w:r>
            <w:r w:rsidRPr="00E11E30">
              <w:rPr>
                <w:rStyle w:val="Hyperlink"/>
                <w:noProof/>
              </w:rPr>
              <w:t>Validation</w:t>
            </w:r>
            <w:r>
              <w:rPr>
                <w:noProof/>
                <w:webHidden/>
              </w:rPr>
              <w:tab/>
            </w:r>
            <w:r>
              <w:rPr>
                <w:noProof/>
                <w:webHidden/>
              </w:rPr>
              <w:fldChar w:fldCharType="begin"/>
            </w:r>
            <w:r>
              <w:rPr>
                <w:noProof/>
                <w:webHidden/>
              </w:rPr>
              <w:instrText xml:space="preserve"> PAGEREF _Toc3743408 \h </w:instrText>
            </w:r>
            <w:r>
              <w:rPr>
                <w:noProof/>
                <w:webHidden/>
              </w:rPr>
            </w:r>
            <w:r>
              <w:rPr>
                <w:noProof/>
                <w:webHidden/>
              </w:rPr>
              <w:fldChar w:fldCharType="separate"/>
            </w:r>
            <w:r>
              <w:rPr>
                <w:noProof/>
                <w:webHidden/>
              </w:rPr>
              <w:t>18</w:t>
            </w:r>
            <w:r>
              <w:rPr>
                <w:noProof/>
                <w:webHidden/>
              </w:rPr>
              <w:fldChar w:fldCharType="end"/>
            </w:r>
          </w:hyperlink>
        </w:p>
        <w:p w14:paraId="3E8DAB99" w14:textId="0A82B338" w:rsidR="00403102" w:rsidRDefault="00403102" w:rsidP="00403102">
          <w:pPr>
            <w:pStyle w:val="TOC2"/>
            <w:rPr>
              <w:rFonts w:cstheme="minorBidi"/>
              <w:noProof/>
            </w:rPr>
          </w:pPr>
          <w:hyperlink w:anchor="_Toc3743409" w:history="1">
            <w:r w:rsidRPr="00E11E30">
              <w:rPr>
                <w:rStyle w:val="Hyperlink"/>
                <w:noProof/>
              </w:rPr>
              <w:t>3.4</w:t>
            </w:r>
            <w:r>
              <w:rPr>
                <w:rFonts w:cstheme="minorBidi"/>
                <w:noProof/>
              </w:rPr>
              <w:tab/>
            </w:r>
            <w:r w:rsidRPr="00E11E30">
              <w:rPr>
                <w:rStyle w:val="Hyperlink"/>
                <w:noProof/>
              </w:rPr>
              <w:t>Concluding Remarks</w:t>
            </w:r>
            <w:r>
              <w:rPr>
                <w:noProof/>
                <w:webHidden/>
              </w:rPr>
              <w:tab/>
            </w:r>
            <w:r>
              <w:rPr>
                <w:noProof/>
                <w:webHidden/>
              </w:rPr>
              <w:fldChar w:fldCharType="begin"/>
            </w:r>
            <w:r>
              <w:rPr>
                <w:noProof/>
                <w:webHidden/>
              </w:rPr>
              <w:instrText xml:space="preserve"> PAGEREF _Toc3743409 \h </w:instrText>
            </w:r>
            <w:r>
              <w:rPr>
                <w:noProof/>
                <w:webHidden/>
              </w:rPr>
            </w:r>
            <w:r>
              <w:rPr>
                <w:noProof/>
                <w:webHidden/>
              </w:rPr>
              <w:fldChar w:fldCharType="separate"/>
            </w:r>
            <w:r>
              <w:rPr>
                <w:noProof/>
                <w:webHidden/>
              </w:rPr>
              <w:t>19</w:t>
            </w:r>
            <w:r>
              <w:rPr>
                <w:noProof/>
                <w:webHidden/>
              </w:rPr>
              <w:fldChar w:fldCharType="end"/>
            </w:r>
          </w:hyperlink>
        </w:p>
        <w:p w14:paraId="5BFCDC28" w14:textId="507AFA61" w:rsidR="00403102" w:rsidRDefault="00403102">
          <w:pPr>
            <w:pStyle w:val="TOC3"/>
            <w:tabs>
              <w:tab w:val="left" w:pos="1320"/>
              <w:tab w:val="right" w:pos="9016"/>
            </w:tabs>
            <w:rPr>
              <w:rFonts w:eastAsiaTheme="minorEastAsia"/>
              <w:noProof/>
              <w:szCs w:val="22"/>
              <w14:ligatures w14:val="none"/>
            </w:rPr>
          </w:pPr>
          <w:hyperlink w:anchor="_Toc3743410" w:history="1">
            <w:r w:rsidRPr="00E11E30">
              <w:rPr>
                <w:rStyle w:val="Hyperlink"/>
                <w:noProof/>
              </w:rPr>
              <w:t>3.4.1</w:t>
            </w:r>
            <w:r>
              <w:rPr>
                <w:rFonts w:eastAsiaTheme="minorEastAsia"/>
                <w:noProof/>
                <w:szCs w:val="22"/>
                <w14:ligatures w14:val="none"/>
              </w:rPr>
              <w:tab/>
            </w:r>
            <w:r w:rsidRPr="00E11E30">
              <w:rPr>
                <w:rStyle w:val="Hyperlink"/>
                <w:noProof/>
              </w:rPr>
              <w:t>Limitations</w:t>
            </w:r>
            <w:r>
              <w:rPr>
                <w:noProof/>
                <w:webHidden/>
              </w:rPr>
              <w:tab/>
            </w:r>
            <w:r>
              <w:rPr>
                <w:noProof/>
                <w:webHidden/>
              </w:rPr>
              <w:fldChar w:fldCharType="begin"/>
            </w:r>
            <w:r>
              <w:rPr>
                <w:noProof/>
                <w:webHidden/>
              </w:rPr>
              <w:instrText xml:space="preserve"> PAGEREF _Toc3743410 \h </w:instrText>
            </w:r>
            <w:r>
              <w:rPr>
                <w:noProof/>
                <w:webHidden/>
              </w:rPr>
            </w:r>
            <w:r>
              <w:rPr>
                <w:noProof/>
                <w:webHidden/>
              </w:rPr>
              <w:fldChar w:fldCharType="separate"/>
            </w:r>
            <w:r>
              <w:rPr>
                <w:noProof/>
                <w:webHidden/>
              </w:rPr>
              <w:t>19</w:t>
            </w:r>
            <w:r>
              <w:rPr>
                <w:noProof/>
                <w:webHidden/>
              </w:rPr>
              <w:fldChar w:fldCharType="end"/>
            </w:r>
          </w:hyperlink>
        </w:p>
        <w:p w14:paraId="0E96C0A1" w14:textId="6B020D80" w:rsidR="00403102" w:rsidRDefault="00403102">
          <w:pPr>
            <w:pStyle w:val="TOC3"/>
            <w:tabs>
              <w:tab w:val="left" w:pos="1320"/>
              <w:tab w:val="right" w:pos="9016"/>
            </w:tabs>
            <w:rPr>
              <w:rFonts w:eastAsiaTheme="minorEastAsia"/>
              <w:noProof/>
              <w:szCs w:val="22"/>
              <w14:ligatures w14:val="none"/>
            </w:rPr>
          </w:pPr>
          <w:hyperlink w:anchor="_Toc3743411" w:history="1">
            <w:r w:rsidRPr="00E11E30">
              <w:rPr>
                <w:rStyle w:val="Hyperlink"/>
                <w:noProof/>
              </w:rPr>
              <w:t>3.4.2</w:t>
            </w:r>
            <w:r>
              <w:rPr>
                <w:rFonts w:eastAsiaTheme="minorEastAsia"/>
                <w:noProof/>
                <w:szCs w:val="22"/>
                <w14:ligatures w14:val="none"/>
              </w:rPr>
              <w:tab/>
            </w:r>
            <w:r w:rsidRPr="00E11E30">
              <w:rPr>
                <w:rStyle w:val="Hyperlink"/>
                <w:noProof/>
              </w:rPr>
              <w:t>Improvements</w:t>
            </w:r>
            <w:r>
              <w:rPr>
                <w:noProof/>
                <w:webHidden/>
              </w:rPr>
              <w:tab/>
            </w:r>
            <w:r>
              <w:rPr>
                <w:noProof/>
                <w:webHidden/>
              </w:rPr>
              <w:fldChar w:fldCharType="begin"/>
            </w:r>
            <w:r>
              <w:rPr>
                <w:noProof/>
                <w:webHidden/>
              </w:rPr>
              <w:instrText xml:space="preserve"> PAGEREF _Toc3743411 \h </w:instrText>
            </w:r>
            <w:r>
              <w:rPr>
                <w:noProof/>
                <w:webHidden/>
              </w:rPr>
            </w:r>
            <w:r>
              <w:rPr>
                <w:noProof/>
                <w:webHidden/>
              </w:rPr>
              <w:fldChar w:fldCharType="separate"/>
            </w:r>
            <w:r>
              <w:rPr>
                <w:noProof/>
                <w:webHidden/>
              </w:rPr>
              <w:t>19</w:t>
            </w:r>
            <w:r>
              <w:rPr>
                <w:noProof/>
                <w:webHidden/>
              </w:rPr>
              <w:fldChar w:fldCharType="end"/>
            </w:r>
          </w:hyperlink>
        </w:p>
        <w:p w14:paraId="486888A6" w14:textId="75F9B17D" w:rsidR="00403102" w:rsidRDefault="00403102">
          <w:pPr>
            <w:pStyle w:val="TOC1"/>
            <w:tabs>
              <w:tab w:val="right" w:pos="9016"/>
            </w:tabs>
            <w:rPr>
              <w:rFonts w:cstheme="minorBidi"/>
              <w:noProof/>
            </w:rPr>
          </w:pPr>
          <w:hyperlink w:anchor="_Toc3743412" w:history="1">
            <w:r w:rsidRPr="00E11E30">
              <w:rPr>
                <w:rStyle w:val="Hyperlink"/>
                <w:noProof/>
              </w:rPr>
              <w:t>Bibliography</w:t>
            </w:r>
            <w:r>
              <w:rPr>
                <w:noProof/>
                <w:webHidden/>
              </w:rPr>
              <w:tab/>
            </w:r>
            <w:r>
              <w:rPr>
                <w:noProof/>
                <w:webHidden/>
              </w:rPr>
              <w:fldChar w:fldCharType="begin"/>
            </w:r>
            <w:r>
              <w:rPr>
                <w:noProof/>
                <w:webHidden/>
              </w:rPr>
              <w:instrText xml:space="preserve"> PAGEREF _Toc3743412 \h </w:instrText>
            </w:r>
            <w:r>
              <w:rPr>
                <w:noProof/>
                <w:webHidden/>
              </w:rPr>
            </w:r>
            <w:r>
              <w:rPr>
                <w:noProof/>
                <w:webHidden/>
              </w:rPr>
              <w:fldChar w:fldCharType="separate"/>
            </w:r>
            <w:r>
              <w:rPr>
                <w:noProof/>
                <w:webHidden/>
              </w:rPr>
              <w:t>21</w:t>
            </w:r>
            <w:r>
              <w:rPr>
                <w:noProof/>
                <w:webHidden/>
              </w:rPr>
              <w:fldChar w:fldCharType="end"/>
            </w:r>
          </w:hyperlink>
        </w:p>
        <w:p w14:paraId="6D4F2FEE" w14:textId="4E927B97" w:rsidR="00403102" w:rsidRDefault="00403102">
          <w:pPr>
            <w:pStyle w:val="TOC1"/>
            <w:tabs>
              <w:tab w:val="left" w:pos="440"/>
              <w:tab w:val="right" w:pos="9016"/>
            </w:tabs>
            <w:rPr>
              <w:rFonts w:cstheme="minorBidi"/>
              <w:noProof/>
            </w:rPr>
          </w:pPr>
          <w:hyperlink w:anchor="_Toc3743413" w:history="1">
            <w:r w:rsidRPr="00E11E30">
              <w:rPr>
                <w:rStyle w:val="Hyperlink"/>
                <w:noProof/>
              </w:rPr>
              <w:t>4</w:t>
            </w:r>
            <w:r>
              <w:rPr>
                <w:rFonts w:cstheme="minorBidi"/>
                <w:noProof/>
              </w:rPr>
              <w:tab/>
            </w:r>
            <w:r w:rsidRPr="00E11E30">
              <w:rPr>
                <w:rStyle w:val="Hyperlink"/>
                <w:noProof/>
              </w:rPr>
              <w:t>Appendix</w:t>
            </w:r>
            <w:r>
              <w:rPr>
                <w:noProof/>
                <w:webHidden/>
              </w:rPr>
              <w:tab/>
            </w:r>
            <w:r>
              <w:rPr>
                <w:noProof/>
                <w:webHidden/>
              </w:rPr>
              <w:fldChar w:fldCharType="begin"/>
            </w:r>
            <w:r>
              <w:rPr>
                <w:noProof/>
                <w:webHidden/>
              </w:rPr>
              <w:instrText xml:space="preserve"> PAGEREF _Toc3743413 \h </w:instrText>
            </w:r>
            <w:r>
              <w:rPr>
                <w:noProof/>
                <w:webHidden/>
              </w:rPr>
            </w:r>
            <w:r>
              <w:rPr>
                <w:noProof/>
                <w:webHidden/>
              </w:rPr>
              <w:fldChar w:fldCharType="separate"/>
            </w:r>
            <w:r>
              <w:rPr>
                <w:noProof/>
                <w:webHidden/>
              </w:rPr>
              <w:t>22</w:t>
            </w:r>
            <w:r>
              <w:rPr>
                <w:noProof/>
                <w:webHidden/>
              </w:rPr>
              <w:fldChar w:fldCharType="end"/>
            </w:r>
          </w:hyperlink>
        </w:p>
        <w:p w14:paraId="11EE9F52" w14:textId="66DDD35D" w:rsidR="00403102" w:rsidRDefault="00403102" w:rsidP="00403102">
          <w:pPr>
            <w:pStyle w:val="TOC2"/>
            <w:rPr>
              <w:rFonts w:cstheme="minorBidi"/>
              <w:noProof/>
            </w:rPr>
          </w:pPr>
          <w:hyperlink w:anchor="_Toc3743414" w:history="1">
            <w:r w:rsidRPr="00E11E30">
              <w:rPr>
                <w:rStyle w:val="Hyperlink"/>
                <w:noProof/>
              </w:rPr>
              <w:t>4.1</w:t>
            </w:r>
            <w:r>
              <w:rPr>
                <w:rFonts w:cstheme="minorBidi"/>
                <w:noProof/>
              </w:rPr>
              <w:tab/>
            </w:r>
            <w:r w:rsidRPr="00E11E30">
              <w:rPr>
                <w:rStyle w:val="Hyperlink"/>
                <w:noProof/>
              </w:rPr>
              <w:t>PDA Validation</w:t>
            </w:r>
            <w:r>
              <w:rPr>
                <w:noProof/>
                <w:webHidden/>
              </w:rPr>
              <w:tab/>
            </w:r>
            <w:r>
              <w:rPr>
                <w:noProof/>
                <w:webHidden/>
              </w:rPr>
              <w:fldChar w:fldCharType="begin"/>
            </w:r>
            <w:r>
              <w:rPr>
                <w:noProof/>
                <w:webHidden/>
              </w:rPr>
              <w:instrText xml:space="preserve"> PAGEREF _Toc3743414 \h </w:instrText>
            </w:r>
            <w:r>
              <w:rPr>
                <w:noProof/>
                <w:webHidden/>
              </w:rPr>
            </w:r>
            <w:r>
              <w:rPr>
                <w:noProof/>
                <w:webHidden/>
              </w:rPr>
              <w:fldChar w:fldCharType="separate"/>
            </w:r>
            <w:r>
              <w:rPr>
                <w:noProof/>
                <w:webHidden/>
              </w:rPr>
              <w:t>22</w:t>
            </w:r>
            <w:r>
              <w:rPr>
                <w:noProof/>
                <w:webHidden/>
              </w:rPr>
              <w:fldChar w:fldCharType="end"/>
            </w:r>
          </w:hyperlink>
        </w:p>
        <w:p w14:paraId="0CAAF6A2" w14:textId="7A78E687" w:rsidR="009719B8" w:rsidRDefault="009719B8" w:rsidP="009719B8">
          <w:r>
            <w:rPr>
              <w:b/>
              <w:bCs/>
              <w:noProof/>
            </w:rPr>
            <w:fldChar w:fldCharType="end"/>
          </w:r>
        </w:p>
      </w:sdtContent>
    </w:sdt>
    <w:p w14:paraId="15C44C31" w14:textId="77777777" w:rsidR="009719B8" w:rsidRDefault="009719B8" w:rsidP="009719B8">
      <w:pPr>
        <w:tabs>
          <w:tab w:val="clear" w:pos="9360"/>
        </w:tabs>
        <w:spacing w:before="0" w:after="200"/>
        <w:jc w:val="left"/>
        <w:sectPr w:rsidR="009719B8" w:rsidSect="00943166">
          <w:pgSz w:w="11906" w:h="16838" w:code="9"/>
          <w:pgMar w:top="1440" w:right="1440" w:bottom="2340" w:left="1440" w:header="720" w:footer="582" w:gutter="0"/>
          <w:pgNumType w:fmt="lowerRoman"/>
          <w:cols w:space="720"/>
          <w:docGrid w:linePitch="299"/>
        </w:sectPr>
      </w:pPr>
      <w:bookmarkStart w:id="5" w:name="_GoBack"/>
      <w:bookmarkEnd w:id="5"/>
    </w:p>
    <w:p w14:paraId="26ABB524" w14:textId="77777777" w:rsidR="009719B8" w:rsidRDefault="009719B8" w:rsidP="009719B8">
      <w:pPr>
        <w:pStyle w:val="Heading1"/>
        <w:numPr>
          <w:ilvl w:val="0"/>
          <w:numId w:val="0"/>
        </w:numPr>
      </w:pPr>
      <w:bookmarkStart w:id="6" w:name="_Toc3743389"/>
      <w:r>
        <w:lastRenderedPageBreak/>
        <w:t xml:space="preserve">List </w:t>
      </w:r>
      <w:proofErr w:type="gramStart"/>
      <w:r>
        <w:t>Of</w:t>
      </w:r>
      <w:proofErr w:type="gramEnd"/>
      <w:r>
        <w:t xml:space="preserve"> Figures</w:t>
      </w:r>
      <w:bookmarkEnd w:id="6"/>
    </w:p>
    <w:p w14:paraId="713005F2" w14:textId="13EB1971" w:rsidR="00403102" w:rsidRDefault="00403102">
      <w:pPr>
        <w:pStyle w:val="TableofFigures"/>
        <w:tabs>
          <w:tab w:val="right" w:leader="dot" w:pos="9016"/>
        </w:tabs>
        <w:rPr>
          <w:noProof/>
        </w:rPr>
      </w:pPr>
      <w:r>
        <w:rPr>
          <w:b/>
          <w:bCs/>
          <w:noProof/>
        </w:rPr>
        <w:fldChar w:fldCharType="begin"/>
      </w:r>
      <w:r>
        <w:rPr>
          <w:b/>
          <w:bCs/>
          <w:noProof/>
        </w:rPr>
        <w:instrText xml:space="preserve"> TOC \h \z \c "Figure" </w:instrText>
      </w:r>
      <w:r>
        <w:rPr>
          <w:b/>
          <w:bCs/>
          <w:noProof/>
        </w:rPr>
        <w:fldChar w:fldCharType="separate"/>
      </w:r>
      <w:hyperlink r:id="rId9" w:anchor="_Toc3743376" w:history="1">
        <w:r w:rsidRPr="008E553B">
          <w:rPr>
            <w:rStyle w:val="Hyperlink"/>
            <w:noProof/>
          </w:rPr>
          <w:t>Figure 1</w:t>
        </w:r>
        <w:r w:rsidRPr="008E553B">
          <w:rPr>
            <w:rStyle w:val="Hyperlink"/>
            <w:noProof/>
          </w:rPr>
          <w:noBreakHyphen/>
          <w:t>1 Architecture of a Compiler</w:t>
        </w:r>
        <w:r>
          <w:rPr>
            <w:noProof/>
            <w:webHidden/>
          </w:rPr>
          <w:tab/>
        </w:r>
        <w:r>
          <w:rPr>
            <w:noProof/>
            <w:webHidden/>
          </w:rPr>
          <w:fldChar w:fldCharType="begin"/>
        </w:r>
        <w:r>
          <w:rPr>
            <w:noProof/>
            <w:webHidden/>
          </w:rPr>
          <w:instrText xml:space="preserve"> PAGEREF _Toc3743376 \h </w:instrText>
        </w:r>
        <w:r>
          <w:rPr>
            <w:noProof/>
            <w:webHidden/>
          </w:rPr>
        </w:r>
        <w:r>
          <w:rPr>
            <w:noProof/>
            <w:webHidden/>
          </w:rPr>
          <w:fldChar w:fldCharType="separate"/>
        </w:r>
        <w:r>
          <w:rPr>
            <w:noProof/>
            <w:webHidden/>
          </w:rPr>
          <w:t>7</w:t>
        </w:r>
        <w:r>
          <w:rPr>
            <w:noProof/>
            <w:webHidden/>
          </w:rPr>
          <w:fldChar w:fldCharType="end"/>
        </w:r>
      </w:hyperlink>
    </w:p>
    <w:p w14:paraId="5A610634" w14:textId="2562448E" w:rsidR="00403102" w:rsidRDefault="00403102">
      <w:pPr>
        <w:pStyle w:val="TableofFigures"/>
        <w:tabs>
          <w:tab w:val="right" w:leader="dot" w:pos="9016"/>
        </w:tabs>
        <w:rPr>
          <w:noProof/>
        </w:rPr>
      </w:pPr>
      <w:hyperlink w:anchor="_Toc3743377" w:history="1">
        <w:r w:rsidRPr="008E553B">
          <w:rPr>
            <w:rStyle w:val="Hyperlink"/>
            <w:noProof/>
          </w:rPr>
          <w:t>Figure 1</w:t>
        </w:r>
        <w:r w:rsidRPr="008E553B">
          <w:rPr>
            <w:rStyle w:val="Hyperlink"/>
            <w:noProof/>
          </w:rPr>
          <w:noBreakHyphen/>
          <w:t>2 Parse Tree</w:t>
        </w:r>
        <w:r>
          <w:rPr>
            <w:noProof/>
            <w:webHidden/>
          </w:rPr>
          <w:tab/>
        </w:r>
        <w:r>
          <w:rPr>
            <w:noProof/>
            <w:webHidden/>
          </w:rPr>
          <w:fldChar w:fldCharType="begin"/>
        </w:r>
        <w:r>
          <w:rPr>
            <w:noProof/>
            <w:webHidden/>
          </w:rPr>
          <w:instrText xml:space="preserve"> PAGEREF _Toc3743377 \h </w:instrText>
        </w:r>
        <w:r>
          <w:rPr>
            <w:noProof/>
            <w:webHidden/>
          </w:rPr>
        </w:r>
        <w:r>
          <w:rPr>
            <w:noProof/>
            <w:webHidden/>
          </w:rPr>
          <w:fldChar w:fldCharType="separate"/>
        </w:r>
        <w:r>
          <w:rPr>
            <w:noProof/>
            <w:webHidden/>
          </w:rPr>
          <w:t>7</w:t>
        </w:r>
        <w:r>
          <w:rPr>
            <w:noProof/>
            <w:webHidden/>
          </w:rPr>
          <w:fldChar w:fldCharType="end"/>
        </w:r>
      </w:hyperlink>
    </w:p>
    <w:p w14:paraId="5737EB4E" w14:textId="1A73EA2D" w:rsidR="00403102" w:rsidRDefault="00403102">
      <w:pPr>
        <w:pStyle w:val="TableofFigures"/>
        <w:tabs>
          <w:tab w:val="right" w:leader="dot" w:pos="9016"/>
        </w:tabs>
        <w:rPr>
          <w:noProof/>
        </w:rPr>
      </w:pPr>
      <w:hyperlink w:anchor="_Toc3743378" w:history="1">
        <w:r w:rsidRPr="008E553B">
          <w:rPr>
            <w:rStyle w:val="Hyperlink"/>
            <w:noProof/>
          </w:rPr>
          <w:t>Figure 2</w:t>
        </w:r>
        <w:r w:rsidRPr="008E553B">
          <w:rPr>
            <w:rStyle w:val="Hyperlink"/>
            <w:noProof/>
          </w:rPr>
          <w:noBreakHyphen/>
          <w:t>1 TPDA</w:t>
        </w:r>
        <w:r>
          <w:rPr>
            <w:noProof/>
            <w:webHidden/>
          </w:rPr>
          <w:tab/>
        </w:r>
        <w:r>
          <w:rPr>
            <w:noProof/>
            <w:webHidden/>
          </w:rPr>
          <w:fldChar w:fldCharType="begin"/>
        </w:r>
        <w:r>
          <w:rPr>
            <w:noProof/>
            <w:webHidden/>
          </w:rPr>
          <w:instrText xml:space="preserve"> PAGEREF _Toc3743378 \h </w:instrText>
        </w:r>
        <w:r>
          <w:rPr>
            <w:noProof/>
            <w:webHidden/>
          </w:rPr>
        </w:r>
        <w:r>
          <w:rPr>
            <w:noProof/>
            <w:webHidden/>
          </w:rPr>
          <w:fldChar w:fldCharType="separate"/>
        </w:r>
        <w:r>
          <w:rPr>
            <w:noProof/>
            <w:webHidden/>
          </w:rPr>
          <w:t>15</w:t>
        </w:r>
        <w:r>
          <w:rPr>
            <w:noProof/>
            <w:webHidden/>
          </w:rPr>
          <w:fldChar w:fldCharType="end"/>
        </w:r>
      </w:hyperlink>
    </w:p>
    <w:p w14:paraId="2450E88B" w14:textId="25CDC984" w:rsidR="009719B8" w:rsidRDefault="00403102" w:rsidP="009719B8">
      <w:pPr>
        <w:tabs>
          <w:tab w:val="clear" w:pos="9360"/>
        </w:tabs>
        <w:spacing w:before="0" w:after="200"/>
        <w:jc w:val="left"/>
        <w:rPr>
          <w:b/>
          <w:bCs/>
          <w:noProof/>
        </w:rPr>
      </w:pPr>
      <w:r>
        <w:rPr>
          <w:b/>
          <w:bCs/>
          <w:noProof/>
        </w:rPr>
        <w:fldChar w:fldCharType="end"/>
      </w:r>
    </w:p>
    <w:p w14:paraId="3FC2FA75" w14:textId="77777777" w:rsidR="00403102" w:rsidRDefault="00403102" w:rsidP="009719B8">
      <w:pPr>
        <w:tabs>
          <w:tab w:val="clear" w:pos="9360"/>
        </w:tabs>
        <w:spacing w:before="0" w:after="200"/>
        <w:jc w:val="left"/>
      </w:pPr>
    </w:p>
    <w:p w14:paraId="4EF5D464" w14:textId="77777777" w:rsidR="009719B8" w:rsidRDefault="009719B8" w:rsidP="009719B8">
      <w:pPr>
        <w:tabs>
          <w:tab w:val="clear" w:pos="9360"/>
        </w:tabs>
        <w:spacing w:before="0" w:after="200"/>
        <w:jc w:val="left"/>
      </w:pPr>
    </w:p>
    <w:p w14:paraId="47E1ED80" w14:textId="77777777" w:rsidR="009719B8" w:rsidRDefault="009719B8" w:rsidP="009719B8">
      <w:pPr>
        <w:tabs>
          <w:tab w:val="clear" w:pos="9360"/>
        </w:tabs>
        <w:spacing w:before="0" w:after="200"/>
        <w:jc w:val="left"/>
        <w:sectPr w:rsidR="009719B8" w:rsidSect="00943166">
          <w:pgSz w:w="11906" w:h="16838" w:code="9"/>
          <w:pgMar w:top="1440" w:right="1440" w:bottom="2340" w:left="1440" w:header="720" w:footer="582" w:gutter="0"/>
          <w:pgNumType w:fmt="lowerRoman"/>
          <w:cols w:space="720"/>
          <w:docGrid w:linePitch="299"/>
        </w:sectPr>
      </w:pPr>
    </w:p>
    <w:p w14:paraId="416113ED" w14:textId="77777777" w:rsidR="009719B8" w:rsidRDefault="009719B8" w:rsidP="009719B8">
      <w:pPr>
        <w:pStyle w:val="Heading1"/>
      </w:pPr>
      <w:bookmarkStart w:id="7" w:name="_Toc3743390"/>
      <w:r>
        <w:lastRenderedPageBreak/>
        <w:t>Question 1</w:t>
      </w:r>
      <w:bookmarkEnd w:id="7"/>
    </w:p>
    <w:p w14:paraId="44464F6D" w14:textId="77777777" w:rsidR="009719B8" w:rsidRDefault="009719B8" w:rsidP="009719B8">
      <w:pPr>
        <w:tabs>
          <w:tab w:val="clear" w:pos="9360"/>
        </w:tabs>
        <w:spacing w:before="0" w:after="200"/>
        <w:jc w:val="left"/>
      </w:pPr>
      <w:r>
        <w:t>Solution to Question No. 1 Part A</w:t>
      </w:r>
    </w:p>
    <w:p w14:paraId="5861EAC1" w14:textId="2E628B68" w:rsidR="00D3286D" w:rsidRDefault="009719B8" w:rsidP="00D3286D">
      <w:pPr>
        <w:pStyle w:val="Heading2"/>
      </w:pPr>
      <w:bookmarkStart w:id="8" w:name="_Toc3743391"/>
      <w:r>
        <w:t>Introduction</w:t>
      </w:r>
      <w:bookmarkEnd w:id="8"/>
    </w:p>
    <w:p w14:paraId="158ACE08" w14:textId="245F4554" w:rsidR="00AF4754" w:rsidRDefault="00C962AA" w:rsidP="00C962AA">
      <w:pPr>
        <w:pStyle w:val="15Spacing"/>
        <w:tabs>
          <w:tab w:val="clear" w:pos="7200"/>
        </w:tabs>
      </w:pPr>
      <w:r>
        <w:tab/>
      </w:r>
      <w:r w:rsidR="00AF4754">
        <w:t>Formal grammars, in particular context-free grammars, are the tools most frequently used</w:t>
      </w:r>
      <w:r w:rsidR="00AF4754">
        <w:t xml:space="preserve"> </w:t>
      </w:r>
      <w:r w:rsidR="00AF4754">
        <w:t>to describe the structure of programs. They permit a lucid representation of that structure</w:t>
      </w:r>
      <w:r w:rsidR="00AF4754">
        <w:t xml:space="preserve"> </w:t>
      </w:r>
      <w:r w:rsidR="00AF4754">
        <w:t>in the form of parse trees, and one can (for the most part mechanically) specify automata</w:t>
      </w:r>
      <w:r w:rsidR="00AF4754">
        <w:t xml:space="preserve"> </w:t>
      </w:r>
      <w:r w:rsidR="00AF4754">
        <w:t>that will accept all correctly-structured programs (and only these). The automata are easy</w:t>
      </w:r>
      <w:r w:rsidR="00AF4754">
        <w:t xml:space="preserve"> </w:t>
      </w:r>
      <w:r w:rsidR="00AF4754">
        <w:t>to modify so that they output any convenient encoding of the parse tree.</w:t>
      </w:r>
    </w:p>
    <w:p w14:paraId="2678EA72" w14:textId="670E22F0" w:rsidR="008D7F46" w:rsidRDefault="00C962AA" w:rsidP="00C962AA">
      <w:pPr>
        <w:pStyle w:val="15Spacing"/>
        <w:tabs>
          <w:tab w:val="clear" w:pos="7200"/>
        </w:tabs>
      </w:pPr>
      <w:r>
        <w:tab/>
      </w:r>
      <w:r w:rsidR="008D7F46" w:rsidRPr="008D7F46">
        <w:t xml:space="preserve">A grammar </w:t>
      </w:r>
      <w:r w:rsidR="004063F6" w:rsidRPr="008D7F46">
        <w:t>speci</w:t>
      </w:r>
      <w:r w:rsidR="004063F6">
        <w:t>f</w:t>
      </w:r>
      <w:r w:rsidR="004063F6" w:rsidRPr="008D7F46">
        <w:t>ies</w:t>
      </w:r>
      <w:r w:rsidR="008D7F46" w:rsidRPr="008D7F46">
        <w:t xml:space="preserve"> a process for generating sentences, and thus allows us to give a </w:t>
      </w:r>
      <w:r w:rsidR="004063F6">
        <w:t>fi</w:t>
      </w:r>
      <w:r w:rsidR="008D7F46" w:rsidRPr="008D7F46">
        <w:t>nite description of an in</w:t>
      </w:r>
      <w:r w:rsidR="004063F6">
        <w:t>fi</w:t>
      </w:r>
      <w:r w:rsidR="008D7F46" w:rsidRPr="008D7F46">
        <w:t>nite language. The analysis phase of the compiler, however, must recognize the phrase structure of a given sentence: It must parse the sentence. Assuming that the language has been described by a grammar, we are interested in techniques for automatically generating a recognizer from that grammar. There are two reasons for this requirement:</w:t>
      </w:r>
    </w:p>
    <w:p w14:paraId="52FB74DB" w14:textId="1F39EB31" w:rsidR="00B665D7" w:rsidRDefault="00B665D7" w:rsidP="00B665D7">
      <w:pPr>
        <w:pStyle w:val="15Spacing"/>
        <w:numPr>
          <w:ilvl w:val="0"/>
          <w:numId w:val="42"/>
        </w:numPr>
      </w:pPr>
      <w:r>
        <w:t>It provides a guarantee that the language recognized by the compiler is identical to that defined by the grammar.</w:t>
      </w:r>
    </w:p>
    <w:p w14:paraId="0C0084F4" w14:textId="32533BDC" w:rsidR="00B665D7" w:rsidRPr="00AF4754" w:rsidRDefault="00B665D7" w:rsidP="00B665D7">
      <w:pPr>
        <w:pStyle w:val="15Spacing"/>
        <w:numPr>
          <w:ilvl w:val="0"/>
          <w:numId w:val="42"/>
        </w:numPr>
      </w:pPr>
      <w:r>
        <w:t>It simplifies the task of the compiler writer.</w:t>
      </w:r>
    </w:p>
    <w:p w14:paraId="3F77C601" w14:textId="5CB9BD65" w:rsidR="00751216" w:rsidRDefault="007B75A3" w:rsidP="00D30B73">
      <w:pPr>
        <w:pStyle w:val="Heading2"/>
      </w:pPr>
      <w:bookmarkStart w:id="9" w:name="_Toc3743392"/>
      <w:r>
        <w:t>Discussion on FLAT aids on designing compilers for programming languages</w:t>
      </w:r>
      <w:bookmarkEnd w:id="9"/>
    </w:p>
    <w:p w14:paraId="1084035F" w14:textId="75F36FD2" w:rsidR="005708BC" w:rsidRDefault="00C962AA" w:rsidP="00C962AA">
      <w:pPr>
        <w:pStyle w:val="15Spacing"/>
        <w:tabs>
          <w:tab w:val="clear" w:pos="7200"/>
        </w:tabs>
      </w:pPr>
      <w:r>
        <w:tab/>
      </w:r>
      <w:r w:rsidR="005708BC">
        <w:t>A Compiler is a program that reads a program written in one language- the source language- and translates it into an equivalent program in another language- the target language.</w:t>
      </w:r>
      <w:r w:rsidR="0060773C">
        <w:t xml:space="preserve"> Compilation can be divided into two parts: Analysis and Synthesis.</w:t>
      </w:r>
    </w:p>
    <w:p w14:paraId="2A85E45E" w14:textId="6B7C80F0" w:rsidR="0060773C" w:rsidRDefault="006371A1" w:rsidP="005708BC">
      <w:pPr>
        <w:pStyle w:val="15Spacing"/>
      </w:pPr>
      <w:r>
        <w:rPr>
          <w:noProof/>
        </w:rPr>
        <w:lastRenderedPageBreak/>
        <mc:AlternateContent>
          <mc:Choice Requires="wps">
            <w:drawing>
              <wp:anchor distT="0" distB="0" distL="114300" distR="114300" simplePos="0" relativeHeight="251662336" behindDoc="0" locked="0" layoutInCell="1" allowOverlap="1" wp14:anchorId="226B7A9D" wp14:editId="1936D09D">
                <wp:simplePos x="0" y="0"/>
                <wp:positionH relativeFrom="column">
                  <wp:posOffset>-78105</wp:posOffset>
                </wp:positionH>
                <wp:positionV relativeFrom="paragraph">
                  <wp:posOffset>2791460</wp:posOffset>
                </wp:positionV>
                <wp:extent cx="147256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72565" cy="635"/>
                        </a:xfrm>
                        <a:prstGeom prst="rect">
                          <a:avLst/>
                        </a:prstGeom>
                        <a:solidFill>
                          <a:prstClr val="white"/>
                        </a:solidFill>
                        <a:ln>
                          <a:noFill/>
                        </a:ln>
                      </wps:spPr>
                      <wps:txbx>
                        <w:txbxContent>
                          <w:p w14:paraId="6F1B717B" w14:textId="0428F232" w:rsidR="006371A1" w:rsidRPr="004E103A" w:rsidRDefault="006371A1" w:rsidP="006371A1">
                            <w:pPr>
                              <w:pStyle w:val="Caption"/>
                              <w:rPr>
                                <w:noProof/>
                              </w:rPr>
                            </w:pPr>
                            <w:bookmarkStart w:id="10" w:name="_Toc3743376"/>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Architecture of a Compiler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6B7A9D" id="_x0000_t202" coordsize="21600,21600" o:spt="202" path="m,l,21600r21600,l21600,xe">
                <v:stroke joinstyle="miter"/>
                <v:path gradientshapeok="t" o:connecttype="rect"/>
              </v:shapetype>
              <v:shape id="Text Box 13" o:spid="_x0000_s1026" type="#_x0000_t202" style="position:absolute;left:0;text-align:left;margin-left:-6.15pt;margin-top:219.8pt;width:115.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" stroked="f">
                <v:textbox style="mso-fit-shape-to-text:t" inset="0,0,0,0">
                  <w:txbxContent>
                    <w:p w14:paraId="6F1B717B" w14:textId="0428F232" w:rsidR="006371A1" w:rsidRPr="004E103A" w:rsidRDefault="006371A1" w:rsidP="006371A1">
                      <w:pPr>
                        <w:pStyle w:val="Caption"/>
                        <w:rPr>
                          <w:noProof/>
                        </w:rPr>
                      </w:pPr>
                      <w:bookmarkStart w:id="11" w:name="_Toc3743376"/>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Architecture of a Compiler</w:t>
                      </w:r>
                      <w:bookmarkEnd w:id="11"/>
                    </w:p>
                  </w:txbxContent>
                </v:textbox>
                <w10:wrap type="square"/>
              </v:shape>
            </w:pict>
          </mc:Fallback>
        </mc:AlternateContent>
      </w:r>
      <w:r w:rsidR="0060773C">
        <w:rPr>
          <w:noProof/>
          <w14:ligatures w14:val="none"/>
        </w:rPr>
        <w:drawing>
          <wp:anchor distT="0" distB="0" distL="114300" distR="114300" simplePos="0" relativeHeight="251660288" behindDoc="0" locked="0" layoutInCell="1" allowOverlap="1" wp14:anchorId="6EA8BE9E" wp14:editId="34DA5B89">
            <wp:simplePos x="0" y="0"/>
            <wp:positionH relativeFrom="column">
              <wp:posOffset>-78213</wp:posOffset>
            </wp:positionH>
            <wp:positionV relativeFrom="paragraph">
              <wp:posOffset>43815</wp:posOffset>
            </wp:positionV>
            <wp:extent cx="1472565" cy="26904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72565" cy="2690495"/>
                    </a:xfrm>
                    <a:prstGeom prst="rect">
                      <a:avLst/>
                    </a:prstGeom>
                  </pic:spPr>
                </pic:pic>
              </a:graphicData>
            </a:graphic>
            <wp14:sizeRelH relativeFrom="margin">
              <wp14:pctWidth>0</wp14:pctWidth>
            </wp14:sizeRelH>
            <wp14:sizeRelV relativeFrom="margin">
              <wp14:pctHeight>0</wp14:pctHeight>
            </wp14:sizeRelV>
          </wp:anchor>
        </w:drawing>
      </w:r>
      <w:r w:rsidR="0060773C">
        <w:t>The Analysis part is what we are interested in which contains Lexical Analysis, Syntax Analysis and Semantic Analysis.</w:t>
      </w:r>
    </w:p>
    <w:p w14:paraId="3D3FE255" w14:textId="252F4FF7" w:rsidR="0060773C" w:rsidRPr="007C6F78" w:rsidRDefault="0060773C" w:rsidP="005708BC">
      <w:pPr>
        <w:pStyle w:val="15Spacing"/>
        <w:rPr>
          <w:b/>
        </w:rPr>
      </w:pPr>
      <w:r w:rsidRPr="007C6F78">
        <w:rPr>
          <w:b/>
        </w:rPr>
        <w:t>Lexical Analysis</w:t>
      </w:r>
    </w:p>
    <w:p w14:paraId="231B6F4E" w14:textId="111DCF19" w:rsidR="0060773C" w:rsidRDefault="0060773C" w:rsidP="005708BC">
      <w:pPr>
        <w:pStyle w:val="15Spacing"/>
      </w:pPr>
      <w:r>
        <w:t>The program is considered as a unique sequence of characters, the analyzer reads the program from left-to-right and sequence of characters are grouped into tokens – lexical units with a collective meaning.</w:t>
      </w:r>
    </w:p>
    <w:p w14:paraId="3F9EAFD3" w14:textId="6BF06BBE" w:rsidR="0060773C" w:rsidRPr="007C6F78" w:rsidRDefault="0060773C" w:rsidP="005708BC">
      <w:pPr>
        <w:pStyle w:val="15Spacing"/>
        <w:rPr>
          <w:b/>
        </w:rPr>
      </w:pPr>
      <w:r w:rsidRPr="007C6F78">
        <w:rPr>
          <w:b/>
        </w:rPr>
        <w:t>Syntactic Analysis</w:t>
      </w:r>
    </w:p>
    <w:p w14:paraId="01625382" w14:textId="282DEE62" w:rsidR="0060773C" w:rsidRDefault="0060773C" w:rsidP="005708BC">
      <w:pPr>
        <w:pStyle w:val="15Spacing"/>
      </w:pPr>
      <w:r>
        <w:t>This is also known as Parsing; the tokens are grouped into grammatical phrases represented by a Parse Tree which gives a hierarchical structure to the source program.</w:t>
      </w:r>
    </w:p>
    <w:p w14:paraId="3D6ADBFB" w14:textId="25C7E4FE" w:rsidR="0060773C" w:rsidRDefault="0060773C" w:rsidP="005708BC">
      <w:pPr>
        <w:pStyle w:val="15Spacing"/>
      </w:pPr>
      <w:r>
        <w:t>The hierarchical structure is expressed by recursive rules, called Grammar’s Productions.</w:t>
      </w:r>
    </w:p>
    <w:p w14:paraId="00A8A6E4" w14:textId="2C51C617" w:rsidR="0060773C" w:rsidRDefault="0060773C" w:rsidP="005708BC">
      <w:pPr>
        <w:pStyle w:val="15Spacing"/>
      </w:pPr>
      <w:r>
        <w:t>Example: Grammar’s Productions for assignment statements are:</w:t>
      </w:r>
    </w:p>
    <w:p w14:paraId="58293B64" w14:textId="584D2676" w:rsidR="0060773C" w:rsidRDefault="0060773C" w:rsidP="0060773C">
      <w:pPr>
        <w:pStyle w:val="SourceCode"/>
      </w:pPr>
      <w:r>
        <w:t>&lt;assignemnt&gt; -&gt; ID “=” &lt;expr&gt;</w:t>
      </w:r>
    </w:p>
    <w:p w14:paraId="22C9518A" w14:textId="5ECFD8BE" w:rsidR="0060773C" w:rsidRDefault="0060773C" w:rsidP="0060773C">
      <w:pPr>
        <w:pStyle w:val="SourceCode"/>
      </w:pPr>
      <w:r>
        <w:t>&lt;expr&gt;       -&gt; ID | NUM | &lt;expr&gt; &lt;op&gt; &lt;expr&gt; | (&lt;expr&gt;)</w:t>
      </w:r>
    </w:p>
    <w:p w14:paraId="675ABBA3" w14:textId="0A158173" w:rsidR="0060773C" w:rsidRDefault="0060773C" w:rsidP="0060773C">
      <w:pPr>
        <w:pStyle w:val="SourceCode"/>
      </w:pPr>
      <w:r>
        <w:t>&lt;op&gt;         -&gt; + | - | * | /</w:t>
      </w:r>
    </w:p>
    <w:p w14:paraId="7613D910" w14:textId="77777777" w:rsidR="00C34213" w:rsidRDefault="00C34213" w:rsidP="0060773C">
      <w:pPr>
        <w:pStyle w:val="SourceCode"/>
      </w:pPr>
    </w:p>
    <w:p w14:paraId="287DBC9A" w14:textId="750A3857" w:rsidR="0060773C" w:rsidRDefault="0060773C" w:rsidP="0060773C">
      <w:pPr>
        <w:pStyle w:val="15Spacing"/>
      </w:pPr>
      <w:r>
        <w:t>The Parse Tree for the same would be,</w:t>
      </w:r>
    </w:p>
    <w:p w14:paraId="4D549B23" w14:textId="77777777" w:rsidR="004151FA" w:rsidRDefault="0060773C" w:rsidP="004151FA">
      <w:pPr>
        <w:pStyle w:val="15Spacing"/>
        <w:keepNext/>
        <w:jc w:val="center"/>
      </w:pPr>
      <w:r>
        <w:rPr>
          <w:noProof/>
          <w14:ligatures w14:val="none"/>
        </w:rPr>
        <w:drawing>
          <wp:inline distT="0" distB="0" distL="0" distR="0" wp14:anchorId="7AB77342" wp14:editId="389983AE">
            <wp:extent cx="3761117" cy="256561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530" cy="2578852"/>
                    </a:xfrm>
                    <a:prstGeom prst="rect">
                      <a:avLst/>
                    </a:prstGeom>
                  </pic:spPr>
                </pic:pic>
              </a:graphicData>
            </a:graphic>
          </wp:inline>
        </w:drawing>
      </w:r>
    </w:p>
    <w:p w14:paraId="2420682E" w14:textId="763B8049" w:rsidR="0060773C" w:rsidRDefault="004151FA" w:rsidP="004151FA">
      <w:pPr>
        <w:pStyle w:val="Caption"/>
      </w:pPr>
      <w:bookmarkStart w:id="12" w:name="_Toc3743377"/>
      <w:r>
        <w:t xml:space="preserve">Figure </w:t>
      </w:r>
      <w:r w:rsidR="006371A1">
        <w:fldChar w:fldCharType="begin"/>
      </w:r>
      <w:r w:rsidR="006371A1">
        <w:instrText xml:space="preserve"> STYLEREF 1 \s </w:instrText>
      </w:r>
      <w:r w:rsidR="006371A1">
        <w:fldChar w:fldCharType="separate"/>
      </w:r>
      <w:r w:rsidR="006371A1">
        <w:rPr>
          <w:noProof/>
        </w:rPr>
        <w:t>1</w:t>
      </w:r>
      <w:r w:rsidR="006371A1">
        <w:fldChar w:fldCharType="end"/>
      </w:r>
      <w:r w:rsidR="006371A1">
        <w:noBreakHyphen/>
      </w:r>
      <w:r w:rsidR="006371A1">
        <w:fldChar w:fldCharType="begin"/>
      </w:r>
      <w:r w:rsidR="006371A1">
        <w:instrText xml:space="preserve"> SEQ Figure \* ARABIC \s 1 </w:instrText>
      </w:r>
      <w:r w:rsidR="006371A1">
        <w:fldChar w:fldCharType="separate"/>
      </w:r>
      <w:r w:rsidR="006371A1">
        <w:rPr>
          <w:noProof/>
        </w:rPr>
        <w:t>2</w:t>
      </w:r>
      <w:r w:rsidR="006371A1">
        <w:fldChar w:fldCharType="end"/>
      </w:r>
      <w:r>
        <w:t xml:space="preserve"> Parse Tree</w:t>
      </w:r>
      <w:bookmarkEnd w:id="12"/>
    </w:p>
    <w:p w14:paraId="3CBEAE1B" w14:textId="7C9FAA10" w:rsidR="007825C9" w:rsidRDefault="007825C9" w:rsidP="00D82C05">
      <w:pPr>
        <w:pStyle w:val="15Spacing"/>
      </w:pPr>
      <w:r w:rsidRPr="00D82C05">
        <w:lastRenderedPageBreak/>
        <w:t>All of these are done using Formal Language</w:t>
      </w:r>
      <w:r w:rsidR="00622C5D" w:rsidRPr="00D82C05">
        <w:t xml:space="preserve"> Concepts such as Parse Trees, CFG, PDA, NFA, Bottom-Up Analysis, LR(k) Grammars.</w:t>
      </w:r>
    </w:p>
    <w:p w14:paraId="144C326F" w14:textId="784AFD62" w:rsidR="003800DE" w:rsidRPr="003800DE" w:rsidRDefault="003800DE" w:rsidP="003800DE">
      <w:pPr>
        <w:pStyle w:val="15Spacing"/>
        <w:jc w:val="right"/>
        <w:rPr>
          <w:b/>
        </w:rPr>
      </w:pPr>
      <w:r w:rsidRPr="003800DE">
        <w:rPr>
          <w:b/>
        </w:rPr>
        <w:t xml:space="preserve">(Alessandro </w:t>
      </w:r>
      <w:proofErr w:type="spellStart"/>
      <w:r w:rsidRPr="003800DE">
        <w:rPr>
          <w:b/>
        </w:rPr>
        <w:t>Artale</w:t>
      </w:r>
      <w:proofErr w:type="spellEnd"/>
      <w:r w:rsidRPr="003800DE">
        <w:rPr>
          <w:b/>
        </w:rPr>
        <w:t xml:space="preserve">, Free University of </w:t>
      </w:r>
      <w:proofErr w:type="spellStart"/>
      <w:r w:rsidRPr="003800DE">
        <w:rPr>
          <w:b/>
        </w:rPr>
        <w:t>Bozen</w:t>
      </w:r>
      <w:proofErr w:type="spellEnd"/>
      <w:r w:rsidRPr="003800DE">
        <w:rPr>
          <w:b/>
        </w:rPr>
        <w:t>-Bolzano)</w:t>
      </w:r>
    </w:p>
    <w:p w14:paraId="430A139C" w14:textId="709C82CC" w:rsidR="0060773C" w:rsidRDefault="00D82C05" w:rsidP="00AA2FBB">
      <w:pPr>
        <w:pStyle w:val="15Spacing"/>
      </w:pPr>
      <w:r w:rsidRPr="00D82C05">
        <w:t>Here we’ve used automata as models for the parsing process of the possible input strings given in the programming language, this verifies the syntactical nature of the language thus defined.</w:t>
      </w:r>
    </w:p>
    <w:p w14:paraId="63A36B31" w14:textId="5921954A" w:rsidR="00AA2FBB" w:rsidRDefault="00AA2FBB" w:rsidP="00AA2FBB">
      <w:pPr>
        <w:pStyle w:val="15Spacing"/>
        <w:tabs>
          <w:tab w:val="clear" w:pos="7200"/>
        </w:tabs>
      </w:pPr>
      <w:r>
        <w:tab/>
      </w:r>
      <w:r w:rsidRPr="003A72C6">
        <w:t xml:space="preserve">BNF notation was </w:t>
      </w:r>
      <w:r>
        <w:t>fi</w:t>
      </w:r>
      <w:r w:rsidRPr="003A72C6">
        <w:t>rst used to describe ALGOL 60 [</w:t>
      </w:r>
      <w:proofErr w:type="spellStart"/>
      <w:r w:rsidRPr="003A72C6">
        <w:t>Naur</w:t>
      </w:r>
      <w:proofErr w:type="spellEnd"/>
      <w:r w:rsidRPr="003A72C6">
        <w:t>, 1963]. Many authors have proposed extensions similar to our EBNF, using quoted terminals rather than bracketed non</w:t>
      </w:r>
      <w:r>
        <w:t>-</w:t>
      </w:r>
      <w:r w:rsidRPr="003A72C6">
        <w:t>terminals and having a regular expression capability. EBNF de</w:t>
      </w:r>
      <w:r>
        <w:t>fi</w:t>
      </w:r>
      <w:r w:rsidRPr="003A72C6">
        <w:t>nitions are usually shorter than their BNF equivalents, but the important point is that they are textual representations of syntax charts [Jensen and Wirth, 1974; ANSI, 1978a]. This means that the context-free grammar can actually be developed and described to the user by means of pictures.</w:t>
      </w:r>
    </w:p>
    <w:p w14:paraId="3F52B981" w14:textId="27A3AC34" w:rsidR="00AA2FBB" w:rsidRPr="005708BC" w:rsidRDefault="00AA2FBB" w:rsidP="00AA2FBB">
      <w:pPr>
        <w:pStyle w:val="15Spacing"/>
        <w:tabs>
          <w:tab w:val="clear" w:pos="7200"/>
        </w:tabs>
      </w:pPr>
      <w:r>
        <w:tab/>
      </w:r>
      <w:r w:rsidRPr="003A72C6">
        <w:t xml:space="preserve">Pushdown automata were </w:t>
      </w:r>
      <w:r>
        <w:t>fi</w:t>
      </w:r>
      <w:r w:rsidRPr="003A72C6">
        <w:t>rst examined by S</w:t>
      </w:r>
      <w:r>
        <w:t>AMELSON</w:t>
      </w:r>
      <w:r w:rsidRPr="003A72C6">
        <w:t xml:space="preserve"> and B</w:t>
      </w:r>
      <w:r>
        <w:t>AUER</w:t>
      </w:r>
      <w:r w:rsidRPr="003A72C6">
        <w:t xml:space="preserve"> [1960] and applied to the compilation of a forerunner of ALGOL 60. Theoretical mastery of the concepts and the proofs of equivalence to general context-free grammars followed later. Our introduction of LR(k) grammars via reduction classes follows the work of LANGMAACK [1971]. AHO and ULLMAN [1972] (and many other books dealing with formal languages) cover essentially the same material as this chapter, but in much greater detail. The proofs that are either outlined here or omitted entirely can be found in those texts.</w:t>
      </w:r>
    </w:p>
    <w:p w14:paraId="70F3F0AC" w14:textId="0D5A9A2F" w:rsidR="00966ADF" w:rsidRDefault="00966ADF" w:rsidP="00D30B73">
      <w:pPr>
        <w:pStyle w:val="Heading2"/>
      </w:pPr>
      <w:bookmarkStart w:id="13" w:name="_Toc3743393"/>
      <w:r>
        <w:t>Conclusion</w:t>
      </w:r>
      <w:bookmarkEnd w:id="13"/>
    </w:p>
    <w:p w14:paraId="67D9A5AF" w14:textId="5EC1EB82" w:rsidR="007825C9" w:rsidRDefault="00664E66" w:rsidP="00664E66">
      <w:pPr>
        <w:pStyle w:val="15Spacing"/>
        <w:tabs>
          <w:tab w:val="clear" w:pos="7200"/>
        </w:tabs>
      </w:pPr>
      <w:r>
        <w:tab/>
      </w:r>
      <w:r w:rsidR="007825C9" w:rsidRPr="007825C9">
        <w:t xml:space="preserve">The basic symbols of a programming language are often described by arbitrary context-free productions, as illustrated by the LAX. This description does not provide a suitable starting point for mechanical construction of a lexical analyzer, and must therefore be recast by hand in terms of a regular set or regular grammar. Our interpretation of </w:t>
      </w:r>
      <w:r w:rsidR="006139F4">
        <w:t>fi</w:t>
      </w:r>
      <w:r w:rsidR="007825C9" w:rsidRPr="007825C9">
        <w:t xml:space="preserve">nite automata and pushdown automata as special cases of general rewriting systems </w:t>
      </w:r>
      <w:r w:rsidR="00D56C2F" w:rsidRPr="007825C9">
        <w:t>follow</w:t>
      </w:r>
      <w:r w:rsidR="007825C9" w:rsidRPr="007825C9">
        <w:t xml:space="preserve"> </w:t>
      </w:r>
      <w:r w:rsidR="007825C9">
        <w:t>SALOMAA</w:t>
      </w:r>
      <w:r w:rsidR="007825C9" w:rsidRPr="007825C9">
        <w:t xml:space="preserve"> [1973]. By this means we avoid a special de</w:t>
      </w:r>
      <w:r w:rsidR="007825C9">
        <w:t>fi</w:t>
      </w:r>
      <w:r w:rsidR="007825C9" w:rsidRPr="007825C9">
        <w:t>nition of concepts such as co</w:t>
      </w:r>
      <w:r w:rsidR="007825C9">
        <w:t>nfi</w:t>
      </w:r>
      <w:r w:rsidR="007825C9" w:rsidRPr="007825C9">
        <w:t>gurations or transitions of an automaton.</w:t>
      </w:r>
    </w:p>
    <w:p w14:paraId="778A60C2" w14:textId="6346C6F5" w:rsidR="003A72C6" w:rsidRPr="00C80545" w:rsidRDefault="00B637A1" w:rsidP="00C80545">
      <w:pPr>
        <w:pStyle w:val="15Spacing"/>
        <w:tabs>
          <w:tab w:val="clear" w:pos="7200"/>
        </w:tabs>
        <w:jc w:val="right"/>
        <w:rPr>
          <w:b/>
        </w:rPr>
      </w:pPr>
      <w:r w:rsidRPr="00D06912">
        <w:rPr>
          <w:b/>
        </w:rPr>
        <w:t>(William M. Waite</w:t>
      </w:r>
      <w:r w:rsidR="00AD61D9">
        <w:rPr>
          <w:b/>
        </w:rPr>
        <w:t xml:space="preserve">, Gerhard </w:t>
      </w:r>
      <w:proofErr w:type="spellStart"/>
      <w:r w:rsidR="00AD61D9">
        <w:rPr>
          <w:b/>
        </w:rPr>
        <w:t>Goos</w:t>
      </w:r>
      <w:proofErr w:type="spellEnd"/>
      <w:r w:rsidRPr="00D06912">
        <w:rPr>
          <w:b/>
        </w:rPr>
        <w:t>, Compiler Construction)</w:t>
      </w:r>
    </w:p>
    <w:p w14:paraId="5964EE4B" w14:textId="51A1E8FA" w:rsidR="00446920" w:rsidRDefault="00446920" w:rsidP="00F5284C">
      <w:pPr>
        <w:pStyle w:val="Heading1"/>
      </w:pPr>
      <w:r>
        <w:br w:type="page"/>
      </w:r>
      <w:bookmarkStart w:id="14" w:name="_Toc3743394"/>
      <w:r>
        <w:lastRenderedPageBreak/>
        <w:t>Question 2</w:t>
      </w:r>
      <w:bookmarkEnd w:id="14"/>
    </w:p>
    <w:p w14:paraId="10169E2C" w14:textId="77777777" w:rsidR="00446920" w:rsidRDefault="00446920" w:rsidP="00446920">
      <w:r>
        <w:t>Solution to Question 1 Part B</w:t>
      </w:r>
    </w:p>
    <w:p w14:paraId="4EBEB92D" w14:textId="3133F2F7" w:rsidR="00446920" w:rsidRDefault="00446920" w:rsidP="00446920">
      <w:pPr>
        <w:pStyle w:val="Heading2"/>
      </w:pPr>
      <w:bookmarkStart w:id="15" w:name="_Toc3743395"/>
      <w:r>
        <w:t>Introduction</w:t>
      </w:r>
      <w:bookmarkEnd w:id="15"/>
    </w:p>
    <w:p w14:paraId="30FCC6AC" w14:textId="31D20C01" w:rsidR="005E75CB" w:rsidRDefault="005E75CB" w:rsidP="005E75CB">
      <w:pPr>
        <w:pStyle w:val="15Spacing"/>
      </w:pPr>
      <w:r>
        <w:t>A Seat-Belt Controller system is to be made with the following constrains,</w:t>
      </w:r>
    </w:p>
    <w:p w14:paraId="509C0F31" w14:textId="581DA729" w:rsidR="005E75CB" w:rsidRDefault="005E75CB" w:rsidP="005E75CB">
      <w:pPr>
        <w:pStyle w:val="15Spacing"/>
        <w:numPr>
          <w:ilvl w:val="0"/>
          <w:numId w:val="37"/>
        </w:numPr>
      </w:pPr>
      <w:r>
        <w:t>Initially SBC is in idle state.</w:t>
      </w:r>
    </w:p>
    <w:p w14:paraId="62234F50" w14:textId="4695940A" w:rsidR="005E75CB" w:rsidRDefault="005E75CB" w:rsidP="005E75CB">
      <w:pPr>
        <w:pStyle w:val="15Spacing"/>
        <w:numPr>
          <w:ilvl w:val="0"/>
          <w:numId w:val="37"/>
        </w:numPr>
      </w:pPr>
      <w:r>
        <w:t>When a person is seated, not fasten the seat belt within ‘x’ time units and engine is ON, SBC is responsible for automatically switch off the engine.</w:t>
      </w:r>
    </w:p>
    <w:p w14:paraId="1D4CDEB4" w14:textId="7D7B5E41" w:rsidR="005E75CB" w:rsidRDefault="005E75CB" w:rsidP="005E75CB">
      <w:pPr>
        <w:pStyle w:val="15Spacing"/>
        <w:numPr>
          <w:ilvl w:val="0"/>
          <w:numId w:val="37"/>
        </w:numPr>
      </w:pPr>
      <w:r>
        <w:t>On fastening of seat belt, SBC allow the person to switch ON the engine.</w:t>
      </w:r>
    </w:p>
    <w:p w14:paraId="433F93B4" w14:textId="068A2A09" w:rsidR="005E75CB" w:rsidRDefault="005E75CB" w:rsidP="005E75CB">
      <w:pPr>
        <w:pStyle w:val="15Spacing"/>
        <w:numPr>
          <w:ilvl w:val="0"/>
          <w:numId w:val="37"/>
        </w:numPr>
      </w:pPr>
      <w:r>
        <w:t>When a person is seated, not fasten the seat belt within ‘x’ time units and engine is OFF, SBC is responsible for raising an alarm.</w:t>
      </w:r>
    </w:p>
    <w:p w14:paraId="79123774" w14:textId="18630C69" w:rsidR="005E75CB" w:rsidRDefault="005E75CB" w:rsidP="005E75CB">
      <w:pPr>
        <w:pStyle w:val="15Spacing"/>
        <w:numPr>
          <w:ilvl w:val="0"/>
          <w:numId w:val="37"/>
        </w:numPr>
      </w:pPr>
      <w:r>
        <w:t>On fastening of seat belt, SBC has to switch off the alarm</w:t>
      </w:r>
    </w:p>
    <w:p w14:paraId="4019EC86" w14:textId="0C9FFB78" w:rsidR="009746BF" w:rsidRDefault="005E75CB" w:rsidP="009746BF">
      <w:pPr>
        <w:pStyle w:val="15Spacing"/>
        <w:numPr>
          <w:ilvl w:val="0"/>
          <w:numId w:val="37"/>
        </w:numPr>
      </w:pPr>
      <w:r>
        <w:t>When a person is not in seat then SBC has to be in idle state</w:t>
      </w:r>
    </w:p>
    <w:p w14:paraId="7585B21C" w14:textId="5E70B82E" w:rsidR="009746BF" w:rsidRPr="005E75CB" w:rsidRDefault="009746BF" w:rsidP="009746BF">
      <w:pPr>
        <w:pStyle w:val="15Spacing"/>
      </w:pPr>
      <w:r>
        <w:t>The problem requires us to make either a PDA/NDPDA for the seat belt controller process. Since it’s easier to design a ND-PDA (Non-Deterministic Push Down Automata), we would be doing so in this problem.</w:t>
      </w:r>
    </w:p>
    <w:p w14:paraId="05D2E039" w14:textId="6959D2FE" w:rsidR="00446920" w:rsidRDefault="007B75A3" w:rsidP="00446920">
      <w:pPr>
        <w:pStyle w:val="Heading2"/>
      </w:pPr>
      <w:bookmarkStart w:id="16" w:name="_Toc3743396"/>
      <w:r>
        <w:t>Problem Solving Approach</w:t>
      </w:r>
      <w:bookmarkEnd w:id="16"/>
    </w:p>
    <w:p w14:paraId="6C76130B" w14:textId="313D3261" w:rsidR="00B61607" w:rsidRDefault="00C93BAE" w:rsidP="0056151B">
      <w:pPr>
        <w:pStyle w:val="15Spacing"/>
        <w:tabs>
          <w:tab w:val="clear" w:pos="7200"/>
        </w:tabs>
      </w:pPr>
      <w:r>
        <w:tab/>
      </w:r>
      <w:r w:rsidR="00DD4AB8">
        <w:t>A ND-PDA differs from an NFA in the case of memory, PDA has an infinite memory stack to keep track of previous transitions while NFA does not. We use this feature of the PDA to keep track of the different states of the Seat-Belt Controller.</w:t>
      </w:r>
    </w:p>
    <w:p w14:paraId="0C62387E" w14:textId="1739A60B" w:rsidR="00DD4AB8" w:rsidRDefault="00B61607" w:rsidP="00DD4AB8">
      <w:pPr>
        <w:pStyle w:val="15Spacing"/>
      </w:pPr>
      <w:r>
        <w:t>The different states chosen for the Automata are,</w:t>
      </w:r>
    </w:p>
    <w:p w14:paraId="3DE47A92" w14:textId="707EE2B6" w:rsidR="00B61607" w:rsidRDefault="00B61607" w:rsidP="00DD4AB8">
      <w:pPr>
        <w:pStyle w:val="15Spacing"/>
      </w:pPr>
      <w:r>
        <w:t>IDLE, SEATED, FASTENED, ENGINE_OFF, ENGINE_ON, WAIT_STATE, ALARM_ON, ALARM_OFF, SBC_OK</w:t>
      </w:r>
    </w:p>
    <w:p w14:paraId="21795713" w14:textId="01F83824" w:rsidR="00B61607" w:rsidRDefault="00C93BAE" w:rsidP="00C93BAE">
      <w:pPr>
        <w:pStyle w:val="15Spacing"/>
        <w:tabs>
          <w:tab w:val="clear" w:pos="7200"/>
        </w:tabs>
      </w:pPr>
      <w:r>
        <w:tab/>
      </w:r>
      <w:r w:rsidR="00B61607">
        <w:t>To keep track if the stack is empty we use Z as the symbol in the stack, which indicates that the stack is empty.</w:t>
      </w:r>
    </w:p>
    <w:p w14:paraId="1A168106" w14:textId="35CC4E44" w:rsidR="00B61607" w:rsidRDefault="004A55E0" w:rsidP="00DD4AB8">
      <w:pPr>
        <w:pStyle w:val="15Spacing"/>
      </w:pPr>
      <w:r>
        <w:lastRenderedPageBreak/>
        <w:t>The approach in the form of an Algorithm:</w:t>
      </w:r>
    </w:p>
    <w:p w14:paraId="79E34D35" w14:textId="44F5F4CD" w:rsidR="004A55E0" w:rsidRDefault="004A55E0" w:rsidP="0056151B">
      <w:pPr>
        <w:pStyle w:val="15Spacing"/>
        <w:spacing w:after="0"/>
      </w:pPr>
      <w:r>
        <w:t>Step 1: IDLE</w:t>
      </w:r>
    </w:p>
    <w:p w14:paraId="2ABD350A" w14:textId="7B9D06E7" w:rsidR="004A55E0" w:rsidRDefault="004A55E0" w:rsidP="0056151B">
      <w:pPr>
        <w:pStyle w:val="15Spacing"/>
        <w:spacing w:after="0"/>
      </w:pPr>
      <w:r>
        <w:t>Step 2: Read seated and push seated to stack</w:t>
      </w:r>
    </w:p>
    <w:p w14:paraId="521EBA49" w14:textId="47A37C01" w:rsidR="004A55E0" w:rsidRDefault="004A55E0" w:rsidP="0056151B">
      <w:pPr>
        <w:pStyle w:val="15Spacing"/>
        <w:spacing w:after="0"/>
      </w:pPr>
      <w:r>
        <w:t>Step 3: Read fastened and push fastened to stack</w:t>
      </w:r>
    </w:p>
    <w:p w14:paraId="65D912DE" w14:textId="6ECAEB4A" w:rsidR="004A55E0" w:rsidRDefault="004A55E0" w:rsidP="0056151B">
      <w:pPr>
        <w:pStyle w:val="15Spacing"/>
        <w:spacing w:after="0"/>
      </w:pPr>
      <w:r>
        <w:t>Step 4: If fastened and seated in stack and ENGINE_ON then turn on Engine</w:t>
      </w:r>
    </w:p>
    <w:p w14:paraId="79B17B07" w14:textId="10F57AD4" w:rsidR="004A55E0" w:rsidRDefault="004A55E0" w:rsidP="0056151B">
      <w:pPr>
        <w:pStyle w:val="15Spacing"/>
        <w:spacing w:after="0"/>
      </w:pPr>
      <w:r>
        <w:t>Step 5: If only Seated in stack and ENGINE_OFF wait for x units of time, if not fastened then raise alarm.</w:t>
      </w:r>
    </w:p>
    <w:p w14:paraId="7A3ACA73" w14:textId="7D68C940" w:rsidR="004A55E0" w:rsidRDefault="004A55E0" w:rsidP="0056151B">
      <w:pPr>
        <w:pStyle w:val="15Spacing"/>
        <w:spacing w:after="0"/>
      </w:pPr>
      <w:r>
        <w:t>Step 6: When fastened turn off alarm</w:t>
      </w:r>
    </w:p>
    <w:p w14:paraId="37FD9197" w14:textId="7A22207F" w:rsidR="004A55E0" w:rsidRDefault="004A55E0" w:rsidP="0056151B">
      <w:pPr>
        <w:pStyle w:val="15Spacing"/>
        <w:spacing w:after="0"/>
      </w:pPr>
      <w:r>
        <w:t>Step</w:t>
      </w:r>
      <w:r w:rsidR="001E0BD7">
        <w:t xml:space="preserve"> </w:t>
      </w:r>
      <w:r>
        <w:t>7: If only Seated in stack and ENGINE _ON wait for x units of time and go to ENGINE_OFF.</w:t>
      </w:r>
    </w:p>
    <w:p w14:paraId="2EBD5A7A" w14:textId="4ECC6231" w:rsidR="00856ED2" w:rsidRDefault="004A55E0" w:rsidP="0056151B">
      <w:pPr>
        <w:pStyle w:val="15Spacing"/>
        <w:spacing w:after="0"/>
      </w:pPr>
      <w:r>
        <w:t>Step 8: If the stack is empty at any of the steps above then go to final state SBC_OK.</w:t>
      </w:r>
    </w:p>
    <w:p w14:paraId="68176692" w14:textId="60077948" w:rsidR="001F7134" w:rsidRDefault="00C93BAE" w:rsidP="00C93BAE">
      <w:pPr>
        <w:pStyle w:val="15Spacing"/>
        <w:tabs>
          <w:tab w:val="clear" w:pos="7200"/>
        </w:tabs>
      </w:pPr>
      <w:r>
        <w:tab/>
      </w:r>
      <w:r w:rsidR="00856ED2">
        <w:t>To keep track if the user is seated, fastened, and for x units of time wait, we use 3 different stack symbols.</w:t>
      </w:r>
    </w:p>
    <w:p w14:paraId="38D99713" w14:textId="2F2C676A" w:rsidR="00856ED2" w:rsidRDefault="00C93BAE" w:rsidP="00C93BAE">
      <w:pPr>
        <w:pStyle w:val="15Spacing"/>
        <w:tabs>
          <w:tab w:val="clear" w:pos="7200"/>
        </w:tabs>
      </w:pPr>
      <w:r>
        <w:tab/>
      </w:r>
      <w:r w:rsidR="00856ED2">
        <w:t>When the user is seated, seated is pushed to the stack, now whenever we want to check if the user was seated or not we can check for this symbol in the stack, if the user unseats, then we can pop seated from the stack.</w:t>
      </w:r>
    </w:p>
    <w:p w14:paraId="39DE685C" w14:textId="7811414E" w:rsidR="001F7134" w:rsidRDefault="00C93BAE" w:rsidP="00C93BAE">
      <w:pPr>
        <w:pStyle w:val="15Spacing"/>
        <w:tabs>
          <w:tab w:val="clear" w:pos="7200"/>
        </w:tabs>
      </w:pPr>
      <w:r>
        <w:tab/>
      </w:r>
      <w:r w:rsidR="001F7134">
        <w:t xml:space="preserve">A similar logic applies for fastened. For </w:t>
      </w:r>
      <w:r w:rsidR="00FC409C">
        <w:t>example,</w:t>
      </w:r>
      <w:r w:rsidR="001F7134">
        <w:t xml:space="preserve"> when the Engine is turned ON, we can check in the stack if fastened and seated exists, then the user is allowed to keep the engine on and the final state SBC_OK is reached in this case.</w:t>
      </w:r>
    </w:p>
    <w:p w14:paraId="14B1C53D" w14:textId="19C4B71E" w:rsidR="001F7134" w:rsidRPr="00DD4AB8" w:rsidRDefault="00C93BAE" w:rsidP="00C93BAE">
      <w:pPr>
        <w:pStyle w:val="15Spacing"/>
        <w:tabs>
          <w:tab w:val="clear" w:pos="7200"/>
        </w:tabs>
      </w:pPr>
      <w:r>
        <w:tab/>
      </w:r>
      <w:r w:rsidR="001F7134">
        <w:t xml:space="preserve">Since this is a normal ND-PDA we cannot keep track of time, in that case we would require a Timed Non-Deterministic Push Down Automata, which is not in the scope of this assignment, instead we push ‘x’ into the stack to inform that we are waiting for x units of time and go to the WAIT_STATE, here we can check for further inputs, if no inputs are given the element ‘x’ is popped and we transition to the </w:t>
      </w:r>
      <w:proofErr w:type="spellStart"/>
      <w:r w:rsidR="001F7134">
        <w:t>timed_out</w:t>
      </w:r>
      <w:proofErr w:type="spellEnd"/>
      <w:r w:rsidR="001F7134">
        <w:t xml:space="preserve"> state, whichever that may be, in this question it is ALARM_ON.</w:t>
      </w:r>
    </w:p>
    <w:p w14:paraId="05F09B44" w14:textId="50314E34" w:rsidR="00446920" w:rsidRDefault="007B75A3" w:rsidP="00446920">
      <w:pPr>
        <w:pStyle w:val="Heading2"/>
      </w:pPr>
      <w:bookmarkStart w:id="17" w:name="_Toc3743397"/>
      <w:r>
        <w:t>Design and Validation</w:t>
      </w:r>
      <w:bookmarkEnd w:id="17"/>
    </w:p>
    <w:p w14:paraId="1D4592FA" w14:textId="32D88872" w:rsidR="00B62C68" w:rsidRPr="00B31F16" w:rsidRDefault="00B31F16" w:rsidP="00B31F16">
      <w:pPr>
        <w:pStyle w:val="15Spacing"/>
      </w:pPr>
      <w:r>
        <w:t>The Design for the above approach was done in JFLAP</w:t>
      </w:r>
      <w:r w:rsidR="00CD671C">
        <w:t xml:space="preserve"> 8.0 beta</w:t>
      </w:r>
    </w:p>
    <w:p w14:paraId="08E089B4" w14:textId="56008AA1" w:rsidR="00673EA9" w:rsidRDefault="00F55AAD" w:rsidP="00673EA9">
      <w:pPr>
        <w:pStyle w:val="Heading3"/>
      </w:pPr>
      <w:bookmarkStart w:id="18" w:name="_Toc3743398"/>
      <w:r>
        <w:lastRenderedPageBreak/>
        <w:t>Design</w:t>
      </w:r>
      <w:bookmarkEnd w:id="18"/>
    </w:p>
    <w:p w14:paraId="6DD326AA" w14:textId="3E357C47" w:rsidR="00673EA9" w:rsidRDefault="00673EA9" w:rsidP="00673EA9">
      <w:pPr>
        <w:pStyle w:val="15Spacing"/>
        <w:jc w:val="center"/>
      </w:pPr>
      <w:r>
        <w:rPr>
          <w:noProof/>
        </w:rPr>
        <w:drawing>
          <wp:inline distT="0" distB="0" distL="0" distR="0" wp14:anchorId="61485432" wp14:editId="1681C9A7">
            <wp:extent cx="8275343" cy="4795839"/>
            <wp:effectExtent l="63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7310" r="29725"/>
                    <a:stretch/>
                  </pic:blipFill>
                  <pic:spPr bwMode="auto">
                    <a:xfrm rot="16200000">
                      <a:off x="0" y="0"/>
                      <a:ext cx="8380403" cy="4856725"/>
                    </a:xfrm>
                    <a:prstGeom prst="rect">
                      <a:avLst/>
                    </a:prstGeom>
                    <a:noFill/>
                    <a:ln>
                      <a:noFill/>
                    </a:ln>
                    <a:extLst>
                      <a:ext uri="{53640926-AAD7-44D8-BBD7-CCE9431645EC}">
                        <a14:shadowObscured xmlns:a14="http://schemas.microsoft.com/office/drawing/2010/main"/>
                      </a:ext>
                    </a:extLst>
                  </pic:spPr>
                </pic:pic>
              </a:graphicData>
            </a:graphic>
          </wp:inline>
        </w:drawing>
      </w:r>
    </w:p>
    <w:p w14:paraId="24ED72DB" w14:textId="03E90AED" w:rsidR="0008059B" w:rsidRDefault="0008059B" w:rsidP="009F7DED">
      <w:pPr>
        <w:pStyle w:val="15Spacing"/>
        <w:spacing w:after="0"/>
      </w:pPr>
      <w:r>
        <w:lastRenderedPageBreak/>
        <w:t>The Design is very simple for the reason that we have used PDA’s instead of NFA’s, the number of states required are way less as we can use the Stack to keep track of different previous user inputs.</w:t>
      </w:r>
    </w:p>
    <w:p w14:paraId="1E54D29C" w14:textId="749B20C2" w:rsidR="00D81088" w:rsidRPr="00D81088" w:rsidRDefault="00D81088" w:rsidP="009F7DED">
      <w:pPr>
        <w:pStyle w:val="15Spacing"/>
        <w:spacing w:after="0"/>
        <w:rPr>
          <w:rFonts w:eastAsiaTheme="minorEastAsia"/>
        </w:rPr>
      </w:pPr>
      <m:oMathPara>
        <m:oMath>
          <m:r>
            <m:rPr>
              <m:sty m:val="p"/>
            </m:rPr>
            <w:rPr>
              <w:rFonts w:ascii="Latin Modern Math" w:hAnsi="Latin Modern Math"/>
            </w:rPr>
            <m:t>Σ</m:t>
          </m:r>
          <m:r>
            <m:rPr>
              <m:sty m:val="p"/>
              <m:aln/>
            </m:rPr>
            <w:rPr>
              <w:rFonts w:ascii="Latin Modern Math" w:hAnsi="Latin Modern Math"/>
            </w:rPr>
            <m:t>=</m:t>
          </m:r>
          <m:d>
            <m:dPr>
              <m:begChr m:val="{"/>
              <m:endChr m:val="}"/>
              <m:ctrlPr>
                <w:rPr>
                  <w:rFonts w:ascii="Latin Modern Math" w:hAnsi="Latin Modern Math"/>
                </w:rPr>
              </m:ctrlPr>
            </m:dPr>
            <m:e>
              <m:r>
                <m:rPr>
                  <m:sty m:val="p"/>
                </m:rPr>
                <w:rPr>
                  <w:rFonts w:ascii="Latin Modern Math" w:hAnsi="Latin Modern Math"/>
                </w:rPr>
                <m:t>engine</m:t>
              </m:r>
              <m:r>
                <m:rPr>
                  <m:sty m:val="p"/>
                </m:rPr>
                <w:rPr>
                  <w:rFonts w:ascii="Latin Modern Math" w:hAnsi="Latin Modern Math"/>
                </w:rPr>
                <m:t>_</m:t>
              </m:r>
              <m:r>
                <m:rPr>
                  <m:sty m:val="p"/>
                </m:rPr>
                <w:rPr>
                  <w:rFonts w:ascii="Latin Modern Math" w:hAnsi="Latin Modern Math"/>
                </w:rPr>
                <m:t>on, fastened, seated, x</m:t>
              </m:r>
            </m:e>
          </m:d>
          <m:r>
            <m:rPr>
              <m:sty m:val="p"/>
            </m:rPr>
            <w:rPr>
              <w:rFonts w:ascii="Latin Modern Math" w:hAnsi="Latin Modern Math"/>
            </w:rPr>
            <w:br/>
          </m:r>
        </m:oMath>
        <m:oMath>
          <m:r>
            <m:rPr>
              <m:sty m:val="p"/>
            </m:rPr>
            <w:rPr>
              <w:rFonts w:ascii="Latin Modern Math" w:hAnsi="Latin Modern Math"/>
            </w:rPr>
            <m:t>Γ</m:t>
          </m:r>
          <m:r>
            <m:rPr>
              <m:sty m:val="p"/>
              <m:aln/>
            </m:rPr>
            <w:rPr>
              <w:rFonts w:ascii="Latin Modern Math" w:hAnsi="Latin Modern Math"/>
            </w:rPr>
            <m:t>=</m:t>
          </m:r>
          <m:d>
            <m:dPr>
              <m:begChr m:val="{"/>
              <m:endChr m:val="}"/>
              <m:ctrlPr>
                <w:rPr>
                  <w:rFonts w:ascii="Latin Modern Math" w:hAnsi="Latin Modern Math"/>
                </w:rPr>
              </m:ctrlPr>
            </m:dPr>
            <m:e>
              <m:r>
                <m:rPr>
                  <m:sty m:val="p"/>
                </m:rPr>
                <w:rPr>
                  <w:rFonts w:ascii="Latin Modern Math" w:hAnsi="Latin Modern Math"/>
                </w:rPr>
                <m:t>Z,fastened, seated, x</m:t>
              </m:r>
            </m:e>
          </m:d>
          <m:r>
            <m:rPr>
              <m:sty m:val="p"/>
            </m:rPr>
            <w:rPr>
              <w:rFonts w:ascii="Latin Modern Math" w:hAnsi="Latin Modern Math"/>
            </w:rPr>
            <w:br/>
          </m:r>
        </m:oMath>
        <m:oMath>
          <m:r>
            <m:rPr>
              <m:sty m:val="p"/>
            </m:rPr>
            <w:rPr>
              <w:rFonts w:ascii="Latin Modern Math" w:hAnsi="Latin Modern Math"/>
            </w:rPr>
            <m:t>z</m:t>
          </m:r>
          <m:r>
            <m:rPr>
              <m:sty m:val="p"/>
              <m:aln/>
            </m:rPr>
            <w:rPr>
              <w:rFonts w:ascii="Latin Modern Math" w:hAnsi="Latin Modern Math"/>
            </w:rPr>
            <m:t>=Z</m:t>
          </m:r>
        </m:oMath>
      </m:oMathPara>
    </w:p>
    <w:p w14:paraId="78484B95" w14:textId="77777777" w:rsidR="00D81088" w:rsidRDefault="00D81088" w:rsidP="009F7DED">
      <w:pPr>
        <w:pStyle w:val="15Spacing"/>
        <w:spacing w:after="0"/>
      </w:pPr>
    </w:p>
    <w:p w14:paraId="162E2909" w14:textId="2B523F13" w:rsidR="00D81088" w:rsidRDefault="002132DC" w:rsidP="009F7DED">
      <w:pPr>
        <w:pStyle w:val="15Spacing"/>
        <w:spacing w:after="0"/>
      </w:pPr>
      <w:r>
        <w:t>A Push Down Automata is a 7-tuple structure</w:t>
      </w:r>
    </w:p>
    <w:p w14:paraId="71517729" w14:textId="6A501AE9" w:rsidR="002132DC" w:rsidRPr="00057D76" w:rsidRDefault="004A3DF5" w:rsidP="009F7DED">
      <w:pPr>
        <w:pStyle w:val="15Spacing"/>
        <w:spacing w:after="0"/>
        <w:rPr>
          <w:rFonts w:eastAsiaTheme="minorEastAsia"/>
        </w:rPr>
      </w:pPr>
      <m:oMathPara>
        <m:oMath>
          <m:r>
            <m:rPr>
              <m:sty m:val="p"/>
            </m:rPr>
            <w:rPr>
              <w:rFonts w:ascii="Latin Modern Math" w:hAnsi="Latin Modern Math"/>
            </w:rPr>
            <m:t>PDA=(Q, Σ, Γ, δ, S, z, F)</m:t>
          </m:r>
        </m:oMath>
      </m:oMathPara>
    </w:p>
    <w:p w14:paraId="1E25579B" w14:textId="60B2780D" w:rsidR="00057D76" w:rsidRPr="00165D1A" w:rsidRDefault="00057D76" w:rsidP="009F7DED">
      <w:pPr>
        <w:pStyle w:val="15Spacing"/>
        <w:spacing w:after="0"/>
        <w:rPr>
          <w:rFonts w:eastAsiaTheme="minorEastAsia"/>
        </w:rPr>
      </w:pPr>
      <w:r>
        <w:rPr>
          <w:rFonts w:eastAsiaTheme="minorEastAsia"/>
        </w:rPr>
        <w:t>The Final State is</w:t>
      </w:r>
      <w:r w:rsidR="00D47DD8">
        <w:rPr>
          <w:rFonts w:eastAsiaTheme="minorEastAsia"/>
        </w:rPr>
        <w:t>,</w:t>
      </w:r>
    </w:p>
    <w:p w14:paraId="3596F04D" w14:textId="1DCBEB39" w:rsidR="00165D1A" w:rsidRPr="00057D76" w:rsidRDefault="00255166" w:rsidP="009F7DED">
      <w:pPr>
        <w:pStyle w:val="15Spacing"/>
        <w:spacing w:after="0"/>
        <w:rPr>
          <w:rFonts w:eastAsiaTheme="minorEastAsia"/>
        </w:rPr>
      </w:pPr>
      <m:oMathPara>
        <m:oMath>
          <m:r>
            <m:rPr>
              <m:sty m:val="p"/>
            </m:rPr>
            <w:rPr>
              <w:rFonts w:ascii="Latin Modern Math" w:eastAsiaTheme="minorEastAsia" w:hAnsi="Latin Modern Math"/>
            </w:rPr>
            <m:t>F=</m:t>
          </m:r>
          <m:sSub>
            <m:sSubPr>
              <m:ctrlPr>
                <w:rPr>
                  <w:rFonts w:ascii="Latin Modern Math" w:eastAsiaTheme="minorEastAsia" w:hAnsi="Latin Modern Math"/>
                </w:rPr>
              </m:ctrlPr>
            </m:sSubPr>
            <m:e>
              <m:r>
                <m:rPr>
                  <m:sty m:val="p"/>
                </m:rPr>
                <w:rPr>
                  <w:rFonts w:ascii="Latin Modern Math" w:eastAsiaTheme="minorEastAsia" w:hAnsi="Latin Modern Math"/>
                </w:rPr>
                <m:t>q</m:t>
              </m:r>
            </m:e>
            <m:sub>
              <m:r>
                <m:rPr>
                  <m:sty m:val="p"/>
                </m:rPr>
                <w:rPr>
                  <w:rFonts w:ascii="Latin Modern Math" w:eastAsiaTheme="minorEastAsia" w:hAnsi="Latin Modern Math"/>
                </w:rPr>
                <m:t>8</m:t>
              </m:r>
            </m:sub>
          </m:sSub>
        </m:oMath>
      </m:oMathPara>
    </w:p>
    <w:p w14:paraId="1DD92E2E" w14:textId="77F39FA1" w:rsidR="00057D76" w:rsidRDefault="00057D76" w:rsidP="009F7DED">
      <w:pPr>
        <w:pStyle w:val="15Spacing"/>
        <w:spacing w:after="0"/>
        <w:rPr>
          <w:rFonts w:eastAsiaTheme="minorEastAsia"/>
        </w:rPr>
      </w:pPr>
      <w:r>
        <w:rPr>
          <w:rFonts w:eastAsiaTheme="minorEastAsia"/>
        </w:rPr>
        <w:t>The States are,</w:t>
      </w:r>
    </w:p>
    <w:p w14:paraId="583FE078" w14:textId="010B61E0" w:rsidR="00057D76" w:rsidRPr="00255166" w:rsidRDefault="00057D76" w:rsidP="009F7DED">
      <w:pPr>
        <w:pStyle w:val="15Spacing"/>
        <w:spacing w:after="0"/>
        <w:rPr>
          <w:rFonts w:eastAsiaTheme="minorEastAsia"/>
        </w:rPr>
      </w:pPr>
      <m:oMathPara>
        <m:oMath>
          <m:r>
            <w:rPr>
              <w:rFonts w:ascii="Latin Modern Math" w:eastAsiaTheme="minorEastAsia" w:hAnsi="Latin Modern Math"/>
            </w:rPr>
            <m:t>Q=</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q</m:t>
                  </m:r>
                </m:e>
                <m:sub>
                  <m:r>
                    <w:rPr>
                      <w:rFonts w:ascii="Latin Modern Math" w:eastAsiaTheme="minorEastAsia" w:hAnsi="Latin Modern Math"/>
                    </w:rPr>
                    <m:t>i</m:t>
                  </m:r>
                </m:sub>
              </m:sSub>
              <m:r>
                <w:rPr>
                  <w:rFonts w:ascii="Latin Modern Math" w:eastAsiaTheme="minorEastAsia" w:hAnsi="Latin Modern Math"/>
                </w:rPr>
                <m:t xml:space="preserve"> | i=0,1,2..8</m:t>
              </m:r>
            </m:e>
          </m:d>
        </m:oMath>
      </m:oMathPara>
    </w:p>
    <w:p w14:paraId="5B73AEF9" w14:textId="2D5FFA95" w:rsidR="004A3DF5" w:rsidRDefault="00D47DD8" w:rsidP="009F7DED">
      <w:pPr>
        <w:pStyle w:val="15Spacing"/>
        <w:spacing w:after="0"/>
      </w:pPr>
      <w:r>
        <w:t>The Start state is,</w:t>
      </w:r>
    </w:p>
    <w:p w14:paraId="561D0271" w14:textId="6382D5F0" w:rsidR="00D47DD8" w:rsidRPr="007E3153" w:rsidRDefault="007E3153" w:rsidP="009F7DED">
      <w:pPr>
        <w:pStyle w:val="15Spacing"/>
        <w:spacing w:after="0"/>
        <w:rPr>
          <w:rFonts w:eastAsiaTheme="minorEastAsia"/>
        </w:rPr>
      </w:pPr>
      <m:oMathPara>
        <m:oMath>
          <m:r>
            <m:rPr>
              <m:sty m:val="p"/>
            </m:rPr>
            <w:rPr>
              <w:rFonts w:ascii="Latin Modern Math" w:hAnsi="Latin Modern Math"/>
            </w:rPr>
            <m:t>S=</m:t>
          </m:r>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0</m:t>
              </m:r>
            </m:sub>
          </m:sSub>
        </m:oMath>
      </m:oMathPara>
    </w:p>
    <w:p w14:paraId="0C19286B" w14:textId="505D82E8" w:rsidR="007E3153" w:rsidRDefault="007E3153" w:rsidP="009F7DED">
      <w:pPr>
        <w:pStyle w:val="15Spacing"/>
        <w:spacing w:after="0"/>
      </w:pPr>
      <w:r>
        <w:t>The transition functions are,</w:t>
      </w:r>
    </w:p>
    <w:p w14:paraId="0CC5329B" w14:textId="36F22E63" w:rsidR="00733C86" w:rsidRPr="00F3316C" w:rsidRDefault="00733C86" w:rsidP="0008059B">
      <w:pPr>
        <w:pStyle w:val="15Spacing"/>
        <w:rPr>
          <w:rFonts w:eastAsiaTheme="minorEastAsia"/>
        </w:rPr>
      </w:pPr>
      <m:oMathPara>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0</m:t>
                  </m:r>
                </m:sub>
              </m:sSub>
              <m:r>
                <m:rPr>
                  <m:sty m:val="p"/>
                </m:rPr>
                <w:rPr>
                  <w:rFonts w:ascii="Latin Modern Math" w:hAnsi="Latin Modern Math"/>
                </w:rPr>
                <m:t>, seated, Z</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,seated Z</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 fastened, 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,fastened seated</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,engine</m:t>
              </m:r>
              <m:r>
                <m:rPr>
                  <m:sty m:val="p"/>
                </m:rPr>
                <w:rPr>
                  <w:rFonts w:ascii="Latin Modern Math" w:hAnsi="Latin Modern Math"/>
                </w:rPr>
                <m:t>_</m:t>
              </m:r>
              <m:r>
                <m:rPr>
                  <m:sty m:val="p"/>
                </m:rPr>
                <w:rPr>
                  <w:rFonts w:ascii="Latin Modern Math" w:hAnsi="Latin Modern Math"/>
                </w:rPr>
                <m:t>on,seated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,seated</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1</m:t>
                  </m:r>
                </m:sub>
              </m:sSub>
              <m:r>
                <m:rPr>
                  <m:sty m:val="p"/>
                </m:rPr>
                <w:rPr>
                  <w:rFonts w:ascii="Latin Modern Math" w:hAnsi="Latin Modern Math"/>
                </w:rPr>
                <m:t>,λ,seated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,seated</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2</m:t>
                  </m:r>
                </m:sub>
              </m:sSub>
              <m:r>
                <m:rPr>
                  <m:sty m:val="p"/>
                </m:rPr>
                <w:rPr>
                  <w:rFonts w:ascii="Latin Modern Math" w:hAnsi="Latin Modern Math"/>
                </w:rPr>
                <m:t>,engine</m:t>
              </m:r>
              <m:r>
                <m:rPr>
                  <m:sty m:val="p"/>
                </m:rPr>
                <w:rPr>
                  <w:rFonts w:ascii="Latin Modern Math" w:hAnsi="Latin Modern Math"/>
                </w:rPr>
                <m:t>_</m:t>
              </m:r>
              <m:r>
                <m:rPr>
                  <m:sty m:val="p"/>
                </m:rPr>
                <w:rPr>
                  <w:rFonts w:ascii="Latin Modern Math" w:hAnsi="Latin Modern Math"/>
                </w:rPr>
                <m:t>on,fastened 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 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seated</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3</m:t>
                  </m:r>
                </m:sub>
              </m:sSub>
              <m:r>
                <m:rPr>
                  <m:sty m:val="p"/>
                </m:rPr>
                <w:rPr>
                  <w:rFonts w:ascii="Latin Modern Math" w:hAnsi="Latin Modern Math"/>
                </w:rPr>
                <m:t>,λ, Z</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,x,seated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,x seated</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,λ, Z</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r>
                <m:rPr>
                  <m:sty m:val="p"/>
                </m:rPr>
                <w:rPr>
                  <w:rFonts w:ascii="Latin Modern Math" w:hAnsi="Latin Modern Math"/>
                </w:rPr>
                <m:t>, 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 λ, x 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4</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5</m:t>
                  </m:r>
                </m:sub>
              </m:sSub>
              <m:r>
                <m:rPr>
                  <m:sty m:val="p"/>
                </m:rPr>
                <w:rPr>
                  <w:rFonts w:ascii="Latin Modern Math" w:hAnsi="Latin Modern Math"/>
                </w:rPr>
                <m:t>,λ,x</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,λ</m:t>
              </m:r>
            </m:e>
          </m:d>
          <m:r>
            <m:rPr>
              <m:sty m:val="p"/>
            </m:rPr>
            <w:rPr>
              <w:rFonts w:ascii="Latin Modern Math" w:hAnsi="Latin Modern Math"/>
            </w:rPr>
            <w:br/>
          </m:r>
        </m:oMath>
        <m:oMath>
          <m:r>
            <m:rPr>
              <m:sty m:val="p"/>
            </m:rPr>
            <w:rPr>
              <w:rFonts w:ascii="Latin Modern Math" w:hAnsi="Latin Modern Math"/>
            </w:rPr>
            <m:t>δ</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6</m:t>
                  </m:r>
                </m:sub>
              </m:sSub>
              <m:r>
                <m:rPr>
                  <m:sty m:val="p"/>
                </m:rPr>
                <w:rPr>
                  <w:rFonts w:ascii="Latin Modern Math" w:hAnsi="Latin Modern Math"/>
                </w:rPr>
                <m:t>,fastened, seated</m:t>
              </m:r>
            </m:e>
          </m:d>
          <m:r>
            <m:rPr>
              <m:sty m:val="p"/>
            </m:rPr>
            <w:rPr>
              <w:rFonts w:ascii="Latin Modern Math" w:hAnsi="Latin Modern Math"/>
            </w:rPr>
            <m:t>=</m:t>
          </m:r>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7</m:t>
                  </m:r>
                </m:sub>
              </m:sSub>
              <m:r>
                <m:rPr>
                  <m:sty m:val="p"/>
                </m:rPr>
                <w:rPr>
                  <w:rFonts w:ascii="Latin Modern Math" w:hAnsi="Latin Modern Math"/>
                </w:rPr>
                <m:t>, λ</m:t>
              </m:r>
            </m:e>
          </m:d>
          <m:r>
            <m:rPr>
              <m:sty m:val="p"/>
            </m:rPr>
            <w:rPr>
              <w:rFonts w:ascii="Latin Modern Math" w:hAnsi="Latin Modern Math"/>
            </w:rPr>
            <w:br/>
          </m:r>
        </m:oMath>
        <m:oMath>
          <m:r>
            <w:rPr>
              <w:rFonts w:ascii="Latin Modern Math" w:hAnsi="Latin Modern Math"/>
            </w:rPr>
            <m:t>δ</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r>
                <w:rPr>
                  <w:rFonts w:ascii="Latin Modern Math" w:hAnsi="Latin Modern Math"/>
                </w:rPr>
                <m:t>, λ, Z</m:t>
              </m:r>
            </m:e>
          </m:d>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r>
                <w:rPr>
                  <w:rFonts w:ascii="Latin Modern Math" w:hAnsi="Latin Modern Math"/>
                </w:rPr>
                <m:t>, λ</m:t>
              </m:r>
            </m:e>
          </m:d>
        </m:oMath>
      </m:oMathPara>
    </w:p>
    <w:p w14:paraId="03EA5CBE" w14:textId="77777777" w:rsidR="00F3316C" w:rsidRPr="00733C86" w:rsidRDefault="00F3316C" w:rsidP="0008059B">
      <w:pPr>
        <w:pStyle w:val="15Spacing"/>
        <w:rPr>
          <w:rFonts w:eastAsiaTheme="minorEastAsia"/>
        </w:rPr>
      </w:pPr>
    </w:p>
    <w:p w14:paraId="65056D9D" w14:textId="76F07FE4" w:rsidR="00733C86" w:rsidRPr="0008059B" w:rsidRDefault="00733C86" w:rsidP="009F7DED">
      <w:pPr>
        <w:pStyle w:val="15Spacing"/>
        <w:spacing w:after="0"/>
      </w:pPr>
      <w:r>
        <w:t xml:space="preserve">The final state here is </w:t>
      </w:r>
      <m:oMath>
        <m:sSub>
          <m:sSubPr>
            <m:ctrlPr>
              <w:rPr>
                <w:rFonts w:ascii="Latin Modern Math" w:hAnsi="Latin Modern Math"/>
              </w:rPr>
            </m:ctrlPr>
          </m:sSubPr>
          <m:e>
            <m:r>
              <m:rPr>
                <m:sty m:val="p"/>
              </m:rPr>
              <w:rPr>
                <w:rFonts w:ascii="Latin Modern Math" w:hAnsi="Latin Modern Math"/>
              </w:rPr>
              <m:t>q</m:t>
            </m:r>
          </m:e>
          <m:sub>
            <m:r>
              <m:rPr>
                <m:sty m:val="p"/>
              </m:rPr>
              <w:rPr>
                <w:rFonts w:ascii="Latin Modern Math" w:hAnsi="Latin Modern Math"/>
              </w:rPr>
              <m:t>8</m:t>
            </m:r>
          </m:sub>
        </m:sSub>
      </m:oMath>
      <w:r>
        <w:rPr>
          <w:rFonts w:eastAsiaTheme="minorEastAsia"/>
        </w:rPr>
        <w:t xml:space="preserve"> or SBC_OK</w:t>
      </w:r>
    </w:p>
    <w:p w14:paraId="78E1C616" w14:textId="6C5D7E42" w:rsidR="00F55AAD" w:rsidRDefault="00F55AAD" w:rsidP="00F55AAD">
      <w:pPr>
        <w:pStyle w:val="Heading3"/>
      </w:pPr>
      <w:bookmarkStart w:id="19" w:name="_Toc3743399"/>
      <w:r>
        <w:lastRenderedPageBreak/>
        <w:t>Validation</w:t>
      </w:r>
      <w:bookmarkEnd w:id="19"/>
    </w:p>
    <w:p w14:paraId="59C1AC93" w14:textId="0ADACC80" w:rsidR="00F55AAD" w:rsidRDefault="00997498" w:rsidP="009F7DED">
      <w:pPr>
        <w:pStyle w:val="15Spacing"/>
        <w:spacing w:after="0"/>
      </w:pPr>
      <w:r>
        <w:t>For the Validation we have taken 2 cases, one where the string is accepted and one where it is rejected.</w:t>
      </w:r>
    </w:p>
    <w:p w14:paraId="06E4022D" w14:textId="3F9DBCAB" w:rsidR="00997498" w:rsidRDefault="00997498" w:rsidP="009F7DED">
      <w:pPr>
        <w:pStyle w:val="15Spacing"/>
        <w:numPr>
          <w:ilvl w:val="0"/>
          <w:numId w:val="36"/>
        </w:numPr>
        <w:spacing w:after="0"/>
      </w:pPr>
      <w:r>
        <w:t xml:space="preserve">w = seated fastened </w:t>
      </w:r>
      <w:proofErr w:type="spellStart"/>
      <w:r>
        <w:t>engine_on</w:t>
      </w:r>
      <w:proofErr w:type="spellEnd"/>
    </w:p>
    <w:p w14:paraId="215BD506" w14:textId="1309BE8F" w:rsidR="00353F97" w:rsidRDefault="00353F97" w:rsidP="00353F97">
      <w:pPr>
        <w:pStyle w:val="15Spacing"/>
        <w:jc w:val="center"/>
      </w:pPr>
      <w:r>
        <w:rPr>
          <w:noProof/>
          <w14:ligatures w14:val="none"/>
        </w:rPr>
        <w:drawing>
          <wp:inline distT="0" distB="0" distL="0" distR="0" wp14:anchorId="5F450D81" wp14:editId="66528FC3">
            <wp:extent cx="4607858" cy="3275937"/>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088" cy="3311648"/>
                    </a:xfrm>
                    <a:prstGeom prst="rect">
                      <a:avLst/>
                    </a:prstGeom>
                  </pic:spPr>
                </pic:pic>
              </a:graphicData>
            </a:graphic>
          </wp:inline>
        </w:drawing>
      </w:r>
    </w:p>
    <w:p w14:paraId="77E02254" w14:textId="179313A0" w:rsidR="000D7EDC" w:rsidRDefault="000D7EDC" w:rsidP="000D7EDC">
      <w:pPr>
        <w:pStyle w:val="15Spacing"/>
      </w:pPr>
      <w:r>
        <w:t>Refer to Appendix for Step-Wise simulation for the given input tape.</w:t>
      </w:r>
    </w:p>
    <w:p w14:paraId="77655A75" w14:textId="0D789BE6" w:rsidR="00C82D24" w:rsidRDefault="00C82D24" w:rsidP="009F7DED">
      <w:pPr>
        <w:pStyle w:val="15Spacing"/>
        <w:numPr>
          <w:ilvl w:val="0"/>
          <w:numId w:val="36"/>
        </w:numPr>
        <w:spacing w:after="0"/>
        <w:jc w:val="left"/>
      </w:pPr>
      <w:r>
        <w:t xml:space="preserve">w = fastened seated </w:t>
      </w:r>
      <w:proofErr w:type="spellStart"/>
      <w:r>
        <w:t>engine_on</w:t>
      </w:r>
      <w:proofErr w:type="spellEnd"/>
    </w:p>
    <w:p w14:paraId="67017263" w14:textId="0B569BFC" w:rsidR="00C82D24" w:rsidRDefault="00C82D24" w:rsidP="00C82D24">
      <w:pPr>
        <w:pStyle w:val="15Spacing"/>
        <w:jc w:val="center"/>
      </w:pPr>
      <w:r>
        <w:rPr>
          <w:noProof/>
          <w14:ligatures w14:val="none"/>
        </w:rPr>
        <w:drawing>
          <wp:inline distT="0" distB="0" distL="0" distR="0" wp14:anchorId="14AAC9B2" wp14:editId="7E315453">
            <wp:extent cx="4611756" cy="325622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5706" cy="3287261"/>
                    </a:xfrm>
                    <a:prstGeom prst="rect">
                      <a:avLst/>
                    </a:prstGeom>
                  </pic:spPr>
                </pic:pic>
              </a:graphicData>
            </a:graphic>
          </wp:inline>
        </w:drawing>
      </w:r>
    </w:p>
    <w:p w14:paraId="7A8127C9" w14:textId="42B64E82" w:rsidR="00446920" w:rsidRDefault="00446920" w:rsidP="00446920">
      <w:pPr>
        <w:pStyle w:val="Heading2"/>
      </w:pPr>
      <w:bookmarkStart w:id="20" w:name="_Toc3743400"/>
      <w:r>
        <w:lastRenderedPageBreak/>
        <w:t>Conclu</w:t>
      </w:r>
      <w:r w:rsidR="007B75A3">
        <w:t>ding Remarks</w:t>
      </w:r>
      <w:bookmarkEnd w:id="20"/>
    </w:p>
    <w:p w14:paraId="5116855D" w14:textId="35477A62" w:rsidR="007C2262" w:rsidRDefault="007C2262" w:rsidP="007C2262">
      <w:pPr>
        <w:pStyle w:val="15Spacing"/>
      </w:pPr>
      <w:r>
        <w:t>In conclusion we have created a ND-PDA for the given Seat-Belt Controller system, which was tested for some inputs in JFLAP, and successfully simulated and ended up in the final state SBC_OK.</w:t>
      </w:r>
    </w:p>
    <w:p w14:paraId="2C9BA499" w14:textId="6C025813" w:rsidR="007C2262" w:rsidRDefault="007C2262" w:rsidP="007C2262">
      <w:pPr>
        <w:pStyle w:val="Heading3"/>
      </w:pPr>
      <w:bookmarkStart w:id="21" w:name="_Toc3743401"/>
      <w:r>
        <w:t>Limitations</w:t>
      </w:r>
      <w:bookmarkEnd w:id="21"/>
    </w:p>
    <w:p w14:paraId="30F9D155" w14:textId="79690FA6" w:rsidR="007C2262" w:rsidRDefault="00B91A8D" w:rsidP="007C2262">
      <w:pPr>
        <w:pStyle w:val="15Spacing"/>
      </w:pPr>
      <w:r>
        <w:t>The designed PDA has a few limitations such as,</w:t>
      </w:r>
    </w:p>
    <w:p w14:paraId="4E8A4352" w14:textId="0D082478" w:rsidR="00B91A8D" w:rsidRDefault="00B91A8D" w:rsidP="00DD7EA5">
      <w:pPr>
        <w:pStyle w:val="15Spacing"/>
        <w:numPr>
          <w:ilvl w:val="0"/>
          <w:numId w:val="38"/>
        </w:numPr>
      </w:pPr>
      <w:r>
        <w:t xml:space="preserve">Since this is a trivial PDA there is no concept of time here, a PDA can only work with one thing at a time, </w:t>
      </w:r>
      <w:r w:rsidR="000D1993">
        <w:t>the problem requires a ‘x’ units of time delay which was implemented by pushed ‘x’ into the stack, this can be done formally by using a Timed Push-Down Automata</w:t>
      </w:r>
      <w:r w:rsidR="006A16A8">
        <w:t>.</w:t>
      </w:r>
    </w:p>
    <w:p w14:paraId="0C6BB822" w14:textId="2108C65E" w:rsidR="00DD7EA5" w:rsidRDefault="00DD7EA5" w:rsidP="00DD7EA5">
      <w:pPr>
        <w:pStyle w:val="15Spacing"/>
        <w:numPr>
          <w:ilvl w:val="0"/>
          <w:numId w:val="38"/>
        </w:numPr>
      </w:pPr>
      <w:r>
        <w:t>The PDA designed is a one time run thing, i.e. it has to be reset after every usage, this ca be fixed by using more symbols to store the states in the stack, although this would make it more complicated and which is out of scope of this assignment.</w:t>
      </w:r>
    </w:p>
    <w:p w14:paraId="62AF2721" w14:textId="747D0AE8" w:rsidR="007C2262" w:rsidRDefault="007C2262" w:rsidP="007C2262">
      <w:pPr>
        <w:pStyle w:val="Heading3"/>
      </w:pPr>
      <w:bookmarkStart w:id="22" w:name="_Toc3743402"/>
      <w:r>
        <w:t>Improvements</w:t>
      </w:r>
      <w:bookmarkEnd w:id="22"/>
    </w:p>
    <w:p w14:paraId="732CBD7B" w14:textId="3CEE536B" w:rsidR="0057783E" w:rsidRDefault="0057783E" w:rsidP="0057783E">
      <w:pPr>
        <w:pStyle w:val="15Spacing"/>
        <w:numPr>
          <w:ilvl w:val="0"/>
          <w:numId w:val="39"/>
        </w:numPr>
      </w:pPr>
      <w:r>
        <w:t>The PDA here has very few features, since ND-PDA’s are flexible, it can be further extended to work for more inputs, also a Turing Machine can be made for better control, since in PDA’s we can only work with stack’s top, in Turing machines we can access any arbitrary location data, which makes it easier to handle memory.</w:t>
      </w:r>
    </w:p>
    <w:p w14:paraId="69653246" w14:textId="3199C524" w:rsidR="006A16A8" w:rsidRDefault="006A16A8" w:rsidP="0057783E">
      <w:pPr>
        <w:pStyle w:val="15Spacing"/>
        <w:numPr>
          <w:ilvl w:val="0"/>
          <w:numId w:val="39"/>
        </w:numPr>
      </w:pPr>
      <w:r>
        <w:t>The timing issue can be solved using a TPDA, which is describe</w:t>
      </w:r>
      <w:r w:rsidR="00C239E2">
        <w:t>d</w:t>
      </w:r>
      <w:r>
        <w:t xml:space="preserve"> as,</w:t>
      </w:r>
    </w:p>
    <w:p w14:paraId="4C27F7B1" w14:textId="77777777" w:rsidR="006A16A8" w:rsidRDefault="006A16A8" w:rsidP="006A16A8">
      <w:pPr>
        <w:pStyle w:val="15Spacing"/>
        <w:keepNext/>
      </w:pPr>
      <w:r>
        <w:rPr>
          <w:noProof/>
          <w14:ligatures w14:val="none"/>
        </w:rPr>
        <w:lastRenderedPageBreak/>
        <w:drawing>
          <wp:inline distT="0" distB="0" distL="0" distR="0" wp14:anchorId="5813B729" wp14:editId="4D69D5F5">
            <wp:extent cx="5731510" cy="4293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93870"/>
                    </a:xfrm>
                    <a:prstGeom prst="rect">
                      <a:avLst/>
                    </a:prstGeom>
                  </pic:spPr>
                </pic:pic>
              </a:graphicData>
            </a:graphic>
          </wp:inline>
        </w:drawing>
      </w:r>
    </w:p>
    <w:p w14:paraId="6928DB9D" w14:textId="71DE8C88" w:rsidR="006A16A8" w:rsidRDefault="006A16A8" w:rsidP="006A16A8">
      <w:pPr>
        <w:pStyle w:val="Caption"/>
      </w:pPr>
      <w:bookmarkStart w:id="23" w:name="_Toc3743378"/>
      <w:r>
        <w:t xml:space="preserve">Figure </w:t>
      </w:r>
      <w:r w:rsidR="006371A1">
        <w:fldChar w:fldCharType="begin"/>
      </w:r>
      <w:r w:rsidR="006371A1">
        <w:instrText xml:space="preserve"> STYLEREF 1 \s </w:instrText>
      </w:r>
      <w:r w:rsidR="006371A1">
        <w:fldChar w:fldCharType="separate"/>
      </w:r>
      <w:r w:rsidR="006371A1">
        <w:rPr>
          <w:noProof/>
        </w:rPr>
        <w:t>2</w:t>
      </w:r>
      <w:r w:rsidR="006371A1">
        <w:fldChar w:fldCharType="end"/>
      </w:r>
      <w:r w:rsidR="006371A1">
        <w:noBreakHyphen/>
      </w:r>
      <w:r w:rsidR="006371A1">
        <w:fldChar w:fldCharType="begin"/>
      </w:r>
      <w:r w:rsidR="006371A1">
        <w:instrText xml:space="preserve"> SEQ Figure \* ARABIC \s 1 </w:instrText>
      </w:r>
      <w:r w:rsidR="006371A1">
        <w:fldChar w:fldCharType="separate"/>
      </w:r>
      <w:r w:rsidR="006371A1">
        <w:rPr>
          <w:noProof/>
        </w:rPr>
        <w:t>1</w:t>
      </w:r>
      <w:r w:rsidR="006371A1">
        <w:fldChar w:fldCharType="end"/>
      </w:r>
      <w:r>
        <w:t xml:space="preserve"> TPDA</w:t>
      </w:r>
      <w:bookmarkEnd w:id="23"/>
    </w:p>
    <w:p w14:paraId="71EE3971" w14:textId="2D4E4B91" w:rsidR="006A16A8" w:rsidRPr="00BD625B" w:rsidRDefault="006A16A8" w:rsidP="007C2262">
      <w:pPr>
        <w:pStyle w:val="15Spacing"/>
        <w:rPr>
          <w:b/>
        </w:rPr>
      </w:pPr>
      <w:r w:rsidRPr="00BD625B">
        <w:rPr>
          <w:b/>
        </w:rPr>
        <w:t>(</w:t>
      </w:r>
      <w:proofErr w:type="spellStart"/>
      <w:r w:rsidRPr="00BD625B">
        <w:rPr>
          <w:b/>
        </w:rPr>
        <w:t>Parosh</w:t>
      </w:r>
      <w:proofErr w:type="spellEnd"/>
      <w:r w:rsidRPr="00BD625B">
        <w:rPr>
          <w:b/>
        </w:rPr>
        <w:t xml:space="preserve"> Aziz Abdulla, Department of Information Technology, Uppsala University, Sweden)</w:t>
      </w:r>
    </w:p>
    <w:p w14:paraId="47E0510A" w14:textId="5FDAA9C0" w:rsidR="00446920" w:rsidRDefault="00446920" w:rsidP="007C2262">
      <w:pPr>
        <w:pStyle w:val="Heading3"/>
      </w:pPr>
      <w:r>
        <w:br w:type="page"/>
      </w:r>
    </w:p>
    <w:p w14:paraId="0391D2C4" w14:textId="77777777" w:rsidR="00446920" w:rsidRDefault="00446920" w:rsidP="00446920">
      <w:pPr>
        <w:pStyle w:val="Heading1"/>
      </w:pPr>
      <w:bookmarkStart w:id="24" w:name="_Toc3743403"/>
      <w:r>
        <w:lastRenderedPageBreak/>
        <w:t>Question 3</w:t>
      </w:r>
      <w:bookmarkEnd w:id="24"/>
    </w:p>
    <w:p w14:paraId="0C4F4C6C" w14:textId="77777777" w:rsidR="00446920" w:rsidRDefault="00446920" w:rsidP="00446920">
      <w:r>
        <w:t>Solution to Question 2 Part B</w:t>
      </w:r>
    </w:p>
    <w:p w14:paraId="59338CF2" w14:textId="3448E3CC" w:rsidR="00446920" w:rsidRDefault="00446920" w:rsidP="00446920">
      <w:pPr>
        <w:pStyle w:val="Heading2"/>
      </w:pPr>
      <w:bookmarkStart w:id="25" w:name="_Toc3743404"/>
      <w:r>
        <w:t>Introduction</w:t>
      </w:r>
      <w:bookmarkEnd w:id="25"/>
    </w:p>
    <w:p w14:paraId="6B57E69E" w14:textId="58EF7966" w:rsidR="006B5E44" w:rsidRDefault="00951FDA" w:rsidP="006B5E44">
      <w:pPr>
        <w:pStyle w:val="15Spacing"/>
      </w:pPr>
      <w:r>
        <w:t>In formal language theory, a Context Free Language is a language generated by some Context Free Grammar.</w:t>
      </w:r>
    </w:p>
    <w:p w14:paraId="76111A23" w14:textId="6214B433" w:rsidR="00951FDA" w:rsidRDefault="00951FDA" w:rsidP="006B5E44">
      <w:pPr>
        <w:pStyle w:val="15Spacing"/>
      </w:pPr>
      <w:r>
        <w:t>The set of all CFL is identical to the set of languages accepted by Push-Down Automata.</w:t>
      </w:r>
    </w:p>
    <w:p w14:paraId="4F51EE21" w14:textId="76AC3D66" w:rsidR="00951FDA" w:rsidRDefault="00951FDA" w:rsidP="006B5E44">
      <w:pPr>
        <w:pStyle w:val="15Spacing"/>
        <w:rPr>
          <w:rFonts w:eastAsiaTheme="minorEastAsia"/>
        </w:rPr>
      </w:pPr>
      <w:r>
        <w:t xml:space="preserve">Context Free Grammar is defined by 4 tuples as </w:t>
      </w:r>
      <m:oMath>
        <m:r>
          <w:rPr>
            <w:rFonts w:ascii="Latin Modern Math" w:hAnsi="Latin Modern Math"/>
          </w:rPr>
          <m:t>G=</m:t>
        </m:r>
        <m:d>
          <m:dPr>
            <m:begChr m:val="{"/>
            <m:endChr m:val="}"/>
            <m:ctrlPr>
              <w:rPr>
                <w:rFonts w:ascii="Latin Modern Math" w:hAnsi="Latin Modern Math"/>
                <w:i/>
              </w:rPr>
            </m:ctrlPr>
          </m:dPr>
          <m:e>
            <m:r>
              <w:rPr>
                <w:rFonts w:ascii="Latin Modern Math" w:hAnsi="Latin Modern Math"/>
              </w:rPr>
              <m:t xml:space="preserve">V, </m:t>
            </m:r>
            <m:r>
              <m:rPr>
                <m:sty m:val="p"/>
              </m:rPr>
              <w:rPr>
                <w:rFonts w:ascii="Latin Modern Math" w:hAnsi="Latin Modern Math"/>
              </w:rPr>
              <m:t>Σ</m:t>
            </m:r>
            <m:r>
              <w:rPr>
                <w:rFonts w:ascii="Latin Modern Math" w:hAnsi="Latin Modern Math"/>
              </w:rPr>
              <m:t>,S,P</m:t>
            </m:r>
          </m:e>
        </m:d>
      </m:oMath>
      <w:r>
        <w:rPr>
          <w:rFonts w:eastAsiaTheme="minorEastAsia"/>
        </w:rPr>
        <w:t xml:space="preserve"> where</w:t>
      </w:r>
    </w:p>
    <w:p w14:paraId="48BC57E2" w14:textId="32B28CEF" w:rsidR="00951FDA" w:rsidRDefault="00951FDA" w:rsidP="00D30832">
      <w:pPr>
        <w:pStyle w:val="15Spacing"/>
        <w:spacing w:after="0"/>
      </w:pPr>
      <w:r>
        <w:t>V = Set of Variables or Non-Terminal Symbols</w:t>
      </w:r>
    </w:p>
    <w:p w14:paraId="06D58D30" w14:textId="0D57EA2E" w:rsidR="00951FDA" w:rsidRDefault="00951FDA" w:rsidP="00D30832">
      <w:pPr>
        <w:pStyle w:val="15Spacing"/>
        <w:spacing w:after="0"/>
      </w:pPr>
      <w:r>
        <w:rPr>
          <w:rFonts w:ascii="Courier New" w:hAnsi="Courier New" w:cs="Courier New"/>
        </w:rPr>
        <w:t>∑</w:t>
      </w:r>
      <w:r>
        <w:t xml:space="preserve"> = Set of Terminal Symbols</w:t>
      </w:r>
    </w:p>
    <w:p w14:paraId="00BFA55B" w14:textId="1061CC52" w:rsidR="00951FDA" w:rsidRDefault="00951FDA" w:rsidP="00D30832">
      <w:pPr>
        <w:pStyle w:val="15Spacing"/>
        <w:spacing w:after="0"/>
      </w:pPr>
      <w:r>
        <w:t>S = Start Symbol</w:t>
      </w:r>
    </w:p>
    <w:p w14:paraId="12E81B5E" w14:textId="58B8B1A4" w:rsidR="00951FDA" w:rsidRDefault="00951FDA" w:rsidP="00D30832">
      <w:pPr>
        <w:pStyle w:val="15Spacing"/>
        <w:spacing w:after="0"/>
      </w:pPr>
      <w:r>
        <w:t>P = Production Rule</w:t>
      </w:r>
    </w:p>
    <w:p w14:paraId="202DE89A" w14:textId="43C590E3" w:rsidR="00951FDA" w:rsidRDefault="00951FDA" w:rsidP="006B5E44">
      <w:pPr>
        <w:pStyle w:val="15Spacing"/>
      </w:pPr>
      <w:r>
        <w:t>Context Free Grammar has Production Rules of the form</w:t>
      </w:r>
    </w:p>
    <w:p w14:paraId="0D5421DF" w14:textId="7ED4D7EE" w:rsidR="00951FDA" w:rsidRPr="00951FDA" w:rsidRDefault="00951FDA" w:rsidP="00321800">
      <w:pPr>
        <w:pStyle w:val="15Spacing"/>
        <w:spacing w:after="240"/>
        <w:rPr>
          <w:rFonts w:eastAsiaTheme="minorEastAsia"/>
        </w:rPr>
      </w:pPr>
      <m:oMathPara>
        <m:oMath>
          <m:r>
            <m:rPr>
              <m:sty m:val="p"/>
            </m:rPr>
            <w:rPr>
              <w:rFonts w:ascii="Latin Modern Math" w:hAnsi="Latin Modern Math"/>
            </w:rPr>
            <m:t>A→A</m:t>
          </m:r>
          <m:r>
            <m:rPr>
              <m:sty m:val="p"/>
            </m:rPr>
            <w:rPr>
              <w:rFonts w:ascii="Latin Modern Math" w:hAnsi="Latin Modern Math"/>
            </w:rPr>
            <w:br/>
          </m:r>
        </m:oMath>
        <m:oMath>
          <m:r>
            <m:rPr>
              <m:sty m:val="p"/>
            </m:rPr>
            <w:rPr>
              <w:rFonts w:ascii="Latin Modern Math" w:hAnsi="Latin Modern Math"/>
            </w:rPr>
            <m:t>where, a=</m:t>
          </m:r>
          <m:sSup>
            <m:sSupPr>
              <m:ctrlPr>
                <w:rPr>
                  <w:rFonts w:ascii="Latin Modern Math" w:hAnsi="Latin Modern Math"/>
                </w:rPr>
              </m:ctrlPr>
            </m:sSupPr>
            <m:e>
              <m:d>
                <m:dPr>
                  <m:begChr m:val="{"/>
                  <m:endChr m:val="}"/>
                  <m:ctrlPr>
                    <w:rPr>
                      <w:rFonts w:ascii="Latin Modern Math" w:hAnsi="Latin Modern Math"/>
                    </w:rPr>
                  </m:ctrlPr>
                </m:dPr>
                <m:e>
                  <m:r>
                    <m:rPr>
                      <m:sty m:val="p"/>
                    </m:rPr>
                    <w:rPr>
                      <w:rFonts w:ascii="Latin Modern Math" w:hAnsi="Latin Modern Math"/>
                    </w:rPr>
                    <m:t>V U Σ</m:t>
                  </m:r>
                </m:e>
              </m:d>
            </m:e>
            <m:sup>
              <m:r>
                <m:rPr>
                  <m:sty m:val="p"/>
                </m:rPr>
                <w:rPr>
                  <w:rFonts w:ascii="Latin Modern Math" w:hAnsi="Latin Modern Math"/>
                </w:rPr>
                <m:t>*</m:t>
              </m:r>
            </m:sup>
          </m:sSup>
          <m:r>
            <m:rPr>
              <m:sty m:val="p"/>
            </m:rPr>
            <w:rPr>
              <w:rFonts w:ascii="Latin Modern Math" w:hAnsi="Latin Modern Math"/>
            </w:rPr>
            <m:t xml:space="preserve"> and A∈V</m:t>
          </m:r>
        </m:oMath>
      </m:oMathPara>
    </w:p>
    <w:p w14:paraId="466CCFB4" w14:textId="4243AF42" w:rsidR="00951FDA" w:rsidRPr="00951FDA" w:rsidRDefault="00EF42A3" w:rsidP="00BD2103">
      <w:pPr>
        <w:pStyle w:val="15Spacing"/>
        <w:spacing w:after="240"/>
      </w:pPr>
      <w:r>
        <w:t>Here we are required to make the Context Free Grammar of the Seat Belt Controller designed previously. The Steps of doing so are described in the latter part of this assignment.</w:t>
      </w:r>
    </w:p>
    <w:p w14:paraId="10254380" w14:textId="4CCEE07E" w:rsidR="006B5E44" w:rsidRDefault="007B75A3" w:rsidP="006B5E44">
      <w:pPr>
        <w:pStyle w:val="Heading2"/>
      </w:pPr>
      <w:bookmarkStart w:id="26" w:name="_Toc3743405"/>
      <w:r>
        <w:t>Problem solving approach</w:t>
      </w:r>
      <w:bookmarkEnd w:id="26"/>
    </w:p>
    <w:p w14:paraId="1DB60638" w14:textId="206C02B2" w:rsidR="003F6B5E" w:rsidRDefault="003F6B5E" w:rsidP="006B5E44">
      <w:pPr>
        <w:pStyle w:val="15Spacing"/>
      </w:pPr>
      <w:r>
        <w:t>To form the CFG from the PDA, the production</w:t>
      </w:r>
      <w:r w:rsidR="00463687">
        <w:t>s in P are induced by moves of PDA as follows,</w:t>
      </w:r>
    </w:p>
    <w:p w14:paraId="6AB027ED" w14:textId="50E6863E" w:rsidR="00463687" w:rsidRPr="00463687" w:rsidRDefault="00463687" w:rsidP="00463687">
      <w:pPr>
        <w:pStyle w:val="15Spacing"/>
        <w:numPr>
          <w:ilvl w:val="0"/>
          <w:numId w:val="40"/>
        </w:numPr>
      </w:pPr>
      <w:r>
        <w:t xml:space="preserve">S productions are given by </w:t>
      </w:r>
      <m:oMath>
        <m:r>
          <w:rPr>
            <w:rFonts w:ascii="Latin Modern Math" w:hAnsi="Latin Modern Math"/>
          </w:rPr>
          <m:t>S→[</m:t>
        </m:r>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m:t>
        </m:r>
        <m:r>
          <w:rPr>
            <w:rFonts w:ascii="Latin Modern Math" w:hAnsi="Latin Modern Math"/>
          </w:rPr>
          <m:t>z</m:t>
        </m:r>
        <m:r>
          <w:rPr>
            <w:rFonts w:ascii="Latin Modern Math" w:hAnsi="Latin Modern Math"/>
          </w:rPr>
          <m:t xml:space="preserve"> q]</m:t>
        </m:r>
      </m:oMath>
      <w:r>
        <w:rPr>
          <w:rFonts w:eastAsiaTheme="minorEastAsia"/>
        </w:rPr>
        <w:t xml:space="preserve"> for every </w:t>
      </w:r>
      <m:oMath>
        <m:r>
          <w:rPr>
            <w:rFonts w:ascii="Latin Modern Math" w:eastAsiaTheme="minorEastAsia" w:hAnsi="Latin Modern Math"/>
          </w:rPr>
          <m:t>q∈Q</m:t>
        </m:r>
      </m:oMath>
    </w:p>
    <w:p w14:paraId="26E7689B" w14:textId="6CAFDCD7" w:rsidR="00463687" w:rsidRPr="00463687" w:rsidRDefault="00463687" w:rsidP="00463687">
      <w:pPr>
        <w:pStyle w:val="15Spacing"/>
        <w:numPr>
          <w:ilvl w:val="0"/>
          <w:numId w:val="40"/>
        </w:numPr>
      </w:pPr>
      <w:r>
        <w:t xml:space="preserve">Each erasing move </w:t>
      </w:r>
      <m:oMath>
        <m:r>
          <w:rPr>
            <w:rFonts w:ascii="Latin Modern Math" w:hAnsi="Latin Modern Math"/>
          </w:rPr>
          <m:t>δ</m:t>
        </m:r>
        <m:d>
          <m:dPr>
            <m:ctrlPr>
              <w:rPr>
                <w:rFonts w:ascii="Latin Modern Math" w:hAnsi="Latin Modern Math"/>
                <w:i/>
              </w:rPr>
            </m:ctrlPr>
          </m:dPr>
          <m:e>
            <m:r>
              <w:rPr>
                <w:rFonts w:ascii="Latin Modern Math" w:hAnsi="Latin Modern Math"/>
              </w:rPr>
              <m:t>q,a,</m:t>
            </m:r>
            <m:r>
              <w:rPr>
                <w:rFonts w:ascii="Latin Modern Math" w:hAnsi="Latin Modern Math"/>
              </w:rPr>
              <m:t>z</m:t>
            </m:r>
          </m:e>
        </m:d>
        <m:r>
          <w:rPr>
            <w:rFonts w:ascii="Latin Modern Math" w:hAnsi="Latin Modern Math"/>
          </w:rPr>
          <m:t>=(</m:t>
        </m:r>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r>
          <w:rPr>
            <w:rFonts w:ascii="Latin Modern Math" w:hAnsi="Latin Modern Math"/>
          </w:rPr>
          <m:t>,</m:t>
        </m:r>
        <m:r>
          <m:rPr>
            <m:sty m:val="p"/>
          </m:rPr>
          <w:rPr>
            <w:rFonts w:ascii="Latin Modern Math" w:hAnsi="Latin Modern Math"/>
          </w:rPr>
          <m:t>Λ</m:t>
        </m:r>
        <m:r>
          <w:rPr>
            <w:rFonts w:ascii="Latin Modern Math" w:hAnsi="Latin Modern Math"/>
          </w:rPr>
          <m:t>)</m:t>
        </m:r>
      </m:oMath>
      <w:r>
        <w:rPr>
          <w:rFonts w:eastAsiaTheme="minorEastAsia"/>
        </w:rPr>
        <w:t xml:space="preserve"> induces production </w:t>
      </w:r>
      <m:oMath>
        <m:d>
          <m:dPr>
            <m:begChr m:val="["/>
            <m:endChr m:val="]"/>
            <m:ctrlPr>
              <w:rPr>
                <w:rFonts w:ascii="Latin Modern Math" w:eastAsiaTheme="minorEastAsia" w:hAnsi="Latin Modern Math"/>
                <w:i/>
              </w:rPr>
            </m:ctrlPr>
          </m:dPr>
          <m:e>
            <m:r>
              <w:rPr>
                <w:rFonts w:ascii="Latin Modern Math" w:eastAsiaTheme="minorEastAsia" w:hAnsi="Latin Modern Math"/>
              </w:rPr>
              <m:t xml:space="preserve">q </m:t>
            </m:r>
            <m:r>
              <w:rPr>
                <w:rFonts w:ascii="Latin Modern Math" w:eastAsiaTheme="minorEastAsia" w:hAnsi="Latin Modern Math"/>
              </w:rPr>
              <m:t>z</m:t>
            </m:r>
            <m:r>
              <w:rPr>
                <w:rFonts w:ascii="Latin Modern Math" w:eastAsiaTheme="minorEastAsia" w:hAnsi="Latin Modern Math"/>
              </w:rPr>
              <m:t xml:space="preserve"> </m:t>
            </m:r>
            <m:sSup>
              <m:sSupPr>
                <m:ctrlPr>
                  <w:rPr>
                    <w:rFonts w:ascii="Latin Modern Math" w:eastAsiaTheme="minorEastAsia" w:hAnsi="Latin Modern Math"/>
                    <w:i/>
                  </w:rPr>
                </m:ctrlPr>
              </m:sSupPr>
              <m:e>
                <m:r>
                  <w:rPr>
                    <w:rFonts w:ascii="Latin Modern Math" w:eastAsiaTheme="minorEastAsia" w:hAnsi="Latin Modern Math"/>
                  </w:rPr>
                  <m:t>q</m:t>
                </m:r>
              </m:e>
              <m:sup>
                <m:r>
                  <w:rPr>
                    <w:rFonts w:ascii="Latin Modern Math" w:eastAsiaTheme="minorEastAsia" w:hAnsi="Latin Modern Math"/>
                  </w:rPr>
                  <m:t>'</m:t>
                </m:r>
              </m:sup>
            </m:sSup>
          </m:e>
        </m:d>
        <m:r>
          <w:rPr>
            <w:rFonts w:ascii="Latin Modern Math" w:eastAsiaTheme="minorEastAsia" w:hAnsi="Latin Modern Math"/>
          </w:rPr>
          <m:t>→a</m:t>
        </m:r>
      </m:oMath>
    </w:p>
    <w:p w14:paraId="54D134C2" w14:textId="6B9D99ED" w:rsidR="00463687" w:rsidRPr="00463687" w:rsidRDefault="00463687" w:rsidP="00463687">
      <w:pPr>
        <w:pStyle w:val="15Spacing"/>
        <w:numPr>
          <w:ilvl w:val="0"/>
          <w:numId w:val="40"/>
        </w:numPr>
      </w:pPr>
      <w:r>
        <w:t xml:space="preserve">Each non-erasing move </w:t>
      </w:r>
      <m:oMath>
        <m:r>
          <w:rPr>
            <w:rFonts w:ascii="Latin Modern Math" w:hAnsi="Latin Modern Math"/>
          </w:rPr>
          <m:t>δ</m:t>
        </m:r>
        <m:d>
          <m:dPr>
            <m:ctrlPr>
              <w:rPr>
                <w:rFonts w:ascii="Latin Modern Math" w:hAnsi="Latin Modern Math"/>
                <w:i/>
              </w:rPr>
            </m:ctrlPr>
          </m:dPr>
          <m:e>
            <m:r>
              <w:rPr>
                <w:rFonts w:ascii="Latin Modern Math" w:hAnsi="Latin Modern Math"/>
              </w:rPr>
              <m:t xml:space="preserve">q, a, </m:t>
            </m:r>
            <m:r>
              <w:rPr>
                <w:rFonts w:ascii="Latin Modern Math" w:hAnsi="Latin Modern Math"/>
              </w:rPr>
              <m:t>z</m:t>
            </m:r>
          </m:e>
        </m:d>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z</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z</m:t>
            </m:r>
          </m:e>
          <m:sub>
            <m:r>
              <w:rPr>
                <w:rFonts w:ascii="Latin Modern Math" w:hAnsi="Latin Modern Math"/>
              </w:rPr>
              <m:t>m</m:t>
            </m:r>
          </m:sub>
        </m:sSub>
        <m:r>
          <w:rPr>
            <w:rFonts w:ascii="Latin Modern Math" w:hAnsi="Latin Modern Math"/>
          </w:rPr>
          <m:t>)</m:t>
        </m:r>
      </m:oMath>
      <w:r>
        <w:rPr>
          <w:rFonts w:eastAsiaTheme="minorEastAsia"/>
        </w:rPr>
        <w:t xml:space="preserve"> induces many production</w:t>
      </w:r>
      <w:r w:rsidR="00C61D79">
        <w:rPr>
          <w:rFonts w:eastAsiaTheme="minorEastAsia"/>
        </w:rPr>
        <w:t>s</w:t>
      </w:r>
      <w:r>
        <w:rPr>
          <w:rFonts w:eastAsiaTheme="minorEastAsia"/>
        </w:rPr>
        <w:t xml:space="preserve"> of form</w:t>
      </w:r>
    </w:p>
    <w:p w14:paraId="3082792F" w14:textId="49004810" w:rsidR="00463687" w:rsidRPr="00463687" w:rsidRDefault="00463687" w:rsidP="00463687">
      <w:pPr>
        <w:pStyle w:val="15Spacing"/>
        <w:ind w:left="720"/>
        <w:rPr>
          <w:rFonts w:eastAsiaTheme="minorEastAsia"/>
        </w:rPr>
      </w:pPr>
      <m:oMathPara>
        <m:oMath>
          <m:d>
            <m:dPr>
              <m:begChr m:val="["/>
              <m:endChr m:val="]"/>
              <m:ctrlPr>
                <w:rPr>
                  <w:rFonts w:ascii="Latin Modern Math" w:hAnsi="Latin Modern Math"/>
                  <w:i/>
                </w:rPr>
              </m:ctrlPr>
            </m:dPr>
            <m:e>
              <m:r>
                <w:rPr>
                  <w:rFonts w:ascii="Latin Modern Math" w:hAnsi="Latin Modern Math"/>
                </w:rPr>
                <m:t xml:space="preserve">q z </m:t>
              </m:r>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e>
          </m:d>
          <m:r>
            <w:rPr>
              <w:rFonts w:ascii="Latin Modern Math" w:hAnsi="Latin Modern Math"/>
            </w:rPr>
            <m:t>→a</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m:t>
              </m:r>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2</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m</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z</m:t>
              </m:r>
            </m:e>
            <m:sub>
              <m:r>
                <w:rPr>
                  <w:rFonts w:ascii="Latin Modern Math" w:hAnsi="Latin Modern Math"/>
                </w:rPr>
                <m:t>m</m:t>
              </m:r>
            </m:sub>
          </m:sSub>
          <m:r>
            <w:rPr>
              <w:rFonts w:ascii="Latin Modern Math" w:hAnsi="Latin Modern Math"/>
            </w:rPr>
            <m:t xml:space="preserve"> q']</m:t>
          </m:r>
        </m:oMath>
      </m:oMathPara>
    </w:p>
    <w:p w14:paraId="46DC6801" w14:textId="779D4EED" w:rsidR="00463687" w:rsidRDefault="00463687" w:rsidP="00463687">
      <w:pPr>
        <w:pStyle w:val="15Spacing"/>
        <w:ind w:left="720"/>
        <w:rPr>
          <w:rFonts w:eastAsiaTheme="minorEastAsia"/>
        </w:rPr>
      </w:pPr>
      <w:r>
        <w:t xml:space="preserve">where each state </w:t>
      </w:r>
      <m:oMath>
        <m:sSup>
          <m:sSupPr>
            <m:ctrlPr>
              <w:rPr>
                <w:rFonts w:ascii="Latin Modern Math" w:hAnsi="Latin Modern Math"/>
                <w:i/>
              </w:rPr>
            </m:ctrlPr>
          </m:sSupPr>
          <m:e>
            <m:r>
              <w:rPr>
                <w:rFonts w:ascii="Latin Modern Math" w:hAnsi="Latin Modern Math"/>
              </w:rPr>
              <m:t>q</m:t>
            </m:r>
          </m:e>
          <m:sup>
            <m:r>
              <w:rPr>
                <w:rFonts w:ascii="Latin Modern Math" w:hAnsi="Latin Modern Math"/>
              </w:rPr>
              <m:t>'</m:t>
            </m:r>
          </m:sup>
        </m:sSup>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m</m:t>
            </m:r>
          </m:sub>
        </m:sSub>
      </m:oMath>
      <w:r>
        <w:rPr>
          <w:rFonts w:eastAsiaTheme="minorEastAsia"/>
        </w:rPr>
        <w:t xml:space="preserve"> can be state in </w:t>
      </w:r>
      <m:oMath>
        <m:r>
          <w:rPr>
            <w:rFonts w:ascii="Latin Modern Math" w:eastAsiaTheme="minorEastAsia" w:hAnsi="Latin Modern Math"/>
          </w:rPr>
          <m:t>Q</m:t>
        </m:r>
      </m:oMath>
    </w:p>
    <w:p w14:paraId="68E9C757" w14:textId="4AE471CE" w:rsidR="001761F3" w:rsidRDefault="001761F3" w:rsidP="001761F3">
      <w:pPr>
        <w:pStyle w:val="15Spacing"/>
      </w:pPr>
      <w:r>
        <w:lastRenderedPageBreak/>
        <w:t xml:space="preserve">Another common logic that we have to use is that </w:t>
      </w:r>
      <w:r w:rsidR="009B6D32">
        <w:t>in</w:t>
      </w:r>
      <w:r>
        <w:t xml:space="preserve"> CFG,</w:t>
      </w:r>
    </w:p>
    <w:p w14:paraId="2368882D" w14:textId="5F5FB1EF" w:rsidR="001761F3" w:rsidRDefault="001761F3" w:rsidP="000E016C">
      <w:pPr>
        <w:pStyle w:val="15Spacing"/>
        <w:numPr>
          <w:ilvl w:val="0"/>
          <w:numId w:val="41"/>
        </w:numPr>
      </w:pPr>
      <w:r>
        <w:t>If the symbol pushed at the beginning is the symbol popped at the end, the stack is empty only at the beginning and the end of P’s computation on x.</w:t>
      </w:r>
    </w:p>
    <w:p w14:paraId="7539F76F" w14:textId="41AF0271" w:rsidR="001761F3" w:rsidRDefault="001761F3" w:rsidP="000E016C">
      <w:pPr>
        <w:pStyle w:val="15Spacing"/>
        <w:numPr>
          <w:ilvl w:val="0"/>
          <w:numId w:val="41"/>
        </w:numPr>
      </w:pPr>
      <w:r>
        <w:t>Else the initially pushed symbol must get popped at some point before the end of x, and thus the stack becomes empty at this point.</w:t>
      </w:r>
    </w:p>
    <w:p w14:paraId="3059CA0F" w14:textId="2C4B49EC" w:rsidR="001761F3" w:rsidRPr="006B5E44" w:rsidRDefault="001761F3" w:rsidP="000E016C">
      <w:pPr>
        <w:pStyle w:val="15Spacing"/>
        <w:numPr>
          <w:ilvl w:val="0"/>
          <w:numId w:val="41"/>
        </w:numPr>
      </w:pPr>
      <w:r>
        <w:t>For any string x that take P from p and q, starting and ending with an empty stack, P’s first move on x must be a push; the last move on x must be a pop.</w:t>
      </w:r>
    </w:p>
    <w:p w14:paraId="53DBFEFF" w14:textId="19A75197" w:rsidR="00446920" w:rsidRDefault="007B75A3" w:rsidP="00446920">
      <w:pPr>
        <w:pStyle w:val="Heading2"/>
      </w:pPr>
      <w:bookmarkStart w:id="27" w:name="_Toc3743406"/>
      <w:r>
        <w:t>Design and Validation</w:t>
      </w:r>
      <w:bookmarkEnd w:id="27"/>
    </w:p>
    <w:p w14:paraId="42F1DEEE" w14:textId="6171ADFD" w:rsidR="00FF69A4" w:rsidRPr="00FF69A4" w:rsidRDefault="00AD3BCA" w:rsidP="00AD3BCA">
      <w:pPr>
        <w:pStyle w:val="15Spacing"/>
        <w:tabs>
          <w:tab w:val="clear" w:pos="7200"/>
        </w:tabs>
      </w:pPr>
      <w:r>
        <w:tab/>
      </w:r>
      <w:r w:rsidR="00FF69A4">
        <w:t>A PDA can be converted into a CFG to generate the Language, i.e. the grammar defines the set of strings that the automata accepts. The PDA made in 2.3.1 has to be converted to a Context Free Grammar, this is done manually since JFLAP exceeds out the time limit, as there are too many states to simplify, a few of the states are taken into consideration with the unwanted states removed for a simpler CFG.</w:t>
      </w:r>
    </w:p>
    <w:p w14:paraId="64122B3D" w14:textId="066D61B6" w:rsidR="00AD66AA" w:rsidRDefault="00AD66AA" w:rsidP="00AD66AA">
      <w:pPr>
        <w:pStyle w:val="Heading3"/>
      </w:pPr>
      <w:bookmarkStart w:id="28" w:name="_Toc3743407"/>
      <w:r>
        <w:t>Design</w:t>
      </w:r>
      <w:bookmarkEnd w:id="28"/>
    </w:p>
    <w:p w14:paraId="16C7E71F" w14:textId="42A8E2D0" w:rsidR="006B5E44" w:rsidRDefault="00D172A3" w:rsidP="006B5E44">
      <w:pPr>
        <w:pStyle w:val="15Spacing"/>
      </w:pPr>
      <w:r>
        <w:t>The Design was created using the rules we have defined in 3.2. The unnecessary rules that we generated are removed and the simplified version of the production rules are as below,</w:t>
      </w:r>
    </w:p>
    <w:p w14:paraId="3D2E62D1" w14:textId="47A26236" w:rsidR="00A970B6" w:rsidRDefault="00A970B6" w:rsidP="006B5E44">
      <w:pPr>
        <w:pStyle w:val="15Spacing"/>
      </w:pPr>
      <w:r>
        <w:t>P:</w:t>
      </w:r>
    </w:p>
    <w:p w14:paraId="1C974CE0" w14:textId="73556F4B" w:rsidR="00B868DB" w:rsidRPr="001B2C9D" w:rsidRDefault="001B2C9D" w:rsidP="006B5E44">
      <w:pPr>
        <w:pStyle w:val="15Spacing"/>
        <w:rPr>
          <w:rFonts w:eastAsiaTheme="minorEastAsia"/>
        </w:rPr>
      </w:pPr>
      <m:oMathPara>
        <m:oMath>
          <m:r>
            <w:rPr>
              <w:rFonts w:ascii="Latin Modern Math" w:hAnsi="Latin Modern Math"/>
            </w:rPr>
            <w:lastRenderedPageBreak/>
            <m:t xml:space="preserve">1. </m:t>
          </m:r>
          <m:r>
            <w:rPr>
              <w:rFonts w:ascii="Latin Modern Math" w:hAnsi="Latin Modern Math"/>
            </w:rPr>
            <m:t>S→</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w:br/>
          </m:r>
        </m:oMath>
        <m:oMath>
          <m:r>
            <w:rPr>
              <w:rFonts w:ascii="Latin Modern Math" w:hAnsi="Latin Modern Math"/>
            </w:rPr>
            <m:t xml:space="preserve">2.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→s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w:br/>
          </m:r>
        </m:oMath>
        <m:oMath>
          <m:r>
            <w:rPr>
              <w:rFonts w:ascii="Latin Modern Math" w:hAnsi="Latin Modern Math"/>
            </w:rPr>
            <m:t xml:space="preserve">3.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→f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w:br/>
          </m:r>
        </m:oMath>
        <m:oMath>
          <m:r>
            <w:rPr>
              <w:rFonts w:ascii="Latin Modern Math" w:hAnsi="Latin Modern Math"/>
            </w:rPr>
            <m:t xml:space="preserve">4.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→λ</m:t>
          </m:r>
          <m:r>
            <w:rPr>
              <w:rFonts w:ascii="Latin Modern Math" w:hAnsi="Latin Modern Math"/>
            </w:rPr>
            <w:br/>
          </m:r>
        </m:oMath>
        <m:oMath>
          <m:r>
            <w:rPr>
              <w:rFonts w:ascii="Latin Modern Math" w:hAnsi="Latin Modern Math"/>
            </w:rPr>
            <m:t xml:space="preserve">5.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m:t>
              </m:r>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m:t>
              </m:r>
            </m:e>
          </m:d>
          <m:r>
            <w:rPr>
              <w:rFonts w:ascii="Latin Modern Math" w:hAnsi="Latin Modern Math"/>
            </w:rPr>
            <m:t xml:space="preserve">→ 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m:t>
              </m:r>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m:t>
              </m:r>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w:br/>
          </m:r>
        </m:oMath>
        <m:oMath>
          <m:r>
            <w:rPr>
              <w:rFonts w:ascii="Latin Modern Math" w:hAnsi="Latin Modern Math"/>
            </w:rPr>
            <m:t xml:space="preserve">6.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m:t>
              </m:r>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→x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m:t>
              </m:r>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w:br/>
          </m:r>
        </m:oMath>
        <m:oMath>
          <m:r>
            <w:rPr>
              <w:rFonts w:ascii="Latin Modern Math" w:hAnsi="Latin Modern Math"/>
            </w:rPr>
            <m:t xml:space="preserve">7.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→e</m:t>
          </m:r>
          <m:r>
            <w:rPr>
              <w:rFonts w:ascii="Latin Modern Math" w:hAnsi="Latin Modern Math"/>
            </w:rPr>
            <w:br/>
          </m:r>
        </m:oMath>
        <m:oMath>
          <m:r>
            <w:rPr>
              <w:rFonts w:ascii="Latin Modern Math" w:hAnsi="Latin Modern Math"/>
            </w:rPr>
            <m:t xml:space="preserve">8.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→λ</m:t>
          </m:r>
          <m:r>
            <w:rPr>
              <w:rFonts w:ascii="Latin Modern Math" w:hAnsi="Latin Modern Math"/>
            </w:rPr>
            <w:br/>
          </m:r>
        </m:oMath>
        <m:oMath>
          <m:r>
            <w:rPr>
              <w:rFonts w:ascii="Latin Modern Math" w:hAnsi="Latin Modern Math"/>
            </w:rPr>
            <m:t xml:space="preserve">9.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→λ</m:t>
          </m:r>
          <m:r>
            <w:rPr>
              <w:rFonts w:ascii="Latin Modern Math" w:hAnsi="Latin Modern Math"/>
            </w:rPr>
            <w:br/>
          </m:r>
        </m:oMath>
        <m:oMath>
          <m:r>
            <w:rPr>
              <w:rFonts w:ascii="Latin Modern Math" w:hAnsi="Latin Modern Math"/>
            </w:rPr>
            <m:t xml:space="preserve">10.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λ</m:t>
          </m:r>
          <m:r>
            <w:rPr>
              <w:rFonts w:ascii="Latin Modern Math" w:hAnsi="Latin Modern Math"/>
            </w:rPr>
            <w:br/>
          </m:r>
        </m:oMath>
        <m:oMath>
          <m:r>
            <w:rPr>
              <w:rFonts w:ascii="Latin Modern Math" w:hAnsi="Latin Modern Math"/>
            </w:rPr>
            <m:t xml:space="preserve">11.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 </m:t>
              </m:r>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e>
          </m:d>
          <m:r>
            <w:rPr>
              <w:rFonts w:ascii="Latin Modern Math" w:hAnsi="Latin Modern Math"/>
            </w:rPr>
            <m:t>→ λ</m:t>
          </m:r>
          <m:r>
            <w:rPr>
              <w:rFonts w:ascii="Latin Modern Math" w:hAnsi="Latin Modern Math"/>
            </w:rPr>
            <w:br/>
          </m:r>
        </m:oMath>
        <m:oMath>
          <m:r>
            <w:rPr>
              <w:rFonts w:ascii="Latin Modern Math" w:hAnsi="Latin Modern Math"/>
            </w:rPr>
            <m:t xml:space="preserve">12.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e>
          </m:d>
          <m:r>
            <w:rPr>
              <w:rFonts w:ascii="Latin Modern Math" w:hAnsi="Latin Modern Math"/>
            </w:rPr>
            <m:t>→ f</m:t>
          </m:r>
          <m:r>
            <w:rPr>
              <w:rFonts w:ascii="Latin Modern Math" w:hAnsi="Latin Modern Math"/>
            </w:rPr>
            <w:br/>
          </m:r>
        </m:oMath>
        <m:oMath>
          <m:r>
            <w:rPr>
              <w:rFonts w:ascii="Latin Modern Math" w:hAnsi="Latin Modern Math"/>
            </w:rPr>
            <m:t xml:space="preserve">13.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λ</m:t>
          </m:r>
          <m:r>
            <w:rPr>
              <w:rFonts w:ascii="Latin Modern Math" w:hAnsi="Latin Modern Math"/>
            </w:rPr>
            <w:br/>
          </m:r>
        </m:oMath>
        <m:oMath>
          <m:r>
            <w:rPr>
              <w:rFonts w:ascii="Latin Modern Math" w:eastAsiaTheme="minorEastAsia" w:hAnsi="Latin Modern Math"/>
            </w:rPr>
            <m:t xml:space="preserve">14. </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q</m:t>
                  </m:r>
                </m:e>
                <m:sub>
                  <m:r>
                    <w:rPr>
                      <w:rFonts w:ascii="Latin Modern Math" w:eastAsiaTheme="minorEastAsia" w:hAnsi="Latin Modern Math"/>
                    </w:rPr>
                    <m:t>3</m:t>
                  </m:r>
                </m:sub>
              </m:sSub>
              <m:r>
                <w:rPr>
                  <w:rFonts w:ascii="Latin Modern Math" w:eastAsiaTheme="minorEastAsia" w:hAnsi="Latin Modern Math"/>
                </w:rPr>
                <m:t xml:space="preserve"> s </m:t>
              </m:r>
              <m:sSub>
                <m:sSubPr>
                  <m:ctrlPr>
                    <w:rPr>
                      <w:rFonts w:ascii="Latin Modern Math" w:eastAsiaTheme="minorEastAsia" w:hAnsi="Latin Modern Math"/>
                      <w:i/>
                    </w:rPr>
                  </m:ctrlPr>
                </m:sSubPr>
                <m:e>
                  <m:r>
                    <w:rPr>
                      <w:rFonts w:ascii="Latin Modern Math" w:eastAsiaTheme="minorEastAsia" w:hAnsi="Latin Modern Math"/>
                    </w:rPr>
                    <m:t>q</m:t>
                  </m:r>
                </m:e>
                <m:sub>
                  <m:r>
                    <w:rPr>
                      <w:rFonts w:ascii="Latin Modern Math" w:eastAsiaTheme="minorEastAsia" w:hAnsi="Latin Modern Math"/>
                    </w:rPr>
                    <m:t>4</m:t>
                  </m:r>
                </m:sub>
              </m:sSub>
            </m:e>
          </m:d>
          <m:r>
            <w:rPr>
              <w:rFonts w:ascii="Latin Modern Math" w:eastAsiaTheme="minorEastAsia" w:hAnsi="Latin Modern Math"/>
            </w:rPr>
            <m:t>→λ</m:t>
          </m:r>
        </m:oMath>
      </m:oMathPara>
    </w:p>
    <w:p w14:paraId="7D1EFC64" w14:textId="140BFBE4" w:rsidR="001B2C9D" w:rsidRDefault="001B2C9D" w:rsidP="006B5E44">
      <w:pPr>
        <w:pStyle w:val="15Spacing"/>
      </w:pPr>
      <w:r>
        <w:t>Here “-” represent that any of the states from q0 to q8 can be placed here.</w:t>
      </w:r>
    </w:p>
    <w:p w14:paraId="2ACB0CA2" w14:textId="1B269005" w:rsidR="001B2C9D" w:rsidRDefault="001B2C9D" w:rsidP="001B2C9D">
      <w:pPr>
        <w:pStyle w:val="15Spacing"/>
        <w:spacing w:after="0"/>
      </w:pPr>
      <w:r>
        <w:t>f = fastened</w:t>
      </w:r>
    </w:p>
    <w:p w14:paraId="0FBB50B5" w14:textId="26402BA0" w:rsidR="001B2C9D" w:rsidRDefault="001B2C9D" w:rsidP="001B2C9D">
      <w:pPr>
        <w:pStyle w:val="15Spacing"/>
        <w:spacing w:after="0"/>
      </w:pPr>
      <w:r>
        <w:t>s = seated</w:t>
      </w:r>
    </w:p>
    <w:p w14:paraId="06D66A93" w14:textId="55C362F3" w:rsidR="001B2C9D" w:rsidRDefault="001B2C9D" w:rsidP="001B2C9D">
      <w:pPr>
        <w:pStyle w:val="15Spacing"/>
        <w:spacing w:after="0"/>
      </w:pPr>
      <w:r>
        <w:t xml:space="preserve">e = </w:t>
      </w:r>
      <w:proofErr w:type="spellStart"/>
      <w:r>
        <w:t>engine_on</w:t>
      </w:r>
      <w:proofErr w:type="spellEnd"/>
    </w:p>
    <w:p w14:paraId="43B7F7E4" w14:textId="3B9E9B44" w:rsidR="00A970B6" w:rsidRDefault="00A970B6" w:rsidP="001B2C9D">
      <w:pPr>
        <w:pStyle w:val="15Spacing"/>
        <w:spacing w:after="0"/>
      </w:pPr>
    </w:p>
    <w:p w14:paraId="4EB75DE3" w14:textId="64E6638E" w:rsidR="00A970B6" w:rsidRPr="00A970B6" w:rsidRDefault="00A970B6" w:rsidP="001B2C9D">
      <w:pPr>
        <w:pStyle w:val="15Spacing"/>
        <w:spacing w:after="0"/>
        <w:rPr>
          <w:rFonts w:eastAsiaTheme="minorEastAsia"/>
        </w:rPr>
      </w:pPr>
      <m:oMathPara>
        <m:oMathParaPr>
          <m:jc m:val="left"/>
        </m:oMathParaPr>
        <m:oMath>
          <m:r>
            <m:rPr>
              <m:sty m:val="p"/>
            </m:rPr>
            <w:rPr>
              <w:rFonts w:ascii="Latin Modern Math" w:hAnsi="Latin Modern Math"/>
            </w:rPr>
            <m:t>Σ</m:t>
          </m:r>
          <m:r>
            <w:rPr>
              <w:rFonts w:ascii="Latin Modern Math" w:hAnsi="Latin Modern Math"/>
            </w:rPr>
            <m:t>=</m:t>
          </m:r>
          <m:d>
            <m:dPr>
              <m:begChr m:val="{"/>
              <m:endChr m:val="}"/>
              <m:ctrlPr>
                <w:rPr>
                  <w:rFonts w:ascii="Latin Modern Math" w:hAnsi="Latin Modern Math"/>
                  <w:i/>
                </w:rPr>
              </m:ctrlPr>
            </m:dPr>
            <m:e>
              <m:r>
                <w:rPr>
                  <w:rFonts w:ascii="Latin Modern Math" w:hAnsi="Latin Modern Math"/>
                </w:rPr>
                <m:t>f, s, e,λ</m:t>
              </m:r>
            </m:e>
          </m:d>
        </m:oMath>
      </m:oMathPara>
    </w:p>
    <w:p w14:paraId="36906606" w14:textId="75862B9B" w:rsidR="00A970B6" w:rsidRPr="00A970B6" w:rsidRDefault="00A970B6" w:rsidP="001B2C9D">
      <w:pPr>
        <w:pStyle w:val="15Spacing"/>
        <w:spacing w:after="0"/>
        <w:rPr>
          <w:rFonts w:eastAsiaTheme="minorEastAsia"/>
        </w:rPr>
      </w:pPr>
      <m:oMathPara>
        <m:oMathParaPr>
          <m:jc m:val="left"/>
        </m:oMathParaPr>
        <m:oMath>
          <m:r>
            <w:rPr>
              <w:rFonts w:ascii="Latin Modern Math" w:hAnsi="Latin Modern Math"/>
            </w:rPr>
            <m:t>S=S</m:t>
          </m:r>
        </m:oMath>
      </m:oMathPara>
    </w:p>
    <w:p w14:paraId="7A8A098F" w14:textId="01345CDE" w:rsidR="00780C35" w:rsidRPr="000E3794" w:rsidRDefault="00A970B6" w:rsidP="001B2C9D">
      <w:pPr>
        <w:pStyle w:val="15Spacing"/>
        <w:spacing w:after="0"/>
        <w:rPr>
          <w:rFonts w:eastAsiaTheme="minorEastAsia"/>
        </w:rPr>
      </w:pPr>
      <m:oMathPara>
        <m:oMathParaPr>
          <m:jc m:val="left"/>
        </m:oMathParaPr>
        <m:oMath>
          <m:r>
            <w:rPr>
              <w:rFonts w:ascii="Latin Modern Math" w:hAnsi="Latin Modern Math"/>
            </w:rPr>
            <m:t>V=</m:t>
          </m:r>
          <m:d>
            <m:dPr>
              <m:begChr m:val="{"/>
              <m:endChr m:val="}"/>
              <m:ctrlPr>
                <w:rPr>
                  <w:rFonts w:ascii="Latin Modern Math" w:hAnsi="Latin Modern Math"/>
                  <w:i/>
                </w:rPr>
              </m:ctrlPr>
            </m:dPr>
            <m:e>
              <m:eqArr>
                <m:eqArrPr>
                  <m:ctrlPr>
                    <w:rPr>
                      <w:rFonts w:ascii="Latin Modern Math" w:hAnsi="Latin Modern Math"/>
                      <w:i/>
                    </w:rPr>
                  </m:ctrlPr>
                </m:eqArr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m:t>
                      </m:r>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 </m:t>
                      </m:r>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6</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7</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m:t>
                  </m:r>
                  <m:sSub>
                    <m:sSubPr>
                      <m:ctrlPr>
                        <w:rPr>
                          <w:rFonts w:ascii="Latin Modern Math" w:hAnsi="Latin Modern Math"/>
                          <w:i/>
                        </w:rPr>
                      </m:ctrlPr>
                    </m:sSubPr>
                    <m:e>
                      <m:r>
                        <w:rPr>
                          <w:rFonts w:ascii="Latin Modern Math" w:hAnsi="Latin Modern Math"/>
                        </w:rPr>
                        <m:t xml:space="preserve"> q</m:t>
                      </m:r>
                    </m:e>
                    <m:sub>
                      <m:r>
                        <w:rPr>
                          <w:rFonts w:ascii="Latin Modern Math" w:hAnsi="Latin Modern Math"/>
                        </w:rPr>
                        <m:t>4</m:t>
                      </m:r>
                    </m:sub>
                  </m:sSub>
                  <m:r>
                    <w:rPr>
                      <w:rFonts w:ascii="Latin Modern Math" w:hAnsi="Latin Modern Math"/>
                    </w:rPr>
                    <m:t>]</m:t>
                  </m:r>
                </m:e>
              </m:eqArr>
            </m:e>
          </m:d>
        </m:oMath>
      </m:oMathPara>
    </w:p>
    <w:p w14:paraId="3447342D" w14:textId="2AA973DF" w:rsidR="00780C35" w:rsidRDefault="00780C35" w:rsidP="001B2C9D">
      <w:pPr>
        <w:pStyle w:val="15Spacing"/>
        <w:spacing w:after="0"/>
        <w:rPr>
          <w:rFonts w:eastAsiaTheme="minorEastAsia"/>
        </w:rPr>
      </w:pPr>
    </w:p>
    <w:p w14:paraId="41CEFD77" w14:textId="7802F7C3" w:rsidR="00780C35" w:rsidRPr="00780C35" w:rsidRDefault="00780C35" w:rsidP="001B2C9D">
      <w:pPr>
        <w:pStyle w:val="15Spacing"/>
        <w:spacing w:after="0"/>
        <w:rPr>
          <w:rFonts w:eastAsiaTheme="minorEastAsia"/>
        </w:rPr>
      </w:pPr>
      <w:r>
        <w:rPr>
          <w:rFonts w:eastAsiaTheme="minorEastAsia"/>
        </w:rPr>
        <w:t>When the Stack becomes “empty” the string is accepted by the PDA.</w:t>
      </w:r>
    </w:p>
    <w:p w14:paraId="388FE12A" w14:textId="3D85E32B" w:rsidR="001B2C9D" w:rsidRDefault="001B2C9D" w:rsidP="001B2C9D">
      <w:pPr>
        <w:pStyle w:val="Heading3"/>
      </w:pPr>
      <w:bookmarkStart w:id="29" w:name="_Toc3743408"/>
      <w:r>
        <w:t>Validation</w:t>
      </w:r>
      <w:bookmarkEnd w:id="29"/>
    </w:p>
    <w:p w14:paraId="489446F1" w14:textId="77777777" w:rsidR="0078728F" w:rsidRDefault="001B2C9D" w:rsidP="006B5E44">
      <w:pPr>
        <w:pStyle w:val="15Spacing"/>
      </w:pPr>
      <w:r>
        <w:t>Since we have already tried to validate our PDA using the input string</w:t>
      </w:r>
    </w:p>
    <w:p w14:paraId="2BB6988F" w14:textId="2E288D7B" w:rsidR="009776DD" w:rsidRDefault="009776DD" w:rsidP="00CC1E9A">
      <w:pPr>
        <w:pStyle w:val="SourceCode"/>
        <w:jc w:val="center"/>
      </w:pPr>
      <w:r>
        <w:t xml:space="preserve">seated fastened </w:t>
      </w:r>
      <w:proofErr w:type="spellStart"/>
      <w:r>
        <w:t>engine_on</w:t>
      </w:r>
      <w:proofErr w:type="spellEnd"/>
    </w:p>
    <w:p w14:paraId="64C87E26" w14:textId="01B12AC6" w:rsidR="0078728F" w:rsidRDefault="0078728F" w:rsidP="006B5E44">
      <w:pPr>
        <w:pStyle w:val="15Spacing"/>
      </w:pPr>
      <w:r>
        <w:t>which is, if the user is seated, and has fastened seat-belt and turns on engine then the SBC is OK.</w:t>
      </w:r>
    </w:p>
    <w:p w14:paraId="3F2DD781" w14:textId="1F149BF1" w:rsidR="009776DD" w:rsidRDefault="009776DD" w:rsidP="006B5E44">
      <w:pPr>
        <w:pStyle w:val="15Spacing"/>
      </w:pPr>
      <w:r>
        <w:t>We should be able to generate the same using the Production Rules defined above,</w:t>
      </w:r>
    </w:p>
    <w:p w14:paraId="74AF2C63" w14:textId="36E95078" w:rsidR="009776DD" w:rsidRDefault="009776DD" w:rsidP="006B5E44">
      <w:pPr>
        <w:pStyle w:val="15Spacing"/>
        <w:rPr>
          <w:rFonts w:eastAsiaTheme="minorEastAsia"/>
        </w:rPr>
      </w:pPr>
      <m:oMathPara>
        <m:oMath>
          <m:r>
            <w:rPr>
              <w:rFonts w:ascii="Latin Modern Math" w:hAnsi="Latin Modern Math"/>
            </w:rPr>
            <m:t>S→</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 rule 1</m:t>
          </m:r>
          <m:r>
            <w:rPr>
              <w:rFonts w:ascii="Latin Modern Math" w:hAnsi="Latin Modern Math"/>
            </w:rPr>
            <w:br/>
          </m:r>
        </m:oMath>
        <m:oMath>
          <m:r>
            <w:rPr>
              <w:rFonts w:ascii="Latin Modern Math" w:hAnsi="Latin Modern Math"/>
            </w:rPr>
            <m:t xml:space="preserve">→s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2</m:t>
          </m:r>
          <m:r>
            <w:rPr>
              <w:rFonts w:ascii="Latin Modern Math" w:hAnsi="Latin Modern Math"/>
            </w:rPr>
            <w:br/>
          </m:r>
        </m:oMath>
        <m:oMath>
          <m:r>
            <w:rPr>
              <w:rFonts w:ascii="Latin Modern Math" w:hAnsi="Latin Modern Math"/>
            </w:rPr>
            <m:t xml:space="preserve">→s f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 xml:space="preserve"> fs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3</m:t>
          </m:r>
          <m:r>
            <w:rPr>
              <w:rFonts w:ascii="Latin Modern Math" w:hAnsi="Latin Modern Math"/>
            </w:rPr>
            <w:br/>
          </m:r>
        </m:oMath>
        <m:oMath>
          <m:r>
            <w:rPr>
              <w:rFonts w:ascii="Latin Modern Math" w:hAnsi="Latin Modern Math"/>
            </w:rPr>
            <m:t xml:space="preserve">→s f 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7</m:t>
          </m:r>
          <m:r>
            <w:rPr>
              <w:rFonts w:ascii="Latin Modern Math" w:hAnsi="Latin Modern Math"/>
            </w:rPr>
            <w:br/>
          </m:r>
        </m:oMath>
        <m:oMath>
          <m:r>
            <w:rPr>
              <w:rFonts w:ascii="Latin Modern Math" w:hAnsi="Latin Modern Math"/>
            </w:rPr>
            <m:t xml:space="preserve">→s f e rule </m:t>
          </m:r>
          <m:r>
            <w:rPr>
              <w:rFonts w:ascii="Latin Modern Math" w:hAnsi="Latin Modern Math"/>
            </w:rPr>
            <m:t>8</m:t>
          </m:r>
          <m:r>
            <w:rPr>
              <w:rFonts w:ascii="Latin Modern Math" w:hAnsi="Latin Modern Math"/>
            </w:rPr>
            <w:br/>
          </m:r>
        </m:oMath>
        <m:oMath>
          <m:r>
            <w:rPr>
              <w:rFonts w:ascii="Latin Modern Math" w:eastAsiaTheme="minorEastAsia" w:hAnsi="Latin Modern Math"/>
            </w:rPr>
            <m:t>→seated fastened engineon</m:t>
          </m:r>
          <m:r>
            <w:rPr>
              <w:rFonts w:eastAsiaTheme="minorEastAsia"/>
            </w:rPr>
            <w:br/>
          </m:r>
        </m:oMath>
      </m:oMathPara>
      <w:r w:rsidR="00315A7B">
        <w:rPr>
          <w:rFonts w:eastAsiaTheme="minorEastAsia"/>
        </w:rPr>
        <w:t>Hence</w:t>
      </w:r>
      <w:r w:rsidR="001E432C">
        <w:rPr>
          <w:rFonts w:eastAsiaTheme="minorEastAsia"/>
        </w:rPr>
        <w:t>,</w:t>
      </w:r>
      <w:r w:rsidR="00315A7B">
        <w:rPr>
          <w:rFonts w:eastAsiaTheme="minorEastAsia"/>
        </w:rPr>
        <w:t xml:space="preserve"> we have successfully generated </w:t>
      </w:r>
      <w:r w:rsidR="00315A7B" w:rsidRPr="001E432C">
        <w:rPr>
          <w:rStyle w:val="InlineCode"/>
        </w:rPr>
        <w:t>seated fastened engine_on</w:t>
      </w:r>
      <w:r w:rsidR="00315A7B">
        <w:rPr>
          <w:rFonts w:eastAsiaTheme="minorEastAsia"/>
        </w:rPr>
        <w:t xml:space="preserve"> as an accepted string by the Context Free </w:t>
      </w:r>
      <w:proofErr w:type="spellStart"/>
      <w:r w:rsidR="00315A7B">
        <w:rPr>
          <w:rFonts w:eastAsiaTheme="minorEastAsia"/>
        </w:rPr>
        <w:t>Grammer</w:t>
      </w:r>
      <w:proofErr w:type="spellEnd"/>
      <w:r w:rsidR="00315A7B">
        <w:rPr>
          <w:rFonts w:eastAsiaTheme="minorEastAsia"/>
        </w:rPr>
        <w:t xml:space="preserve"> using the Production rules defined.</w:t>
      </w:r>
    </w:p>
    <w:p w14:paraId="7CC97EA3" w14:textId="590C3D02" w:rsidR="00C5189C" w:rsidRDefault="00C5189C" w:rsidP="006B5E44">
      <w:pPr>
        <w:pStyle w:val="15Spacing"/>
      </w:pPr>
    </w:p>
    <w:p w14:paraId="458D5110" w14:textId="3852747E" w:rsidR="00C5189C" w:rsidRDefault="00C5189C" w:rsidP="006B5E44">
      <w:pPr>
        <w:pStyle w:val="15Spacing"/>
      </w:pPr>
      <w:r>
        <w:lastRenderedPageBreak/>
        <w:t xml:space="preserve">Another </w:t>
      </w:r>
      <w:r w:rsidR="0078728F">
        <w:t>accepted string is,</w:t>
      </w:r>
    </w:p>
    <w:p w14:paraId="4E4BDC15" w14:textId="6850B7C0" w:rsidR="0078728F" w:rsidRDefault="0078728F" w:rsidP="00CC1E9A">
      <w:pPr>
        <w:pStyle w:val="SourceCode"/>
        <w:jc w:val="center"/>
      </w:pPr>
      <w:r>
        <w:t xml:space="preserve">seated </w:t>
      </w:r>
      <w:proofErr w:type="spellStart"/>
      <w:r>
        <w:t>engine_on</w:t>
      </w:r>
      <w:proofErr w:type="spellEnd"/>
      <w:r>
        <w:t xml:space="preserve"> x</w:t>
      </w:r>
    </w:p>
    <w:p w14:paraId="7BA62F44" w14:textId="4F14282C" w:rsidR="0078728F" w:rsidRDefault="0078728F" w:rsidP="006B5E44">
      <w:pPr>
        <w:pStyle w:val="15Spacing"/>
      </w:pPr>
      <w:r>
        <w:t>which is, if the user is seated and turns on engine, as the user has not fastened seatbelt, within x unit of time the engine is turned off and the SBC returns to OK state.</w:t>
      </w:r>
    </w:p>
    <w:p w14:paraId="5355FDCB" w14:textId="2641FB28" w:rsidR="00AA41DC" w:rsidRPr="007E3441" w:rsidRDefault="00AA41DC" w:rsidP="006B5E44">
      <w:pPr>
        <w:pStyle w:val="15Spacing"/>
        <w:rPr>
          <w:rFonts w:eastAsiaTheme="minorEastAsia"/>
        </w:rPr>
      </w:pPr>
      <m:oMathPara>
        <m:oMath>
          <m:r>
            <w:rPr>
              <w:rFonts w:ascii="Latin Modern Math" w:hAnsi="Latin Modern Math"/>
            </w:rPr>
            <m:t>S→</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e>
          </m:d>
          <m:r>
            <w:rPr>
              <w:rFonts w:ascii="Latin Modern Math" w:hAnsi="Latin Modern Math"/>
            </w:rPr>
            <m:t xml:space="preserve"> rule1</m:t>
          </m:r>
          <m:r>
            <w:rPr>
              <w:rFonts w:ascii="Latin Modern Math" w:hAnsi="Latin Modern Math"/>
            </w:rPr>
            <w:br/>
          </m:r>
        </m:oMath>
        <m:oMath>
          <m:r>
            <w:rPr>
              <w:rFonts w:ascii="Latin Modern Math" w:hAnsi="Latin Modern Math"/>
            </w:rPr>
            <m:t>→s</m:t>
          </m:r>
          <m:r>
            <w:rPr>
              <w:rFonts w:ascii="Latin Modern Math" w:hAnsi="Latin Modern Math"/>
            </w:rPr>
            <m:t>eated</m:t>
          </m:r>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z </m:t>
              </m:r>
              <m:sSub>
                <m:sSubPr>
                  <m:ctrlPr>
                    <w:rPr>
                      <w:rFonts w:ascii="Latin Modern Math" w:hAnsi="Latin Modern Math"/>
                      <w:i/>
                    </w:rPr>
                  </m:ctrlPr>
                </m:sSubPr>
                <m:e>
                  <m:r>
                    <w:rPr>
                      <w:rFonts w:ascii="Latin Modern Math" w:hAnsi="Latin Modern Math"/>
                    </w:rPr>
                    <m:t>q</m:t>
                  </m:r>
                </m:e>
                <m:sub>
                  <m:r>
                    <w:rPr>
                      <w:rFonts w:ascii="Latin Modern Math" w:hAnsi="Latin Modern Math"/>
                    </w:rPr>
                    <m:t>8</m:t>
                  </m:r>
                </m:sub>
              </m:sSub>
            </m:e>
          </m:d>
          <m:r>
            <w:rPr>
              <w:rFonts w:ascii="Latin Modern Math" w:hAnsi="Latin Modern Math"/>
            </w:rPr>
            <m:t xml:space="preserve"> rule 2</m:t>
          </m:r>
          <m:r>
            <w:rPr>
              <w:rFonts w:ascii="Latin Modern Math" w:hAnsi="Latin Modern Math"/>
            </w:rPr>
            <w:br/>
          </m:r>
        </m:oMath>
        <m:oMath>
          <m:r>
            <w:rPr>
              <w:rFonts w:ascii="Latin Modern Math" w:hAnsi="Latin Modern Math"/>
            </w:rPr>
            <m:t>→s</m:t>
          </m:r>
          <m:r>
            <w:rPr>
              <w:rFonts w:ascii="Latin Modern Math" w:hAnsi="Latin Modern Math"/>
            </w:rPr>
            <m:t>eated</m:t>
          </m:r>
          <m:r>
            <w:rPr>
              <w:rFonts w:ascii="Latin Modern Math" w:hAnsi="Latin Modern Math"/>
            </w:rPr>
            <m:t xml:space="preserve"> </m:t>
          </m:r>
          <m:r>
            <w:rPr>
              <w:rFonts w:ascii="Latin Modern Math" w:hAnsi="Latin Modern Math"/>
            </w:rPr>
            <m:t>engineo</m:t>
          </m:r>
          <m:r>
            <w:rPr>
              <w:rFonts w:ascii="Latin Modern Math" w:hAnsi="Latin Modern Math"/>
            </w:rPr>
            <m:t>n</m:t>
          </m:r>
          <m:r>
            <w:rPr>
              <w:rFonts w:ascii="Latin Modern Math" w:hAnsi="Latin Modern Math"/>
            </w:rPr>
            <m:t xml:space="preserve">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m:t>
              </m:r>
              <m:r>
                <w:rPr>
                  <w:rFonts w:ascii="Latin Modern Math" w:hAnsi="Latin Modern Math"/>
                </w:rPr>
                <m:t>s</m:t>
              </m:r>
              <m:r>
                <w:rPr>
                  <w:rFonts w:ascii="Latin Modern Math" w:hAnsi="Latin Modern Math"/>
                </w:rPr>
                <m:t xml:space="preserve">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m:t>
              </m:r>
              <m:r>
                <w:rPr>
                  <w:rFonts w:ascii="Latin Modern Math" w:hAnsi="Latin Modern Math"/>
                </w:rPr>
                <m:t xml:space="preserve">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m:t>
          </m:r>
          <m:r>
            <w:rPr>
              <w:rFonts w:ascii="Latin Modern Math" w:hAnsi="Latin Modern Math"/>
            </w:rPr>
            <m:t>rule 5</m:t>
          </m:r>
          <m:r>
            <w:rPr>
              <w:rFonts w:ascii="Latin Modern Math" w:hAnsi="Latin Modern Math"/>
            </w:rPr>
            <w:br/>
          </m:r>
        </m:oMath>
        <m:oMath>
          <m:r>
            <w:rPr>
              <w:rFonts w:ascii="Latin Modern Math" w:hAnsi="Latin Modern Math"/>
            </w:rPr>
            <m:t xml:space="preserve">→seated engineon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e>
          </m:d>
          <m:r>
            <w:rPr>
              <w:rFonts w:ascii="Latin Modern Math" w:hAnsi="Latin Modern Math"/>
            </w:rPr>
            <m:t xml:space="preserve"> rule 14</m:t>
          </m:r>
          <m:r>
            <w:rPr>
              <w:rFonts w:ascii="Latin Modern Math" w:hAnsi="Latin Modern Math"/>
            </w:rPr>
            <w:br/>
          </m:r>
        </m:oMath>
        <m:oMath>
          <m:r>
            <w:rPr>
              <w:rFonts w:ascii="Latin Modern Math" w:hAnsi="Latin Modern Math"/>
            </w:rPr>
            <m:t xml:space="preserve">→seated engineon x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5</m:t>
                  </m:r>
                </m:sub>
              </m:sSub>
              <m:r>
                <w:rPr>
                  <w:rFonts w:ascii="Latin Modern Math" w:hAnsi="Latin Modern Math"/>
                </w:rPr>
                <m:t xml:space="preserve"> xs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rule 6</m:t>
          </m:r>
          <m:r>
            <w:rPr>
              <w:rFonts w:ascii="Latin Modern Math" w:hAnsi="Latin Modern Math"/>
            </w:rPr>
            <w:br/>
          </m:r>
        </m:oMath>
        <m:oMath>
          <m:r>
            <w:rPr>
              <w:rFonts w:ascii="Latin Modern Math" w:hAnsi="Latin Modern Math"/>
            </w:rPr>
            <m:t xml:space="preserve">→seated engine on x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r>
                <w:rPr>
                  <w:rFonts w:ascii="Latin Modern Math" w:hAnsi="Latin Modern Math"/>
                </w:rPr>
                <m:t xml:space="preserve"> s </m:t>
              </m:r>
              <m:sSub>
                <m:sSubPr>
                  <m:ctrlPr>
                    <w:rPr>
                      <w:rFonts w:ascii="Latin Modern Math" w:hAnsi="Latin Modern Math"/>
                      <w:i/>
                    </w:rPr>
                  </m:ctrlPr>
                </m:sSubPr>
                <m:e>
                  <m:r>
                    <w:rPr>
                      <w:rFonts w:ascii="Latin Modern Math" w:hAnsi="Latin Modern Math"/>
                    </w:rPr>
                    <m:t>q</m:t>
                  </m:r>
                </m:e>
                <m:sub>
                  <m:r>
                    <w:rPr>
                      <w:rFonts w:ascii="Latin Modern Math" w:hAnsi="Latin Modern Math"/>
                    </w:rPr>
                    <m:t>4</m:t>
                  </m:r>
                </m:sub>
              </m:sSub>
            </m:e>
          </m:d>
          <m:r>
            <w:rPr>
              <w:rFonts w:ascii="Latin Modern Math" w:hAnsi="Latin Modern Math"/>
            </w:rPr>
            <m:t xml:space="preserve"> rule 10</m:t>
          </m:r>
          <m:r>
            <w:rPr>
              <w:rFonts w:ascii="Latin Modern Math" w:hAnsi="Latin Modern Math"/>
            </w:rPr>
            <w:br/>
          </m:r>
        </m:oMath>
        <m:oMath>
          <m:r>
            <w:rPr>
              <w:rFonts w:ascii="Latin Modern Math" w:hAnsi="Latin Modern Math"/>
            </w:rPr>
            <m:t xml:space="preserve">→seated engineon x rule 14 </m:t>
          </m:r>
        </m:oMath>
      </m:oMathPara>
    </w:p>
    <w:p w14:paraId="03D55AD7" w14:textId="61639BCE" w:rsidR="007E3441" w:rsidRDefault="007E3441" w:rsidP="006B5E44">
      <w:pPr>
        <w:pStyle w:val="15Spacing"/>
      </w:pPr>
      <w:r>
        <w:t xml:space="preserve">Hence here also our string is accepted, the sequence of rules </w:t>
      </w:r>
      <w:r w:rsidR="00CC1E9A">
        <w:t>has</w:t>
      </w:r>
      <w:r>
        <w:t xml:space="preserve"> been defined above.</w:t>
      </w:r>
    </w:p>
    <w:p w14:paraId="39D26BAE" w14:textId="2248A34B" w:rsidR="00446920" w:rsidRDefault="00446920" w:rsidP="00446920">
      <w:pPr>
        <w:pStyle w:val="Heading2"/>
      </w:pPr>
      <w:bookmarkStart w:id="30" w:name="_Toc3743409"/>
      <w:r>
        <w:t>Conclu</w:t>
      </w:r>
      <w:r w:rsidR="007B75A3">
        <w:t>ding Remarks</w:t>
      </w:r>
      <w:bookmarkEnd w:id="30"/>
    </w:p>
    <w:p w14:paraId="57AD2EEA" w14:textId="40D3D52E" w:rsidR="00E708C8" w:rsidRPr="00E708C8" w:rsidRDefault="008A5820" w:rsidP="00E708C8">
      <w:pPr>
        <w:pStyle w:val="15Spacing"/>
      </w:pPr>
      <w:r>
        <w:t xml:space="preserve">The Context Free Grammar for the PDA made in 3.2 was generated, that can validate if a string can be accepted by the language or not, a few </w:t>
      </w:r>
      <w:r w:rsidR="00132D58">
        <w:t>sets</w:t>
      </w:r>
      <w:r>
        <w:t xml:space="preserve"> of combinations are taken for validating the CFG, and assuming that it would work for most of the cases, now we analyze the limitations </w:t>
      </w:r>
      <w:r w:rsidR="00105AB1">
        <w:t xml:space="preserve">and improvements </w:t>
      </w:r>
      <w:r>
        <w:t>associated with it.</w:t>
      </w:r>
    </w:p>
    <w:p w14:paraId="4BDD7EBD" w14:textId="3533B481" w:rsidR="00BB6FAC" w:rsidRDefault="00BB6FAC" w:rsidP="00BB6FAC">
      <w:pPr>
        <w:pStyle w:val="Heading3"/>
      </w:pPr>
      <w:bookmarkStart w:id="31" w:name="_Toc3743410"/>
      <w:r>
        <w:t>Limitations</w:t>
      </w:r>
      <w:bookmarkEnd w:id="31"/>
    </w:p>
    <w:p w14:paraId="623B9316" w14:textId="5C540D62" w:rsidR="009B4982" w:rsidRDefault="008A5820" w:rsidP="006B5E44">
      <w:pPr>
        <w:pStyle w:val="15Spacing"/>
      </w:pPr>
      <w:r>
        <w:t xml:space="preserve">Since our aim was to simplify the automata, we’ve missed some of the </w:t>
      </w:r>
      <w:r w:rsidR="009B6D32">
        <w:t>production rules</w:t>
      </w:r>
      <w:r>
        <w:t xml:space="preserve"> in the automata, it works for most of the input strings that could be expected to be worked by the seat belt controller, although not all the transitions are considered here.</w:t>
      </w:r>
    </w:p>
    <w:p w14:paraId="11E5BA96" w14:textId="77777777" w:rsidR="00BB6FAC" w:rsidRDefault="00BB6FAC" w:rsidP="00BB6FAC">
      <w:pPr>
        <w:pStyle w:val="Heading3"/>
      </w:pPr>
      <w:bookmarkStart w:id="32" w:name="_Toc3743411"/>
      <w:r>
        <w:t>Improvements</w:t>
      </w:r>
      <w:bookmarkEnd w:id="32"/>
    </w:p>
    <w:p w14:paraId="557ED348" w14:textId="6AA7F7F4" w:rsidR="006B5E44" w:rsidRDefault="008A5820" w:rsidP="006B5E44">
      <w:pPr>
        <w:pStyle w:val="15Spacing"/>
      </w:pPr>
      <w:r>
        <w:t xml:space="preserve">The CFG was far too complex to take in every possible input </w:t>
      </w:r>
      <w:r w:rsidR="00596FD2">
        <w:t>string</w:t>
      </w:r>
      <w:r>
        <w:t xml:space="preserve">, hence the automata </w:t>
      </w:r>
      <w:r w:rsidR="00132D58">
        <w:t>have to</w:t>
      </w:r>
      <w:r>
        <w:t xml:space="preserve"> be simplified further with fewer states and transition, this can be achieved by finding the </w:t>
      </w:r>
      <w:r w:rsidR="00D807B2">
        <w:t>Normal form of it</w:t>
      </w:r>
      <w:r w:rsidR="0012558A">
        <w:t xml:space="preserve">, normal forms make it easier to handle because of the simpler structure, so we can find </w:t>
      </w:r>
      <w:r>
        <w:t>Chomsky Normal Form of the automata</w:t>
      </w:r>
      <w:r w:rsidR="0012558A">
        <w:t xml:space="preserve"> and use the CYK-al</w:t>
      </w:r>
      <w:r w:rsidR="009C1DFF">
        <w:t>g</w:t>
      </w:r>
      <w:r w:rsidR="0012558A">
        <w:t>orithm</w:t>
      </w:r>
      <w:r w:rsidR="00D606C9">
        <w:t>.</w:t>
      </w:r>
    </w:p>
    <w:p w14:paraId="525BF428" w14:textId="414A1857" w:rsidR="002B4BD9" w:rsidRPr="006B5E44" w:rsidRDefault="002B4BD9" w:rsidP="006B5E44">
      <w:pPr>
        <w:pStyle w:val="15Spacing"/>
      </w:pPr>
      <w:r>
        <w:lastRenderedPageBreak/>
        <w:t>The key advantage of Chomsky Normal Form is that every derivation of a string of n letters has exactly 2n-1 steps, thus one can determine if a string is in the language by exhaustive search of all derivations.</w:t>
      </w:r>
    </w:p>
    <w:p w14:paraId="5879D364" w14:textId="77777777" w:rsidR="00E61DC3" w:rsidRDefault="00E61DC3">
      <w:pPr>
        <w:tabs>
          <w:tab w:val="clear" w:pos="9360"/>
        </w:tabs>
        <w:spacing w:before="0" w:after="200"/>
        <w:jc w:val="left"/>
      </w:pPr>
      <w:r>
        <w:br w:type="page"/>
      </w:r>
    </w:p>
    <w:p w14:paraId="54AF93B8" w14:textId="77777777" w:rsidR="00446920" w:rsidRDefault="00E61DC3" w:rsidP="00E61DC3">
      <w:pPr>
        <w:pStyle w:val="Heading1"/>
        <w:numPr>
          <w:ilvl w:val="0"/>
          <w:numId w:val="0"/>
        </w:numPr>
      </w:pPr>
      <w:bookmarkStart w:id="33" w:name="_Toc3743412"/>
      <w:r>
        <w:lastRenderedPageBreak/>
        <w:t>Bibliography</w:t>
      </w:r>
      <w:bookmarkEnd w:id="33"/>
    </w:p>
    <w:p w14:paraId="6EC2E55D" w14:textId="77777777" w:rsidR="00E61DC3" w:rsidRDefault="00943166" w:rsidP="00446920">
      <w:r>
        <w:pict w14:anchorId="1EC1E870">
          <v:rect id="_x0000_i1194" style="width:0;height:1.5pt" o:hralign="center" o:hrstd="t" o:hr="t" fillcolor="#a0a0a0" stroked="f"/>
        </w:pict>
      </w:r>
    </w:p>
    <w:p w14:paraId="4B6B47A8" w14:textId="02D76F01" w:rsidR="00997498" w:rsidRDefault="00092545" w:rsidP="00092545">
      <w:pPr>
        <w:pStyle w:val="ListParagraph"/>
        <w:numPr>
          <w:ilvl w:val="0"/>
          <w:numId w:val="43"/>
        </w:numPr>
      </w:pPr>
      <w:r>
        <w:t xml:space="preserve">Alessandro </w:t>
      </w:r>
      <w:proofErr w:type="spellStart"/>
      <w:r>
        <w:t>Artale</w:t>
      </w:r>
      <w:proofErr w:type="spellEnd"/>
      <w:r>
        <w:t xml:space="preserve">, Free University of </w:t>
      </w:r>
      <w:proofErr w:type="spellStart"/>
      <w:r>
        <w:t>Bozen</w:t>
      </w:r>
      <w:proofErr w:type="spellEnd"/>
      <w:r>
        <w:t>-Bolzano, Faculty of Computer Science.</w:t>
      </w:r>
    </w:p>
    <w:p w14:paraId="04DABE68" w14:textId="77777777" w:rsidR="00683C0F" w:rsidRDefault="00092545" w:rsidP="00683C0F">
      <w:pPr>
        <w:pStyle w:val="ListParagraph"/>
        <w:numPr>
          <w:ilvl w:val="0"/>
          <w:numId w:val="43"/>
        </w:numPr>
      </w:pPr>
      <w:r>
        <w:t xml:space="preserve">William M. Waite, Gerhard </w:t>
      </w:r>
      <w:proofErr w:type="spellStart"/>
      <w:r>
        <w:t>Goos</w:t>
      </w:r>
      <w:proofErr w:type="spellEnd"/>
      <w:r>
        <w:t>, Compiler Construction, Karlsruhe, 22</w:t>
      </w:r>
      <w:r w:rsidRPr="00092545">
        <w:rPr>
          <w:vertAlign w:val="superscript"/>
        </w:rPr>
        <w:t>nd</w:t>
      </w:r>
      <w:r>
        <w:t xml:space="preserve"> February 1996.</w:t>
      </w:r>
    </w:p>
    <w:p w14:paraId="1DCA3C47" w14:textId="50A92AC6" w:rsidR="00092545" w:rsidRDefault="00683C0F" w:rsidP="00683C0F">
      <w:pPr>
        <w:pStyle w:val="ListParagraph"/>
      </w:pPr>
      <w:r w:rsidRPr="00683C0F">
        <w:t>ftp://i44ftp.info.uni-karlsruhe.de/pub/papers/ggoos/CompilerConstruction.ps.gz</w:t>
      </w:r>
    </w:p>
    <w:p w14:paraId="4C9F34EB" w14:textId="12BE06E5" w:rsidR="00997498" w:rsidRDefault="00997498">
      <w:pPr>
        <w:tabs>
          <w:tab w:val="clear" w:pos="9360"/>
        </w:tabs>
        <w:spacing w:before="0" w:after="200"/>
        <w:jc w:val="left"/>
      </w:pPr>
      <w:r>
        <w:br w:type="page"/>
      </w:r>
    </w:p>
    <w:p w14:paraId="1F1B4BC5" w14:textId="31B80D4E" w:rsidR="00997498" w:rsidRDefault="00997498" w:rsidP="00997498">
      <w:pPr>
        <w:pStyle w:val="Heading1"/>
      </w:pPr>
      <w:bookmarkStart w:id="34" w:name="_Toc3743413"/>
      <w:r>
        <w:lastRenderedPageBreak/>
        <w:t>Appendix</w:t>
      </w:r>
      <w:bookmarkEnd w:id="34"/>
    </w:p>
    <w:p w14:paraId="510A8F3C" w14:textId="70001F43" w:rsidR="00997498" w:rsidRDefault="00997498" w:rsidP="00446920">
      <w:r>
        <w:pict w14:anchorId="77C231DF">
          <v:rect id="_x0000_i1195" style="width:0;height:1.5pt" o:hralign="center" o:hrstd="t" o:hr="t" fillcolor="#a0a0a0" stroked="f"/>
        </w:pict>
      </w:r>
    </w:p>
    <w:p w14:paraId="7CE346EB" w14:textId="13CC8891" w:rsidR="00997498" w:rsidRDefault="00997498" w:rsidP="00997498">
      <w:pPr>
        <w:pStyle w:val="Heading2"/>
      </w:pPr>
      <w:bookmarkStart w:id="35" w:name="_Toc3743414"/>
      <w:r>
        <w:t>PDA Validation</w:t>
      </w:r>
      <w:bookmarkEnd w:id="35"/>
    </w:p>
    <w:p w14:paraId="0EDF3BB2" w14:textId="77777777" w:rsidR="0042764D" w:rsidRDefault="0042764D" w:rsidP="0042764D">
      <w:pPr>
        <w:pStyle w:val="15Spacing"/>
        <w:jc w:val="center"/>
      </w:pPr>
      <w:r>
        <w:rPr>
          <w:noProof/>
        </w:rPr>
        <w:drawing>
          <wp:inline distT="0" distB="0" distL="0" distR="0" wp14:anchorId="54CD0336" wp14:editId="5801078E">
            <wp:extent cx="4180221" cy="328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4114" cy="3334082"/>
                    </a:xfrm>
                    <a:prstGeom prst="rect">
                      <a:avLst/>
                    </a:prstGeom>
                    <a:noFill/>
                    <a:ln>
                      <a:noFill/>
                    </a:ln>
                  </pic:spPr>
                </pic:pic>
              </a:graphicData>
            </a:graphic>
          </wp:inline>
        </w:drawing>
      </w:r>
      <w:r>
        <w:rPr>
          <w:noProof/>
        </w:rPr>
        <w:drawing>
          <wp:inline distT="0" distB="0" distL="0" distR="0" wp14:anchorId="3A8BC3BA" wp14:editId="1EE09B0D">
            <wp:extent cx="4180205" cy="32838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7038" cy="3320665"/>
                    </a:xfrm>
                    <a:prstGeom prst="rect">
                      <a:avLst/>
                    </a:prstGeom>
                    <a:noFill/>
                    <a:ln>
                      <a:noFill/>
                    </a:ln>
                  </pic:spPr>
                </pic:pic>
              </a:graphicData>
            </a:graphic>
          </wp:inline>
        </w:drawing>
      </w:r>
    </w:p>
    <w:p w14:paraId="2501E578" w14:textId="77777777" w:rsidR="0042764D" w:rsidRPr="00F55AAD" w:rsidRDefault="0042764D" w:rsidP="0042764D">
      <w:pPr>
        <w:pStyle w:val="15Spacing"/>
        <w:jc w:val="center"/>
      </w:pPr>
      <w:r>
        <w:rPr>
          <w:noProof/>
        </w:rPr>
        <w:lastRenderedPageBreak/>
        <w:drawing>
          <wp:inline distT="0" distB="0" distL="0" distR="0" wp14:anchorId="29A90B74" wp14:editId="05219516">
            <wp:extent cx="4178746" cy="328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8728" cy="3306282"/>
                    </a:xfrm>
                    <a:prstGeom prst="rect">
                      <a:avLst/>
                    </a:prstGeom>
                    <a:noFill/>
                    <a:ln>
                      <a:noFill/>
                    </a:ln>
                  </pic:spPr>
                </pic:pic>
              </a:graphicData>
            </a:graphic>
          </wp:inline>
        </w:drawing>
      </w:r>
      <w:r>
        <w:rPr>
          <w:noProof/>
        </w:rPr>
        <w:drawing>
          <wp:inline distT="0" distB="0" distL="0" distR="0" wp14:anchorId="28419272" wp14:editId="5B5842B6">
            <wp:extent cx="4189674" cy="329131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4404" cy="3302887"/>
                    </a:xfrm>
                    <a:prstGeom prst="rect">
                      <a:avLst/>
                    </a:prstGeom>
                    <a:noFill/>
                    <a:ln>
                      <a:noFill/>
                    </a:ln>
                  </pic:spPr>
                </pic:pic>
              </a:graphicData>
            </a:graphic>
          </wp:inline>
        </w:drawing>
      </w:r>
    </w:p>
    <w:p w14:paraId="289FD22F" w14:textId="77777777" w:rsidR="00997498" w:rsidRPr="00446920" w:rsidRDefault="00997498" w:rsidP="00446920"/>
    <w:sectPr w:rsidR="00997498" w:rsidRPr="00446920" w:rsidSect="009C66EA">
      <w:footerReference w:type="default" r:id="rId2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6E179" w14:textId="77777777" w:rsidR="00D61F71" w:rsidRDefault="00D61F71" w:rsidP="00F95255">
      <w:r>
        <w:separator/>
      </w:r>
    </w:p>
  </w:endnote>
  <w:endnote w:type="continuationSeparator" w:id="0">
    <w:p w14:paraId="7645AEBC" w14:textId="77777777" w:rsidR="00D61F71" w:rsidRDefault="00D61F71"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09352" w14:textId="77777777" w:rsidR="008431FB" w:rsidRDefault="008431FB" w:rsidP="00F95255">
    <w:pPr>
      <w:pStyle w:val="Footer"/>
      <w:jc w:val="center"/>
    </w:pPr>
    <w:r>
      <w:pict w14:anchorId="68C7136F">
        <v:rect id="_x0000_i1167" style="width:0;height:1.5pt" o:hralign="center" o:hrstd="t" o:hr="t" fillcolor="#a0a0a0" stroked="f"/>
      </w:pict>
    </w:r>
  </w:p>
  <w:p w14:paraId="57B07CD7" w14:textId="1C9973C4" w:rsidR="008431FB" w:rsidRDefault="008431FB" w:rsidP="00B61607">
    <w:pPr>
      <w:pStyle w:val="Footer"/>
      <w:tabs>
        <w:tab w:val="clear" w:pos="4680"/>
        <w:tab w:val="center" w:pos="5670"/>
      </w:tabs>
    </w:pPr>
    <w:r>
      <w:t>CSC211A – Formal Languages and Automata</w:t>
    </w:r>
    <w:r>
      <w:ptab w:relativeTo="margin" w:alignment="center" w:leader="none"/>
    </w:r>
    <w:r>
      <w:t xml:space="preserve"> Theory</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C38B1" w14:textId="77777777" w:rsidR="00D61F71" w:rsidRPr="00266D36" w:rsidRDefault="00D61F71" w:rsidP="00266D36">
      <w:pPr>
        <w:spacing w:after="0"/>
        <w:rPr>
          <w:sz w:val="18"/>
        </w:rPr>
      </w:pPr>
      <w:r w:rsidRPr="00266D36">
        <w:rPr>
          <w:sz w:val="18"/>
        </w:rPr>
        <w:separator/>
      </w:r>
    </w:p>
  </w:footnote>
  <w:footnote w:type="continuationSeparator" w:id="0">
    <w:p w14:paraId="501840B6" w14:textId="77777777" w:rsidR="00D61F71" w:rsidRDefault="00D61F71" w:rsidP="00F95255">
      <w:r>
        <w:continuationSeparator/>
      </w:r>
    </w:p>
  </w:footnote>
  <w:footnote w:type="continuationNotice" w:id="1">
    <w:p w14:paraId="79527888" w14:textId="77777777" w:rsidR="00D61F71" w:rsidRDefault="00D61F7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E2B3E39"/>
    <w:multiLevelType w:val="hybridMultilevel"/>
    <w:tmpl w:val="909A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2505A"/>
    <w:multiLevelType w:val="hybridMultilevel"/>
    <w:tmpl w:val="8E20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2A7AF5"/>
    <w:multiLevelType w:val="multilevel"/>
    <w:tmpl w:val="8DE61AAA"/>
    <w:numStyleLink w:val="Enumerate"/>
  </w:abstractNum>
  <w:abstractNum w:abstractNumId="24" w15:restartNumberingAfterBreak="0">
    <w:nsid w:val="42794B4D"/>
    <w:multiLevelType w:val="hybridMultilevel"/>
    <w:tmpl w:val="2F34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8150C"/>
    <w:multiLevelType w:val="hybridMultilevel"/>
    <w:tmpl w:val="25C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703152"/>
    <w:multiLevelType w:val="multilevel"/>
    <w:tmpl w:val="59489428"/>
    <w:numStyleLink w:val="Itemize"/>
  </w:abstractNum>
  <w:abstractNum w:abstractNumId="27" w15:restartNumberingAfterBreak="0">
    <w:nsid w:val="5126766F"/>
    <w:multiLevelType w:val="hybridMultilevel"/>
    <w:tmpl w:val="91EE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0635D"/>
    <w:multiLevelType w:val="multilevel"/>
    <w:tmpl w:val="8DE61AAA"/>
    <w:numStyleLink w:val="Enumerate"/>
  </w:abstractNum>
  <w:abstractNum w:abstractNumId="29"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F0C13"/>
    <w:multiLevelType w:val="hybridMultilevel"/>
    <w:tmpl w:val="AB46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A326C"/>
    <w:multiLevelType w:val="multilevel"/>
    <w:tmpl w:val="8DE61AAA"/>
    <w:numStyleLink w:val="Enumerate"/>
  </w:abstractNum>
  <w:abstractNum w:abstractNumId="32"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3" w15:restartNumberingAfterBreak="0">
    <w:nsid w:val="685A0B31"/>
    <w:multiLevelType w:val="multilevel"/>
    <w:tmpl w:val="8DE61AAA"/>
    <w:numStyleLink w:val="Enumerate"/>
  </w:abstractNum>
  <w:abstractNum w:abstractNumId="34" w15:restartNumberingAfterBreak="0">
    <w:nsid w:val="6B002651"/>
    <w:multiLevelType w:val="hybridMultilevel"/>
    <w:tmpl w:val="5992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C51C6"/>
    <w:multiLevelType w:val="hybridMultilevel"/>
    <w:tmpl w:val="693A4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9"/>
  </w:num>
  <w:num w:numId="13">
    <w:abstractNumId w:val="36"/>
  </w:num>
  <w:num w:numId="14">
    <w:abstractNumId w:val="18"/>
  </w:num>
  <w:num w:numId="15">
    <w:abstractNumId w:val="19"/>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8"/>
  </w:num>
  <w:num w:numId="24">
    <w:abstractNumId w:val="33"/>
  </w:num>
  <w:num w:numId="25">
    <w:abstractNumId w:val="14"/>
  </w:num>
  <w:num w:numId="26">
    <w:abstractNumId w:val="10"/>
  </w:num>
  <w:num w:numId="27">
    <w:abstractNumId w:val="23"/>
  </w:num>
  <w:num w:numId="28">
    <w:abstractNumId w:val="11"/>
  </w:num>
  <w:num w:numId="29">
    <w:abstractNumId w:val="20"/>
  </w:num>
  <w:num w:numId="30">
    <w:abstractNumId w:val="15"/>
  </w:num>
  <w:num w:numId="31">
    <w:abstractNumId w:val="17"/>
  </w:num>
  <w:num w:numId="32">
    <w:abstractNumId w:val="31"/>
  </w:num>
  <w:num w:numId="33">
    <w:abstractNumId w:val="13"/>
  </w:num>
  <w:num w:numId="34">
    <w:abstractNumId w:val="26"/>
  </w:num>
  <w:num w:numId="35">
    <w:abstractNumId w:val="12"/>
  </w:num>
  <w:num w:numId="36">
    <w:abstractNumId w:val="22"/>
  </w:num>
  <w:num w:numId="37">
    <w:abstractNumId w:val="30"/>
  </w:num>
  <w:num w:numId="38">
    <w:abstractNumId w:val="27"/>
  </w:num>
  <w:num w:numId="39">
    <w:abstractNumId w:val="24"/>
  </w:num>
  <w:num w:numId="40">
    <w:abstractNumId w:val="34"/>
  </w:num>
  <w:num w:numId="41">
    <w:abstractNumId w:val="25"/>
  </w:num>
  <w:num w:numId="42">
    <w:abstractNumId w:val="21"/>
  </w:num>
  <w:num w:numId="43">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A3"/>
    <w:rsid w:val="00003BCD"/>
    <w:rsid w:val="00011C8B"/>
    <w:rsid w:val="000158C5"/>
    <w:rsid w:val="000209D9"/>
    <w:rsid w:val="00031A86"/>
    <w:rsid w:val="0003303E"/>
    <w:rsid w:val="000400AC"/>
    <w:rsid w:val="00057D76"/>
    <w:rsid w:val="00060D8F"/>
    <w:rsid w:val="0006225D"/>
    <w:rsid w:val="000700CD"/>
    <w:rsid w:val="0007014F"/>
    <w:rsid w:val="00074843"/>
    <w:rsid w:val="0008059B"/>
    <w:rsid w:val="00092545"/>
    <w:rsid w:val="00093E6B"/>
    <w:rsid w:val="00095578"/>
    <w:rsid w:val="000B2381"/>
    <w:rsid w:val="000D1993"/>
    <w:rsid w:val="000D4A65"/>
    <w:rsid w:val="000D7EDC"/>
    <w:rsid w:val="000E016C"/>
    <w:rsid w:val="000E1125"/>
    <w:rsid w:val="000E3162"/>
    <w:rsid w:val="000E3794"/>
    <w:rsid w:val="000F1988"/>
    <w:rsid w:val="000F39FA"/>
    <w:rsid w:val="00105AB1"/>
    <w:rsid w:val="001104BB"/>
    <w:rsid w:val="0012558A"/>
    <w:rsid w:val="00132D58"/>
    <w:rsid w:val="00134007"/>
    <w:rsid w:val="00146B21"/>
    <w:rsid w:val="00146E32"/>
    <w:rsid w:val="001508E1"/>
    <w:rsid w:val="00154D1E"/>
    <w:rsid w:val="00165D1A"/>
    <w:rsid w:val="001761F3"/>
    <w:rsid w:val="001765C9"/>
    <w:rsid w:val="00181923"/>
    <w:rsid w:val="00193D99"/>
    <w:rsid w:val="00195655"/>
    <w:rsid w:val="001A0D54"/>
    <w:rsid w:val="001A50E8"/>
    <w:rsid w:val="001B2C9D"/>
    <w:rsid w:val="001C002A"/>
    <w:rsid w:val="001C5AC3"/>
    <w:rsid w:val="001E0697"/>
    <w:rsid w:val="001E0BD7"/>
    <w:rsid w:val="001E432C"/>
    <w:rsid w:val="001E449B"/>
    <w:rsid w:val="001F7134"/>
    <w:rsid w:val="0021065C"/>
    <w:rsid w:val="002132DC"/>
    <w:rsid w:val="002232C2"/>
    <w:rsid w:val="002345B1"/>
    <w:rsid w:val="0025067D"/>
    <w:rsid w:val="00253246"/>
    <w:rsid w:val="00255166"/>
    <w:rsid w:val="002575BF"/>
    <w:rsid w:val="00260E85"/>
    <w:rsid w:val="00266D36"/>
    <w:rsid w:val="0027203A"/>
    <w:rsid w:val="0027493B"/>
    <w:rsid w:val="002770C5"/>
    <w:rsid w:val="002802C2"/>
    <w:rsid w:val="0029271B"/>
    <w:rsid w:val="002942EA"/>
    <w:rsid w:val="002B01E2"/>
    <w:rsid w:val="002B4BD9"/>
    <w:rsid w:val="002B7288"/>
    <w:rsid w:val="002E1C63"/>
    <w:rsid w:val="00315A7B"/>
    <w:rsid w:val="00321800"/>
    <w:rsid w:val="00322C54"/>
    <w:rsid w:val="003450B4"/>
    <w:rsid w:val="00353F97"/>
    <w:rsid w:val="003575C3"/>
    <w:rsid w:val="003625D5"/>
    <w:rsid w:val="00363EEB"/>
    <w:rsid w:val="00367562"/>
    <w:rsid w:val="00367873"/>
    <w:rsid w:val="00376DBA"/>
    <w:rsid w:val="003800DE"/>
    <w:rsid w:val="00387765"/>
    <w:rsid w:val="003909C8"/>
    <w:rsid w:val="003A604E"/>
    <w:rsid w:val="003A72C6"/>
    <w:rsid w:val="003D3FB6"/>
    <w:rsid w:val="003E2C91"/>
    <w:rsid w:val="003F6038"/>
    <w:rsid w:val="003F6B5E"/>
    <w:rsid w:val="004017E6"/>
    <w:rsid w:val="00401834"/>
    <w:rsid w:val="00403102"/>
    <w:rsid w:val="004063F6"/>
    <w:rsid w:val="004151FA"/>
    <w:rsid w:val="0042764D"/>
    <w:rsid w:val="00433D1D"/>
    <w:rsid w:val="00433E07"/>
    <w:rsid w:val="004437ED"/>
    <w:rsid w:val="00446920"/>
    <w:rsid w:val="004470BC"/>
    <w:rsid w:val="0045016A"/>
    <w:rsid w:val="00461FE3"/>
    <w:rsid w:val="00463687"/>
    <w:rsid w:val="00470512"/>
    <w:rsid w:val="00486EDB"/>
    <w:rsid w:val="0049432C"/>
    <w:rsid w:val="004A3DF5"/>
    <w:rsid w:val="004A55E0"/>
    <w:rsid w:val="004C02A9"/>
    <w:rsid w:val="004C0BE2"/>
    <w:rsid w:val="004C7CC0"/>
    <w:rsid w:val="004E29B3"/>
    <w:rsid w:val="004E5DA1"/>
    <w:rsid w:val="004F2788"/>
    <w:rsid w:val="004F4D38"/>
    <w:rsid w:val="004F5441"/>
    <w:rsid w:val="004F6EA7"/>
    <w:rsid w:val="005002A0"/>
    <w:rsid w:val="00503777"/>
    <w:rsid w:val="00513EE2"/>
    <w:rsid w:val="00517672"/>
    <w:rsid w:val="0052276F"/>
    <w:rsid w:val="0052459C"/>
    <w:rsid w:val="0054615C"/>
    <w:rsid w:val="00552928"/>
    <w:rsid w:val="0056151B"/>
    <w:rsid w:val="00564D90"/>
    <w:rsid w:val="005655A8"/>
    <w:rsid w:val="00567772"/>
    <w:rsid w:val="005708BC"/>
    <w:rsid w:val="00573F65"/>
    <w:rsid w:val="0057783E"/>
    <w:rsid w:val="00581F70"/>
    <w:rsid w:val="00590D07"/>
    <w:rsid w:val="00595937"/>
    <w:rsid w:val="00596FD2"/>
    <w:rsid w:val="005C26B0"/>
    <w:rsid w:val="005D491A"/>
    <w:rsid w:val="005D68B9"/>
    <w:rsid w:val="005E051A"/>
    <w:rsid w:val="005E3CD7"/>
    <w:rsid w:val="005E4867"/>
    <w:rsid w:val="005E75CB"/>
    <w:rsid w:val="005F5915"/>
    <w:rsid w:val="00601FA3"/>
    <w:rsid w:val="0060773C"/>
    <w:rsid w:val="006139F4"/>
    <w:rsid w:val="00615E80"/>
    <w:rsid w:val="006207D2"/>
    <w:rsid w:val="00622C5D"/>
    <w:rsid w:val="00623814"/>
    <w:rsid w:val="00635D4E"/>
    <w:rsid w:val="006371A1"/>
    <w:rsid w:val="00664E66"/>
    <w:rsid w:val="00673EA9"/>
    <w:rsid w:val="006833FE"/>
    <w:rsid w:val="00683989"/>
    <w:rsid w:val="00683C0F"/>
    <w:rsid w:val="00695595"/>
    <w:rsid w:val="00697B2C"/>
    <w:rsid w:val="006A16A8"/>
    <w:rsid w:val="006B2D5D"/>
    <w:rsid w:val="006B5E44"/>
    <w:rsid w:val="006B657A"/>
    <w:rsid w:val="006C004E"/>
    <w:rsid w:val="006C04DC"/>
    <w:rsid w:val="006C0640"/>
    <w:rsid w:val="006C7DC0"/>
    <w:rsid w:val="006D1026"/>
    <w:rsid w:val="00712366"/>
    <w:rsid w:val="00727BC4"/>
    <w:rsid w:val="00727CBC"/>
    <w:rsid w:val="00733C86"/>
    <w:rsid w:val="0075082A"/>
    <w:rsid w:val="00751216"/>
    <w:rsid w:val="00751AA6"/>
    <w:rsid w:val="00755218"/>
    <w:rsid w:val="0075640E"/>
    <w:rsid w:val="00775C8E"/>
    <w:rsid w:val="00780C35"/>
    <w:rsid w:val="007825C9"/>
    <w:rsid w:val="00784D58"/>
    <w:rsid w:val="0078728F"/>
    <w:rsid w:val="00787C96"/>
    <w:rsid w:val="0079324A"/>
    <w:rsid w:val="007B2249"/>
    <w:rsid w:val="007B75A3"/>
    <w:rsid w:val="007C2262"/>
    <w:rsid w:val="007C6F78"/>
    <w:rsid w:val="007D463C"/>
    <w:rsid w:val="007E3153"/>
    <w:rsid w:val="007E3441"/>
    <w:rsid w:val="007F2F27"/>
    <w:rsid w:val="007F5476"/>
    <w:rsid w:val="00814777"/>
    <w:rsid w:val="008147AA"/>
    <w:rsid w:val="008217B3"/>
    <w:rsid w:val="00824069"/>
    <w:rsid w:val="008431FB"/>
    <w:rsid w:val="00856ED2"/>
    <w:rsid w:val="00875BF8"/>
    <w:rsid w:val="00882F9C"/>
    <w:rsid w:val="00891B45"/>
    <w:rsid w:val="00892550"/>
    <w:rsid w:val="008A3368"/>
    <w:rsid w:val="008A55A8"/>
    <w:rsid w:val="008A56F7"/>
    <w:rsid w:val="008A5820"/>
    <w:rsid w:val="008A654D"/>
    <w:rsid w:val="008B47E0"/>
    <w:rsid w:val="008C6F4B"/>
    <w:rsid w:val="008D2C2C"/>
    <w:rsid w:val="008D6863"/>
    <w:rsid w:val="008D7F46"/>
    <w:rsid w:val="008E177F"/>
    <w:rsid w:val="008E1CF8"/>
    <w:rsid w:val="008E3E56"/>
    <w:rsid w:val="008F066B"/>
    <w:rsid w:val="008F3AE3"/>
    <w:rsid w:val="0090445E"/>
    <w:rsid w:val="009063CC"/>
    <w:rsid w:val="009133D6"/>
    <w:rsid w:val="00921B98"/>
    <w:rsid w:val="00923E96"/>
    <w:rsid w:val="00943166"/>
    <w:rsid w:val="00951FDA"/>
    <w:rsid w:val="00960ABB"/>
    <w:rsid w:val="009630B1"/>
    <w:rsid w:val="00966ADF"/>
    <w:rsid w:val="0096779F"/>
    <w:rsid w:val="009719B8"/>
    <w:rsid w:val="009746BF"/>
    <w:rsid w:val="009776DD"/>
    <w:rsid w:val="0099211F"/>
    <w:rsid w:val="009967C8"/>
    <w:rsid w:val="00997498"/>
    <w:rsid w:val="009A170A"/>
    <w:rsid w:val="009B0E3B"/>
    <w:rsid w:val="009B0ED9"/>
    <w:rsid w:val="009B4982"/>
    <w:rsid w:val="009B649E"/>
    <w:rsid w:val="009B6A1E"/>
    <w:rsid w:val="009B6D32"/>
    <w:rsid w:val="009B79D5"/>
    <w:rsid w:val="009C1DFF"/>
    <w:rsid w:val="009C66EA"/>
    <w:rsid w:val="009D07EF"/>
    <w:rsid w:val="009E108D"/>
    <w:rsid w:val="009F24D4"/>
    <w:rsid w:val="009F7DED"/>
    <w:rsid w:val="00A141EB"/>
    <w:rsid w:val="00A144D1"/>
    <w:rsid w:val="00A17C26"/>
    <w:rsid w:val="00A20262"/>
    <w:rsid w:val="00A32984"/>
    <w:rsid w:val="00A509AA"/>
    <w:rsid w:val="00A67452"/>
    <w:rsid w:val="00A70274"/>
    <w:rsid w:val="00A7608A"/>
    <w:rsid w:val="00A922F9"/>
    <w:rsid w:val="00A970B6"/>
    <w:rsid w:val="00AA11C5"/>
    <w:rsid w:val="00AA2FBB"/>
    <w:rsid w:val="00AA41DC"/>
    <w:rsid w:val="00AB0692"/>
    <w:rsid w:val="00AB25FB"/>
    <w:rsid w:val="00AC79A8"/>
    <w:rsid w:val="00AD3BCA"/>
    <w:rsid w:val="00AD61D9"/>
    <w:rsid w:val="00AD66AA"/>
    <w:rsid w:val="00AE0A46"/>
    <w:rsid w:val="00AE1832"/>
    <w:rsid w:val="00AE38AA"/>
    <w:rsid w:val="00AE5261"/>
    <w:rsid w:val="00AE60B4"/>
    <w:rsid w:val="00AF3739"/>
    <w:rsid w:val="00AF4754"/>
    <w:rsid w:val="00AF62F2"/>
    <w:rsid w:val="00B030A8"/>
    <w:rsid w:val="00B05256"/>
    <w:rsid w:val="00B21E27"/>
    <w:rsid w:val="00B26BA2"/>
    <w:rsid w:val="00B31F16"/>
    <w:rsid w:val="00B57944"/>
    <w:rsid w:val="00B61607"/>
    <w:rsid w:val="00B62C68"/>
    <w:rsid w:val="00B637A1"/>
    <w:rsid w:val="00B665D7"/>
    <w:rsid w:val="00B82E41"/>
    <w:rsid w:val="00B868DB"/>
    <w:rsid w:val="00B86B75"/>
    <w:rsid w:val="00B91A8D"/>
    <w:rsid w:val="00B955E5"/>
    <w:rsid w:val="00B97119"/>
    <w:rsid w:val="00BB611A"/>
    <w:rsid w:val="00BB6FAC"/>
    <w:rsid w:val="00BC48D5"/>
    <w:rsid w:val="00BD2103"/>
    <w:rsid w:val="00BD625B"/>
    <w:rsid w:val="00C0136A"/>
    <w:rsid w:val="00C111DC"/>
    <w:rsid w:val="00C16B33"/>
    <w:rsid w:val="00C239E2"/>
    <w:rsid w:val="00C26B72"/>
    <w:rsid w:val="00C34213"/>
    <w:rsid w:val="00C36279"/>
    <w:rsid w:val="00C45EE9"/>
    <w:rsid w:val="00C45F66"/>
    <w:rsid w:val="00C50711"/>
    <w:rsid w:val="00C50936"/>
    <w:rsid w:val="00C5189C"/>
    <w:rsid w:val="00C61480"/>
    <w:rsid w:val="00C61D79"/>
    <w:rsid w:val="00C804D2"/>
    <w:rsid w:val="00C80545"/>
    <w:rsid w:val="00C82D24"/>
    <w:rsid w:val="00C84A08"/>
    <w:rsid w:val="00C93BAE"/>
    <w:rsid w:val="00C962AA"/>
    <w:rsid w:val="00CA73D2"/>
    <w:rsid w:val="00CB5908"/>
    <w:rsid w:val="00CB7FB4"/>
    <w:rsid w:val="00CC1E9A"/>
    <w:rsid w:val="00CC72CD"/>
    <w:rsid w:val="00CD5E3C"/>
    <w:rsid w:val="00CD671C"/>
    <w:rsid w:val="00CF57EF"/>
    <w:rsid w:val="00CF5891"/>
    <w:rsid w:val="00D06912"/>
    <w:rsid w:val="00D163ED"/>
    <w:rsid w:val="00D172A3"/>
    <w:rsid w:val="00D30832"/>
    <w:rsid w:val="00D30B73"/>
    <w:rsid w:val="00D3286D"/>
    <w:rsid w:val="00D347DF"/>
    <w:rsid w:val="00D34848"/>
    <w:rsid w:val="00D36013"/>
    <w:rsid w:val="00D46F1E"/>
    <w:rsid w:val="00D47DD8"/>
    <w:rsid w:val="00D56C2F"/>
    <w:rsid w:val="00D606C9"/>
    <w:rsid w:val="00D60E87"/>
    <w:rsid w:val="00D61F71"/>
    <w:rsid w:val="00D62847"/>
    <w:rsid w:val="00D62916"/>
    <w:rsid w:val="00D807B2"/>
    <w:rsid w:val="00D81088"/>
    <w:rsid w:val="00D82C05"/>
    <w:rsid w:val="00D9705B"/>
    <w:rsid w:val="00DB12D1"/>
    <w:rsid w:val="00DD4AB8"/>
    <w:rsid w:val="00DD7EA5"/>
    <w:rsid w:val="00DE6579"/>
    <w:rsid w:val="00E017CE"/>
    <w:rsid w:val="00E121C9"/>
    <w:rsid w:val="00E13DFF"/>
    <w:rsid w:val="00E20672"/>
    <w:rsid w:val="00E315A3"/>
    <w:rsid w:val="00E318F8"/>
    <w:rsid w:val="00E41067"/>
    <w:rsid w:val="00E61DC3"/>
    <w:rsid w:val="00E675E4"/>
    <w:rsid w:val="00E708C8"/>
    <w:rsid w:val="00E83EFE"/>
    <w:rsid w:val="00E859B2"/>
    <w:rsid w:val="00E8649C"/>
    <w:rsid w:val="00EB7732"/>
    <w:rsid w:val="00ED02E2"/>
    <w:rsid w:val="00ED0A56"/>
    <w:rsid w:val="00ED4779"/>
    <w:rsid w:val="00EF42A3"/>
    <w:rsid w:val="00F001C1"/>
    <w:rsid w:val="00F10149"/>
    <w:rsid w:val="00F27D47"/>
    <w:rsid w:val="00F3316C"/>
    <w:rsid w:val="00F44C0B"/>
    <w:rsid w:val="00F5284C"/>
    <w:rsid w:val="00F535DE"/>
    <w:rsid w:val="00F55AAD"/>
    <w:rsid w:val="00F664EA"/>
    <w:rsid w:val="00F66BAB"/>
    <w:rsid w:val="00F721EA"/>
    <w:rsid w:val="00F758DD"/>
    <w:rsid w:val="00F86B44"/>
    <w:rsid w:val="00F95255"/>
    <w:rsid w:val="00F95C2A"/>
    <w:rsid w:val="00FC0B1B"/>
    <w:rsid w:val="00FC261B"/>
    <w:rsid w:val="00FC409C"/>
    <w:rsid w:val="00FC601B"/>
    <w:rsid w:val="00FD56BA"/>
    <w:rsid w:val="00FE797F"/>
    <w:rsid w:val="00FF69A4"/>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7145"/>
  <w15:docId w15:val="{D6ACD6B6-C5B2-4DE0-ABD8-ACECB3CE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403102"/>
    <w:pPr>
      <w:tabs>
        <w:tab w:val="clear" w:pos="9360"/>
        <w:tab w:val="left" w:pos="880"/>
        <w:tab w:val="right" w:pos="9016"/>
      </w:tabs>
      <w:spacing w:before="0" w:after="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9F7DE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9F7DED"/>
    <w:rPr>
      <w:sz w:val="22"/>
      <w14:ligatures w14:val="standardContextual"/>
    </w:rPr>
  </w:style>
  <w:style w:type="paragraph" w:styleId="TOC3">
    <w:name w:val="toc 3"/>
    <w:basedOn w:val="Normal"/>
    <w:next w:val="Normal"/>
    <w:autoRedefine/>
    <w:uiPriority w:val="39"/>
    <w:unhideWhenUsed/>
    <w:rsid w:val="006833FE"/>
    <w:pPr>
      <w:tabs>
        <w:tab w:val="clear" w:pos="9360"/>
      </w:tabs>
      <w:spacing w:after="100"/>
      <w:ind w:left="440"/>
    </w:pPr>
  </w:style>
  <w:style w:type="paragraph" w:styleId="TableofFigures">
    <w:name w:val="table of figures"/>
    <w:basedOn w:val="Normal"/>
    <w:next w:val="Normal"/>
    <w:uiPriority w:val="99"/>
    <w:unhideWhenUsed/>
    <w:rsid w:val="00403102"/>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D:\University-Work\Assignment-SEM04-02-2019\FLAT\CSC211A.docx" TargetMode="Externa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Assignment-SEM04-02-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AA7C6-E9F2-41C7-BF5A-3ABB2F32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374</TotalTime>
  <Pages>22</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124</cp:revision>
  <cp:lastPrinted>2018-03-14T00:03:00Z</cp:lastPrinted>
  <dcterms:created xsi:type="dcterms:W3CDTF">2019-03-17T07:45:00Z</dcterms:created>
  <dcterms:modified xsi:type="dcterms:W3CDTF">2019-03-17T13:59:00Z</dcterms:modified>
</cp:coreProperties>
</file>