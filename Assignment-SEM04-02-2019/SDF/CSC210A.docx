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0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420"/>
      </w:tblGrid>
      <w:tr w:rsidR="009719B8" w14:paraId="5446FDF8" w14:textId="77777777" w:rsidTr="00367A88">
        <w:trPr>
          <w:trHeight w:val="1728"/>
        </w:trPr>
        <w:tc>
          <w:tcPr>
            <w:tcW w:w="6030" w:type="dxa"/>
            <w:gridSpan w:val="2"/>
            <w:vAlign w:val="center"/>
          </w:tcPr>
          <w:p w14:paraId="77D8D3EC" w14:textId="77777777" w:rsidR="009719B8" w:rsidRPr="009F24D4" w:rsidRDefault="009719B8" w:rsidP="00367A88">
            <w:pPr>
              <w:pStyle w:val="Title"/>
              <w:spacing w:before="100" w:beforeAutospacing="1" w:after="100" w:afterAutospacing="1"/>
              <w:rPr>
                <w:b/>
                <w:sz w:val="52"/>
                <w:szCs w:val="52"/>
              </w:rPr>
            </w:pPr>
            <w:r w:rsidRPr="009F24D4">
              <w:rPr>
                <w:b/>
                <w:color w:val="0070C0"/>
                <w:sz w:val="52"/>
                <w:szCs w:val="52"/>
              </w:rPr>
              <w:t>Assignment</w:t>
            </w:r>
          </w:p>
        </w:tc>
      </w:tr>
      <w:tr w:rsidR="009719B8" w:rsidRPr="001A7E70" w14:paraId="730F8535" w14:textId="77777777" w:rsidTr="00367A88">
        <w:trPr>
          <w:trHeight w:val="720"/>
        </w:trPr>
        <w:tc>
          <w:tcPr>
            <w:tcW w:w="2610" w:type="dxa"/>
            <w:vAlign w:val="center"/>
          </w:tcPr>
          <w:p w14:paraId="4289E909"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Course Code</w:t>
            </w:r>
          </w:p>
        </w:tc>
        <w:tc>
          <w:tcPr>
            <w:tcW w:w="3420" w:type="dxa"/>
            <w:vAlign w:val="center"/>
          </w:tcPr>
          <w:p w14:paraId="3FBDE539" w14:textId="67F6F176" w:rsidR="009719B8" w:rsidRPr="001A7E70" w:rsidRDefault="009E0810" w:rsidP="00367A88">
            <w:pPr>
              <w:spacing w:before="100" w:beforeAutospacing="1" w:after="100" w:afterAutospacing="1"/>
              <w:jc w:val="left"/>
              <w:rPr>
                <w:color w:val="00B0F0"/>
                <w:sz w:val="28"/>
                <w:szCs w:val="28"/>
              </w:rPr>
            </w:pPr>
            <w:r>
              <w:rPr>
                <w:color w:val="00B0F0"/>
                <w:sz w:val="28"/>
                <w:szCs w:val="28"/>
              </w:rPr>
              <w:t>CSC210A</w:t>
            </w:r>
          </w:p>
        </w:tc>
      </w:tr>
      <w:tr w:rsidR="009719B8" w:rsidRPr="001A7E70" w14:paraId="45B83B22" w14:textId="77777777" w:rsidTr="00367A88">
        <w:trPr>
          <w:trHeight w:val="720"/>
        </w:trPr>
        <w:tc>
          <w:tcPr>
            <w:tcW w:w="2610" w:type="dxa"/>
            <w:vAlign w:val="center"/>
          </w:tcPr>
          <w:p w14:paraId="357649BA"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Course Name</w:t>
            </w:r>
          </w:p>
        </w:tc>
        <w:tc>
          <w:tcPr>
            <w:tcW w:w="3420" w:type="dxa"/>
            <w:vAlign w:val="center"/>
          </w:tcPr>
          <w:p w14:paraId="15F727A2" w14:textId="02423BCF" w:rsidR="009719B8" w:rsidRPr="001A7E70" w:rsidRDefault="009E0810" w:rsidP="00367A88">
            <w:pPr>
              <w:spacing w:before="100" w:beforeAutospacing="1" w:after="100" w:afterAutospacing="1"/>
              <w:jc w:val="left"/>
              <w:rPr>
                <w:color w:val="00B0F0"/>
                <w:sz w:val="28"/>
                <w:szCs w:val="28"/>
              </w:rPr>
            </w:pPr>
            <w:r>
              <w:rPr>
                <w:color w:val="00B0F0"/>
                <w:sz w:val="28"/>
                <w:szCs w:val="28"/>
              </w:rPr>
              <w:t>Software Development Fundamentals</w:t>
            </w:r>
          </w:p>
        </w:tc>
      </w:tr>
      <w:tr w:rsidR="009719B8" w:rsidRPr="001A7E70" w14:paraId="03EAC140" w14:textId="77777777" w:rsidTr="00367A88">
        <w:trPr>
          <w:trHeight w:val="720"/>
        </w:trPr>
        <w:tc>
          <w:tcPr>
            <w:tcW w:w="2610" w:type="dxa"/>
            <w:vAlign w:val="center"/>
          </w:tcPr>
          <w:p w14:paraId="47C1538E" w14:textId="77777777" w:rsidR="009719B8" w:rsidRPr="001A7E70" w:rsidRDefault="009719B8" w:rsidP="00367A88">
            <w:pPr>
              <w:spacing w:before="100" w:beforeAutospacing="1" w:after="100" w:afterAutospacing="1"/>
              <w:jc w:val="left"/>
              <w:rPr>
                <w:b/>
                <w:color w:val="1F497D" w:themeColor="text2"/>
                <w:sz w:val="28"/>
                <w:szCs w:val="28"/>
              </w:rPr>
            </w:pPr>
            <w:proofErr w:type="spellStart"/>
            <w:r w:rsidRPr="001A7E70">
              <w:rPr>
                <w:b/>
                <w:color w:val="1F497D" w:themeColor="text2"/>
                <w:sz w:val="28"/>
                <w:szCs w:val="28"/>
              </w:rPr>
              <w:t>Programme</w:t>
            </w:r>
            <w:proofErr w:type="spellEnd"/>
          </w:p>
        </w:tc>
        <w:tc>
          <w:tcPr>
            <w:tcW w:w="3420" w:type="dxa"/>
            <w:vAlign w:val="center"/>
          </w:tcPr>
          <w:p w14:paraId="5EAF3E02" w14:textId="77777777" w:rsidR="009719B8" w:rsidRPr="001A7E70" w:rsidRDefault="009719B8" w:rsidP="00367A88">
            <w:pPr>
              <w:spacing w:before="100" w:beforeAutospacing="1" w:after="100" w:afterAutospacing="1"/>
              <w:jc w:val="left"/>
              <w:rPr>
                <w:color w:val="00B0F0"/>
                <w:sz w:val="28"/>
                <w:szCs w:val="28"/>
              </w:rPr>
            </w:pPr>
            <w:proofErr w:type="spellStart"/>
            <w:proofErr w:type="gramStart"/>
            <w:r w:rsidRPr="001A7E70">
              <w:rPr>
                <w:color w:val="00B0F0"/>
                <w:sz w:val="28"/>
                <w:szCs w:val="28"/>
              </w:rPr>
              <w:t>B.Tech</w:t>
            </w:r>
            <w:proofErr w:type="spellEnd"/>
            <w:proofErr w:type="gramEnd"/>
          </w:p>
        </w:tc>
      </w:tr>
      <w:tr w:rsidR="009719B8" w:rsidRPr="001A7E70" w14:paraId="565D5A65" w14:textId="77777777" w:rsidTr="00367A88">
        <w:trPr>
          <w:trHeight w:val="720"/>
        </w:trPr>
        <w:tc>
          <w:tcPr>
            <w:tcW w:w="2610" w:type="dxa"/>
            <w:vAlign w:val="center"/>
          </w:tcPr>
          <w:p w14:paraId="600464A7"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Department</w:t>
            </w:r>
          </w:p>
        </w:tc>
        <w:tc>
          <w:tcPr>
            <w:tcW w:w="3420" w:type="dxa"/>
            <w:vAlign w:val="center"/>
          </w:tcPr>
          <w:p w14:paraId="2396418C" w14:textId="77777777" w:rsidR="009719B8" w:rsidRPr="001A7E70" w:rsidRDefault="009719B8" w:rsidP="00367A88">
            <w:pPr>
              <w:spacing w:before="100" w:beforeAutospacing="1" w:after="100" w:afterAutospacing="1"/>
              <w:jc w:val="left"/>
              <w:rPr>
                <w:color w:val="00B0F0"/>
                <w:sz w:val="28"/>
                <w:szCs w:val="28"/>
              </w:rPr>
            </w:pPr>
            <w:r w:rsidRPr="001A7E70">
              <w:rPr>
                <w:color w:val="00B0F0"/>
                <w:sz w:val="28"/>
                <w:szCs w:val="28"/>
              </w:rPr>
              <w:t>CSE</w:t>
            </w:r>
          </w:p>
        </w:tc>
      </w:tr>
      <w:tr w:rsidR="009719B8" w:rsidRPr="001A7E70" w14:paraId="1FA7DD0A" w14:textId="77777777" w:rsidTr="00367A88">
        <w:trPr>
          <w:trHeight w:val="720"/>
        </w:trPr>
        <w:tc>
          <w:tcPr>
            <w:tcW w:w="2610" w:type="dxa"/>
            <w:vAlign w:val="center"/>
          </w:tcPr>
          <w:p w14:paraId="5661B9EB"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Faculty</w:t>
            </w:r>
          </w:p>
        </w:tc>
        <w:tc>
          <w:tcPr>
            <w:tcW w:w="3420" w:type="dxa"/>
            <w:vAlign w:val="center"/>
          </w:tcPr>
          <w:p w14:paraId="7E26556B" w14:textId="77777777" w:rsidR="009719B8" w:rsidRPr="001A7E70" w:rsidRDefault="009719B8" w:rsidP="00367A88">
            <w:pPr>
              <w:spacing w:before="100" w:beforeAutospacing="1" w:after="100" w:afterAutospacing="1"/>
              <w:jc w:val="left"/>
              <w:rPr>
                <w:color w:val="00B0F0"/>
                <w:sz w:val="28"/>
                <w:szCs w:val="28"/>
              </w:rPr>
            </w:pPr>
            <w:r w:rsidRPr="001A7E70">
              <w:rPr>
                <w:color w:val="00B0F0"/>
                <w:sz w:val="28"/>
                <w:szCs w:val="28"/>
              </w:rPr>
              <w:t>FET</w:t>
            </w:r>
          </w:p>
        </w:tc>
      </w:tr>
    </w:tbl>
    <w:tbl>
      <w:tblPr>
        <w:tblStyle w:val="TableGrid"/>
        <w:tblpPr w:leftFromText="180" w:rightFromText="180" w:vertAnchor="text" w:horzAnchor="margin" w:tblpXSpec="center" w:tblpY="106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3145"/>
      </w:tblGrid>
      <w:tr w:rsidR="009719B8" w:rsidRPr="00013CED" w14:paraId="25648C95" w14:textId="77777777" w:rsidTr="00367A88">
        <w:trPr>
          <w:trHeight w:val="576"/>
        </w:trPr>
        <w:tc>
          <w:tcPr>
            <w:tcW w:w="3255" w:type="dxa"/>
            <w:vAlign w:val="center"/>
          </w:tcPr>
          <w:p w14:paraId="05D78328"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Name of the Student</w:t>
            </w:r>
          </w:p>
        </w:tc>
        <w:tc>
          <w:tcPr>
            <w:tcW w:w="3145" w:type="dxa"/>
            <w:vAlign w:val="center"/>
          </w:tcPr>
          <w:p w14:paraId="37CF43B0" w14:textId="77777777" w:rsidR="009719B8" w:rsidRPr="00013CED" w:rsidRDefault="009719B8" w:rsidP="00367A88">
            <w:pPr>
              <w:spacing w:before="100" w:beforeAutospacing="1" w:after="100" w:afterAutospacing="1"/>
              <w:jc w:val="left"/>
              <w:rPr>
                <w:sz w:val="28"/>
                <w:szCs w:val="28"/>
              </w:rPr>
            </w:pPr>
            <w:r w:rsidRPr="00013CED">
              <w:rPr>
                <w:sz w:val="28"/>
                <w:szCs w:val="28"/>
              </w:rPr>
              <w:t>Satyajit Ghana</w:t>
            </w:r>
          </w:p>
        </w:tc>
      </w:tr>
      <w:tr w:rsidR="009719B8" w:rsidRPr="00013CED" w14:paraId="1192FC23" w14:textId="77777777" w:rsidTr="00367A88">
        <w:trPr>
          <w:trHeight w:val="576"/>
        </w:trPr>
        <w:tc>
          <w:tcPr>
            <w:tcW w:w="3255" w:type="dxa"/>
            <w:vAlign w:val="center"/>
          </w:tcPr>
          <w:p w14:paraId="1D71FB36"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Reg. No.</w:t>
            </w:r>
          </w:p>
        </w:tc>
        <w:tc>
          <w:tcPr>
            <w:tcW w:w="3145" w:type="dxa"/>
            <w:vAlign w:val="center"/>
          </w:tcPr>
          <w:p w14:paraId="38BEFA3E" w14:textId="77777777" w:rsidR="009719B8" w:rsidRPr="00013CED" w:rsidRDefault="009719B8" w:rsidP="00367A88">
            <w:pPr>
              <w:spacing w:before="100" w:beforeAutospacing="1" w:after="100" w:afterAutospacing="1"/>
              <w:jc w:val="left"/>
              <w:rPr>
                <w:color w:val="00B0F0"/>
                <w:sz w:val="28"/>
                <w:szCs w:val="28"/>
              </w:rPr>
            </w:pPr>
            <w:r w:rsidRPr="00013CED">
              <w:rPr>
                <w:color w:val="00B0F0"/>
                <w:sz w:val="28"/>
                <w:szCs w:val="28"/>
              </w:rPr>
              <w:t>17ETCS002159</w:t>
            </w:r>
          </w:p>
        </w:tc>
      </w:tr>
      <w:tr w:rsidR="009719B8" w:rsidRPr="00013CED" w14:paraId="671FD307" w14:textId="77777777" w:rsidTr="00367A88">
        <w:trPr>
          <w:trHeight w:val="576"/>
        </w:trPr>
        <w:tc>
          <w:tcPr>
            <w:tcW w:w="3255" w:type="dxa"/>
            <w:vAlign w:val="center"/>
          </w:tcPr>
          <w:p w14:paraId="4EDF7580"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Semester/Year</w:t>
            </w:r>
          </w:p>
        </w:tc>
        <w:tc>
          <w:tcPr>
            <w:tcW w:w="3145" w:type="dxa"/>
            <w:vAlign w:val="center"/>
          </w:tcPr>
          <w:p w14:paraId="6DAB7E79" w14:textId="45C76C74" w:rsidR="009719B8" w:rsidRPr="00013CED" w:rsidRDefault="009E0810" w:rsidP="00367A88">
            <w:pPr>
              <w:spacing w:before="100" w:beforeAutospacing="1" w:after="100" w:afterAutospacing="1"/>
              <w:jc w:val="left"/>
              <w:rPr>
                <w:color w:val="00B0F0"/>
                <w:sz w:val="28"/>
                <w:szCs w:val="28"/>
              </w:rPr>
            </w:pPr>
            <w:r>
              <w:rPr>
                <w:color w:val="00B0F0"/>
                <w:sz w:val="28"/>
                <w:szCs w:val="28"/>
              </w:rPr>
              <w:t>04/2017</w:t>
            </w:r>
          </w:p>
        </w:tc>
      </w:tr>
      <w:tr w:rsidR="009719B8" w:rsidRPr="00013CED" w14:paraId="592DDD1C" w14:textId="77777777" w:rsidTr="00367A88">
        <w:trPr>
          <w:trHeight w:val="576"/>
        </w:trPr>
        <w:tc>
          <w:tcPr>
            <w:tcW w:w="3255" w:type="dxa"/>
            <w:vAlign w:val="center"/>
          </w:tcPr>
          <w:p w14:paraId="4AEFA31C"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Course Leader(s)</w:t>
            </w:r>
          </w:p>
        </w:tc>
        <w:tc>
          <w:tcPr>
            <w:tcW w:w="3145" w:type="dxa"/>
            <w:vAlign w:val="center"/>
          </w:tcPr>
          <w:p w14:paraId="665154C4" w14:textId="162AD712" w:rsidR="009719B8" w:rsidRPr="00013CED" w:rsidRDefault="009E0810" w:rsidP="00367A88">
            <w:pPr>
              <w:spacing w:before="100" w:beforeAutospacing="1" w:after="100" w:afterAutospacing="1"/>
              <w:jc w:val="left"/>
              <w:rPr>
                <w:color w:val="00B0F0"/>
                <w:sz w:val="28"/>
                <w:szCs w:val="28"/>
              </w:rPr>
            </w:pPr>
            <w:r>
              <w:rPr>
                <w:color w:val="00B0F0"/>
                <w:sz w:val="28"/>
                <w:szCs w:val="28"/>
              </w:rPr>
              <w:t xml:space="preserve">Ms. </w:t>
            </w:r>
            <w:proofErr w:type="spellStart"/>
            <w:r>
              <w:rPr>
                <w:color w:val="00B0F0"/>
                <w:sz w:val="28"/>
                <w:szCs w:val="28"/>
              </w:rPr>
              <w:t>Sahana</w:t>
            </w:r>
            <w:proofErr w:type="spellEnd"/>
            <w:r>
              <w:rPr>
                <w:color w:val="00B0F0"/>
                <w:sz w:val="28"/>
                <w:szCs w:val="28"/>
              </w:rPr>
              <w:t xml:space="preserve"> P Shankar</w:t>
            </w:r>
          </w:p>
        </w:tc>
      </w:tr>
    </w:tbl>
    <w:p w14:paraId="4F886951" w14:textId="77777777" w:rsidR="009719B8" w:rsidRDefault="009719B8" w:rsidP="009719B8">
      <w:pPr>
        <w:sectPr w:rsidR="009719B8" w:rsidSect="00AA6E47">
          <w:pgSz w:w="11906" w:h="16838" w:code="9"/>
          <w:pgMar w:top="1440" w:right="1440" w:bottom="2340" w:left="1440" w:header="720" w:footer="582"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r>
        <w:rPr>
          <w:noProof/>
        </w:rPr>
        <w:drawing>
          <wp:anchor distT="0" distB="0" distL="114300" distR="114300" simplePos="0" relativeHeight="251659264" behindDoc="0" locked="0" layoutInCell="1" allowOverlap="1" wp14:anchorId="2AE2CD1C" wp14:editId="59E37DF7">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5"/>
        <w:gridCol w:w="470"/>
        <w:gridCol w:w="1489"/>
        <w:gridCol w:w="742"/>
        <w:gridCol w:w="89"/>
        <w:gridCol w:w="90"/>
        <w:gridCol w:w="2043"/>
        <w:gridCol w:w="748"/>
        <w:gridCol w:w="1854"/>
      </w:tblGrid>
      <w:tr w:rsidR="009719B8" w:rsidRPr="001160B8" w14:paraId="27699B9A" w14:textId="77777777" w:rsidTr="00367A88">
        <w:trPr>
          <w:trHeight w:val="864"/>
        </w:trPr>
        <w:tc>
          <w:tcPr>
            <w:tcW w:w="9410" w:type="dxa"/>
            <w:gridSpan w:val="9"/>
            <w:vAlign w:val="center"/>
          </w:tcPr>
          <w:p w14:paraId="3F3D22B7" w14:textId="77777777" w:rsidR="009719B8" w:rsidRPr="004C29CF" w:rsidRDefault="009719B8" w:rsidP="009719B8">
            <w:pPr>
              <w:pStyle w:val="Heading1"/>
              <w:numPr>
                <w:ilvl w:val="0"/>
                <w:numId w:val="0"/>
              </w:numPr>
              <w:spacing w:before="0" w:after="0"/>
              <w:jc w:val="center"/>
              <w:rPr>
                <w:rFonts w:eastAsia="Times New Roman"/>
                <w:sz w:val="40"/>
              </w:rPr>
            </w:pPr>
            <w:bookmarkStart w:id="0" w:name="_Toc185910103"/>
            <w:bookmarkStart w:id="1" w:name="_Toc294515530"/>
            <w:bookmarkStart w:id="2" w:name="_Toc397599945"/>
            <w:bookmarkStart w:id="3" w:name="_Toc3798064"/>
            <w:r w:rsidRPr="004C29CF">
              <w:rPr>
                <w:rFonts w:eastAsia="Times New Roman"/>
                <w:sz w:val="40"/>
              </w:rPr>
              <w:lastRenderedPageBreak/>
              <w:t>Declaration</w:t>
            </w:r>
            <w:bookmarkEnd w:id="0"/>
            <w:r w:rsidRPr="004C29CF">
              <w:rPr>
                <w:rFonts w:eastAsia="Times New Roman"/>
                <w:sz w:val="40"/>
              </w:rPr>
              <w:t xml:space="preserve"> Sheet</w:t>
            </w:r>
            <w:bookmarkEnd w:id="1"/>
            <w:bookmarkEnd w:id="2"/>
            <w:bookmarkEnd w:id="3"/>
          </w:p>
        </w:tc>
      </w:tr>
      <w:tr w:rsidR="009719B8" w:rsidRPr="001160B8" w14:paraId="4C4BB06D" w14:textId="77777777" w:rsidTr="00367A88">
        <w:trPr>
          <w:trHeight w:val="358"/>
        </w:trPr>
        <w:tc>
          <w:tcPr>
            <w:tcW w:w="1885" w:type="dxa"/>
            <w:vAlign w:val="center"/>
          </w:tcPr>
          <w:p w14:paraId="1983239C"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Student Name</w:t>
            </w:r>
          </w:p>
        </w:tc>
        <w:tc>
          <w:tcPr>
            <w:tcW w:w="7525" w:type="dxa"/>
            <w:gridSpan w:val="8"/>
            <w:vAlign w:val="center"/>
          </w:tcPr>
          <w:p w14:paraId="56F9E825"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Satyajit Ghana</w:t>
            </w:r>
          </w:p>
        </w:tc>
      </w:tr>
      <w:tr w:rsidR="009719B8" w:rsidRPr="001160B8" w14:paraId="2FE50686" w14:textId="77777777" w:rsidTr="00367A88">
        <w:trPr>
          <w:trHeight w:val="352"/>
        </w:trPr>
        <w:tc>
          <w:tcPr>
            <w:tcW w:w="1885" w:type="dxa"/>
            <w:vAlign w:val="center"/>
          </w:tcPr>
          <w:p w14:paraId="0EBC2F66"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Reg. No</w:t>
            </w:r>
          </w:p>
        </w:tc>
        <w:tc>
          <w:tcPr>
            <w:tcW w:w="7525" w:type="dxa"/>
            <w:gridSpan w:val="8"/>
            <w:vAlign w:val="center"/>
          </w:tcPr>
          <w:p w14:paraId="647321D0"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17ETCS002159</w:t>
            </w:r>
          </w:p>
        </w:tc>
      </w:tr>
      <w:tr w:rsidR="009719B8" w:rsidRPr="001160B8" w14:paraId="3B44A668" w14:textId="77777777" w:rsidTr="00367A88">
        <w:trPr>
          <w:trHeight w:val="361"/>
        </w:trPr>
        <w:tc>
          <w:tcPr>
            <w:tcW w:w="1885" w:type="dxa"/>
            <w:vAlign w:val="center"/>
          </w:tcPr>
          <w:p w14:paraId="003813FB"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roofErr w:type="spellStart"/>
            <w:r w:rsidRPr="001160B8">
              <w:rPr>
                <w:rFonts w:eastAsia="Times New Roman" w:cs="Calibri"/>
                <w:sz w:val="24"/>
                <w14:ligatures w14:val="none"/>
              </w:rPr>
              <w:t>Programme</w:t>
            </w:r>
            <w:proofErr w:type="spellEnd"/>
          </w:p>
        </w:tc>
        <w:tc>
          <w:tcPr>
            <w:tcW w:w="2880" w:type="dxa"/>
            <w:gridSpan w:val="5"/>
            <w:vAlign w:val="center"/>
          </w:tcPr>
          <w:p w14:paraId="02633ABC"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roofErr w:type="spellStart"/>
            <w:proofErr w:type="gramStart"/>
            <w:r w:rsidRPr="001160B8">
              <w:rPr>
                <w:rFonts w:eastAsia="Times New Roman" w:cs="Calibri"/>
                <w:sz w:val="24"/>
                <w14:ligatures w14:val="none"/>
              </w:rPr>
              <w:t>B.Tech</w:t>
            </w:r>
            <w:proofErr w:type="spellEnd"/>
            <w:proofErr w:type="gramEnd"/>
          </w:p>
        </w:tc>
        <w:tc>
          <w:tcPr>
            <w:tcW w:w="2043" w:type="dxa"/>
            <w:vAlign w:val="center"/>
          </w:tcPr>
          <w:p w14:paraId="33D0FAC4"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Semester/Year</w:t>
            </w:r>
          </w:p>
        </w:tc>
        <w:tc>
          <w:tcPr>
            <w:tcW w:w="2602" w:type="dxa"/>
            <w:gridSpan w:val="2"/>
            <w:vAlign w:val="center"/>
          </w:tcPr>
          <w:p w14:paraId="73310974" w14:textId="167C0AFA" w:rsidR="009719B8" w:rsidRPr="001160B8" w:rsidRDefault="009E0810"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04/2017</w:t>
            </w:r>
          </w:p>
        </w:tc>
      </w:tr>
      <w:tr w:rsidR="009719B8" w:rsidRPr="001160B8" w14:paraId="6AF8F49E" w14:textId="77777777" w:rsidTr="00367A88">
        <w:trPr>
          <w:trHeight w:val="418"/>
        </w:trPr>
        <w:tc>
          <w:tcPr>
            <w:tcW w:w="1885" w:type="dxa"/>
            <w:vAlign w:val="center"/>
          </w:tcPr>
          <w:p w14:paraId="53B0BE5E"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Code</w:t>
            </w:r>
          </w:p>
        </w:tc>
        <w:tc>
          <w:tcPr>
            <w:tcW w:w="7525" w:type="dxa"/>
            <w:gridSpan w:val="8"/>
            <w:vAlign w:val="center"/>
          </w:tcPr>
          <w:p w14:paraId="3E840D24" w14:textId="201CFB6D" w:rsidR="009719B8" w:rsidRPr="001160B8" w:rsidRDefault="009E0810"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CSC210A</w:t>
            </w:r>
          </w:p>
        </w:tc>
      </w:tr>
      <w:tr w:rsidR="009719B8" w:rsidRPr="001160B8" w14:paraId="3852A216" w14:textId="77777777" w:rsidTr="00367A88">
        <w:trPr>
          <w:trHeight w:val="370"/>
        </w:trPr>
        <w:tc>
          <w:tcPr>
            <w:tcW w:w="1885" w:type="dxa"/>
            <w:vAlign w:val="center"/>
          </w:tcPr>
          <w:p w14:paraId="6BCD49BB"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Title</w:t>
            </w:r>
          </w:p>
        </w:tc>
        <w:tc>
          <w:tcPr>
            <w:tcW w:w="7525" w:type="dxa"/>
            <w:gridSpan w:val="8"/>
            <w:vAlign w:val="center"/>
          </w:tcPr>
          <w:p w14:paraId="3D928059" w14:textId="0127A407" w:rsidR="009719B8" w:rsidRPr="001160B8" w:rsidRDefault="009E0810"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Software Development Fundamentals</w:t>
            </w:r>
          </w:p>
        </w:tc>
      </w:tr>
      <w:tr w:rsidR="009719B8" w:rsidRPr="001160B8" w14:paraId="7A183B53" w14:textId="77777777" w:rsidTr="00367A88">
        <w:trPr>
          <w:trHeight w:val="352"/>
        </w:trPr>
        <w:tc>
          <w:tcPr>
            <w:tcW w:w="1885" w:type="dxa"/>
            <w:vAlign w:val="center"/>
          </w:tcPr>
          <w:p w14:paraId="5520F1F8"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Date</w:t>
            </w:r>
          </w:p>
        </w:tc>
        <w:tc>
          <w:tcPr>
            <w:tcW w:w="1959" w:type="dxa"/>
            <w:gridSpan w:val="2"/>
            <w:vAlign w:val="center"/>
          </w:tcPr>
          <w:p w14:paraId="6BEF97F9"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c>
          <w:tcPr>
            <w:tcW w:w="742" w:type="dxa"/>
          </w:tcPr>
          <w:p w14:paraId="61A62656"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to</w:t>
            </w:r>
          </w:p>
        </w:tc>
        <w:tc>
          <w:tcPr>
            <w:tcW w:w="4824" w:type="dxa"/>
            <w:gridSpan w:val="5"/>
            <w:vAlign w:val="center"/>
          </w:tcPr>
          <w:p w14:paraId="3E19AD40"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r w:rsidR="009719B8" w:rsidRPr="001160B8" w14:paraId="4DC6CDF9" w14:textId="77777777" w:rsidTr="00367A88">
        <w:trPr>
          <w:trHeight w:val="368"/>
        </w:trPr>
        <w:tc>
          <w:tcPr>
            <w:tcW w:w="1885" w:type="dxa"/>
            <w:vAlign w:val="center"/>
          </w:tcPr>
          <w:p w14:paraId="0EA8DF82"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Leader</w:t>
            </w:r>
          </w:p>
        </w:tc>
        <w:tc>
          <w:tcPr>
            <w:tcW w:w="7525" w:type="dxa"/>
            <w:gridSpan w:val="8"/>
            <w:vAlign w:val="center"/>
          </w:tcPr>
          <w:p w14:paraId="7F93378B" w14:textId="6DD7712C" w:rsidR="009719B8" w:rsidRPr="001160B8" w:rsidRDefault="009E0810"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 xml:space="preserve">Ms. </w:t>
            </w:r>
            <w:proofErr w:type="spellStart"/>
            <w:r>
              <w:rPr>
                <w:rFonts w:eastAsia="Times New Roman" w:cs="Calibri"/>
                <w:sz w:val="24"/>
                <w14:ligatures w14:val="none"/>
              </w:rPr>
              <w:t>Sahana</w:t>
            </w:r>
            <w:proofErr w:type="spellEnd"/>
            <w:r>
              <w:rPr>
                <w:rFonts w:eastAsia="Times New Roman" w:cs="Calibri"/>
                <w:sz w:val="24"/>
                <w14:ligatures w14:val="none"/>
              </w:rPr>
              <w:t xml:space="preserve"> P Shankar</w:t>
            </w:r>
          </w:p>
        </w:tc>
      </w:tr>
      <w:tr w:rsidR="009719B8" w:rsidRPr="001160B8" w14:paraId="1CA18B5A" w14:textId="77777777" w:rsidTr="00367A88">
        <w:trPr>
          <w:trHeight w:val="1621"/>
        </w:trPr>
        <w:tc>
          <w:tcPr>
            <w:tcW w:w="9410" w:type="dxa"/>
            <w:gridSpan w:val="9"/>
            <w:vAlign w:val="center"/>
          </w:tcPr>
          <w:p w14:paraId="5ED8BAAC" w14:textId="77777777" w:rsidR="009719B8" w:rsidRPr="001160B8" w:rsidRDefault="009719B8" w:rsidP="00367A88">
            <w:pPr>
              <w:tabs>
                <w:tab w:val="clear" w:pos="9360"/>
              </w:tabs>
              <w:spacing w:after="0"/>
              <w:jc w:val="left"/>
              <w:rPr>
                <w:rFonts w:eastAsia="Times New Roman" w:cs="Calibri"/>
                <w:b/>
                <w:sz w:val="24"/>
                <w14:ligatures w14:val="none"/>
              </w:rPr>
            </w:pPr>
            <w:r w:rsidRPr="001160B8">
              <w:rPr>
                <w:rFonts w:eastAsia="Times New Roman" w:cs="Calibri"/>
                <w:b/>
                <w:sz w:val="24"/>
                <w14:ligatures w14:val="none"/>
              </w:rPr>
              <w:t>Declaration</w:t>
            </w:r>
          </w:p>
          <w:p w14:paraId="3B7E43EF" w14:textId="77777777" w:rsidR="009719B8" w:rsidRPr="001160B8" w:rsidRDefault="009719B8" w:rsidP="00367A88">
            <w:pPr>
              <w:tabs>
                <w:tab w:val="clear" w:pos="9360"/>
              </w:tabs>
              <w:spacing w:before="0" w:after="0"/>
              <w:jc w:val="left"/>
              <w:rPr>
                <w:rFonts w:eastAsia="Times New Roman" w:cs="Calibri"/>
                <w:b/>
                <w:sz w:val="24"/>
                <w14:ligatures w14:val="none"/>
              </w:rPr>
            </w:pPr>
          </w:p>
          <w:p w14:paraId="7600ED6E" w14:textId="77777777" w:rsidR="009719B8" w:rsidRPr="001160B8" w:rsidRDefault="009719B8" w:rsidP="00367A88">
            <w:pPr>
              <w:tabs>
                <w:tab w:val="clear" w:pos="9360"/>
              </w:tabs>
              <w:spacing w:before="0" w:after="0" w:line="276" w:lineRule="auto"/>
              <w:ind w:left="360" w:right="374"/>
              <w:rPr>
                <w:rFonts w:eastAsia="Times New Roman" w:cs="Calibri"/>
                <w:kern w:val="28"/>
                <w:sz w:val="20"/>
                <w:szCs w:val="20"/>
                <w14:ligatures w14:val="none"/>
              </w:rPr>
            </w:pPr>
            <w:r w:rsidRPr="001160B8">
              <w:rPr>
                <w:rFonts w:eastAsia="Times New Roman" w:cs="Calibri"/>
                <w:kern w:val="28"/>
                <w:sz w:val="24"/>
                <w:szCs w:val="20"/>
                <w14:ligatures w14:val="none"/>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9719B8" w:rsidRPr="001160B8" w14:paraId="65427BEC" w14:textId="77777777" w:rsidTr="00367A88">
        <w:trPr>
          <w:trHeight w:val="877"/>
        </w:trPr>
        <w:tc>
          <w:tcPr>
            <w:tcW w:w="2355" w:type="dxa"/>
            <w:gridSpan w:val="2"/>
            <w:vAlign w:val="center"/>
          </w:tcPr>
          <w:p w14:paraId="7C6BAEDE"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Signature of the Student</w:t>
            </w:r>
          </w:p>
        </w:tc>
        <w:tc>
          <w:tcPr>
            <w:tcW w:w="4453" w:type="dxa"/>
            <w:gridSpan w:val="5"/>
            <w:vAlign w:val="center"/>
          </w:tcPr>
          <w:p w14:paraId="4A207D2C"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c>
          <w:tcPr>
            <w:tcW w:w="748" w:type="dxa"/>
            <w:vAlign w:val="center"/>
          </w:tcPr>
          <w:p w14:paraId="5B6EEB02"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Date</w:t>
            </w:r>
          </w:p>
        </w:tc>
        <w:tc>
          <w:tcPr>
            <w:tcW w:w="1854" w:type="dxa"/>
            <w:vAlign w:val="center"/>
          </w:tcPr>
          <w:p w14:paraId="493A8664"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r w:rsidR="009719B8" w:rsidRPr="001160B8" w14:paraId="5892F836" w14:textId="77777777" w:rsidTr="00367A88">
        <w:trPr>
          <w:trHeight w:val="886"/>
        </w:trPr>
        <w:tc>
          <w:tcPr>
            <w:tcW w:w="2355" w:type="dxa"/>
            <w:gridSpan w:val="2"/>
            <w:vAlign w:val="center"/>
          </w:tcPr>
          <w:p w14:paraId="42990585"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Submission date stamp</w:t>
            </w:r>
          </w:p>
          <w:p w14:paraId="037591AB"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16"/>
                <w14:ligatures w14:val="none"/>
              </w:rPr>
              <w:t>(by Examination &amp; Assessment Section)</w:t>
            </w:r>
          </w:p>
        </w:tc>
        <w:tc>
          <w:tcPr>
            <w:tcW w:w="7055" w:type="dxa"/>
            <w:gridSpan w:val="7"/>
          </w:tcPr>
          <w:p w14:paraId="5061F223"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r w:rsidR="009719B8" w:rsidRPr="001160B8" w14:paraId="66F1FC64" w14:textId="77777777" w:rsidTr="00367A88">
        <w:trPr>
          <w:trHeight w:val="325"/>
        </w:trPr>
        <w:tc>
          <w:tcPr>
            <w:tcW w:w="4675" w:type="dxa"/>
            <w:gridSpan w:val="5"/>
          </w:tcPr>
          <w:p w14:paraId="1949251C" w14:textId="77777777" w:rsidR="009719B8" w:rsidRPr="001160B8" w:rsidRDefault="009719B8" w:rsidP="00367A88">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Course Leader and date</w:t>
            </w:r>
          </w:p>
        </w:tc>
        <w:tc>
          <w:tcPr>
            <w:tcW w:w="4735" w:type="dxa"/>
            <w:gridSpan w:val="4"/>
          </w:tcPr>
          <w:p w14:paraId="26214F75" w14:textId="77777777" w:rsidR="009719B8" w:rsidRPr="001160B8" w:rsidRDefault="009719B8" w:rsidP="00367A88">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Reviewer and date</w:t>
            </w:r>
          </w:p>
        </w:tc>
      </w:tr>
      <w:tr w:rsidR="009719B8" w:rsidRPr="001160B8" w14:paraId="66D812CC" w14:textId="77777777" w:rsidTr="00367A88">
        <w:trPr>
          <w:trHeight w:val="1607"/>
        </w:trPr>
        <w:tc>
          <w:tcPr>
            <w:tcW w:w="4675" w:type="dxa"/>
            <w:gridSpan w:val="5"/>
          </w:tcPr>
          <w:p w14:paraId="6C6C6DB4"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c>
          <w:tcPr>
            <w:tcW w:w="4735" w:type="dxa"/>
            <w:gridSpan w:val="4"/>
          </w:tcPr>
          <w:p w14:paraId="16B98961"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bl>
    <w:p w14:paraId="0A55FDAB" w14:textId="77777777" w:rsidR="009719B8" w:rsidRPr="00DE6579" w:rsidRDefault="009719B8" w:rsidP="009719B8">
      <w:pPr>
        <w:tabs>
          <w:tab w:val="clear" w:pos="9360"/>
        </w:tabs>
        <w:spacing w:before="0" w:after="200"/>
        <w:jc w:val="left"/>
      </w:pPr>
      <w:r>
        <w:br w:type="page"/>
      </w:r>
    </w:p>
    <w:bookmarkStart w:id="4" w:name="_Toc3798065" w:displacedByCustomXml="next"/>
    <w:sdt>
      <w:sdtPr>
        <w:rPr>
          <w:rFonts w:asciiTheme="minorHAnsi" w:eastAsiaTheme="minorHAnsi" w:hAnsiTheme="minorHAnsi" w:cstheme="minorBidi"/>
          <w:b w:val="0"/>
          <w:bCs w:val="0"/>
          <w:sz w:val="40"/>
          <w:szCs w:val="40"/>
        </w:rPr>
        <w:id w:val="-974437878"/>
        <w:docPartObj>
          <w:docPartGallery w:val="Table of Contents"/>
          <w:docPartUnique/>
        </w:docPartObj>
      </w:sdtPr>
      <w:sdtEndPr>
        <w:rPr>
          <w:noProof/>
          <w:sz w:val="22"/>
          <w:szCs w:val="24"/>
        </w:rPr>
      </w:sdtEndPr>
      <w:sdtContent>
        <w:p w14:paraId="1FF14FA2" w14:textId="77777777" w:rsidR="009719B8" w:rsidRPr="005D491A" w:rsidRDefault="009719B8" w:rsidP="009719B8">
          <w:pPr>
            <w:pStyle w:val="Heading1"/>
            <w:numPr>
              <w:ilvl w:val="0"/>
              <w:numId w:val="0"/>
            </w:numPr>
            <w:rPr>
              <w:color w:val="4F81BD" w:themeColor="accent1"/>
              <w:sz w:val="40"/>
              <w:szCs w:val="40"/>
            </w:rPr>
          </w:pPr>
          <w:r w:rsidRPr="005D491A">
            <w:rPr>
              <w:color w:val="4F81BD" w:themeColor="accent1"/>
              <w:sz w:val="40"/>
              <w:szCs w:val="40"/>
            </w:rPr>
            <w:t>Contents</w:t>
          </w:r>
          <w:bookmarkEnd w:id="4"/>
        </w:p>
        <w:p w14:paraId="0C784437" w14:textId="7CFE5449" w:rsidR="0094562F" w:rsidRDefault="009719B8">
          <w:pPr>
            <w:pStyle w:val="TOC1"/>
            <w:tabs>
              <w:tab w:val="right" w:pos="901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3798064" w:history="1">
            <w:r w:rsidR="0094562F" w:rsidRPr="00F64C88">
              <w:rPr>
                <w:rStyle w:val="Hyperlink"/>
                <w:rFonts w:eastAsia="Times New Roman"/>
                <w:noProof/>
              </w:rPr>
              <w:t>Declaration Sheet</w:t>
            </w:r>
            <w:r w:rsidR="0094562F">
              <w:rPr>
                <w:noProof/>
                <w:webHidden/>
              </w:rPr>
              <w:tab/>
            </w:r>
            <w:r w:rsidR="0094562F">
              <w:rPr>
                <w:noProof/>
                <w:webHidden/>
              </w:rPr>
              <w:fldChar w:fldCharType="begin"/>
            </w:r>
            <w:r w:rsidR="0094562F">
              <w:rPr>
                <w:noProof/>
                <w:webHidden/>
              </w:rPr>
              <w:instrText xml:space="preserve"> PAGEREF _Toc3798064 \h </w:instrText>
            </w:r>
            <w:r w:rsidR="0094562F">
              <w:rPr>
                <w:noProof/>
                <w:webHidden/>
              </w:rPr>
            </w:r>
            <w:r w:rsidR="0094562F">
              <w:rPr>
                <w:noProof/>
                <w:webHidden/>
              </w:rPr>
              <w:fldChar w:fldCharType="separate"/>
            </w:r>
            <w:r w:rsidR="00996E66">
              <w:rPr>
                <w:noProof/>
                <w:webHidden/>
              </w:rPr>
              <w:t>ii</w:t>
            </w:r>
            <w:r w:rsidR="0094562F">
              <w:rPr>
                <w:noProof/>
                <w:webHidden/>
              </w:rPr>
              <w:fldChar w:fldCharType="end"/>
            </w:r>
          </w:hyperlink>
        </w:p>
        <w:p w14:paraId="7CDD9C16" w14:textId="3C12341D" w:rsidR="0094562F" w:rsidRDefault="0094562F">
          <w:pPr>
            <w:pStyle w:val="TOC1"/>
            <w:tabs>
              <w:tab w:val="right" w:pos="9016"/>
            </w:tabs>
            <w:rPr>
              <w:rFonts w:cstheme="minorBidi"/>
              <w:noProof/>
            </w:rPr>
          </w:pPr>
          <w:hyperlink w:anchor="_Toc3798065" w:history="1">
            <w:r w:rsidRPr="00F64C88">
              <w:rPr>
                <w:rStyle w:val="Hyperlink"/>
                <w:noProof/>
              </w:rPr>
              <w:t>Contents</w:t>
            </w:r>
            <w:r>
              <w:rPr>
                <w:noProof/>
                <w:webHidden/>
              </w:rPr>
              <w:tab/>
            </w:r>
            <w:r>
              <w:rPr>
                <w:noProof/>
                <w:webHidden/>
              </w:rPr>
              <w:fldChar w:fldCharType="begin"/>
            </w:r>
            <w:r>
              <w:rPr>
                <w:noProof/>
                <w:webHidden/>
              </w:rPr>
              <w:instrText xml:space="preserve"> PAGEREF _Toc3798065 \h </w:instrText>
            </w:r>
            <w:r>
              <w:rPr>
                <w:noProof/>
                <w:webHidden/>
              </w:rPr>
            </w:r>
            <w:r>
              <w:rPr>
                <w:noProof/>
                <w:webHidden/>
              </w:rPr>
              <w:fldChar w:fldCharType="separate"/>
            </w:r>
            <w:r w:rsidR="00996E66">
              <w:rPr>
                <w:noProof/>
                <w:webHidden/>
              </w:rPr>
              <w:t>iii</w:t>
            </w:r>
            <w:r>
              <w:rPr>
                <w:noProof/>
                <w:webHidden/>
              </w:rPr>
              <w:fldChar w:fldCharType="end"/>
            </w:r>
          </w:hyperlink>
        </w:p>
        <w:p w14:paraId="5CB9FB57" w14:textId="62478BA2" w:rsidR="0094562F" w:rsidRDefault="0094562F">
          <w:pPr>
            <w:pStyle w:val="TOC1"/>
            <w:tabs>
              <w:tab w:val="right" w:pos="9016"/>
            </w:tabs>
            <w:rPr>
              <w:rFonts w:cstheme="minorBidi"/>
              <w:noProof/>
            </w:rPr>
          </w:pPr>
          <w:hyperlink w:anchor="_Toc3798066" w:history="1">
            <w:r w:rsidRPr="00F64C88">
              <w:rPr>
                <w:rStyle w:val="Hyperlink"/>
                <w:noProof/>
              </w:rPr>
              <w:t>List Of Figures</w:t>
            </w:r>
            <w:r>
              <w:rPr>
                <w:noProof/>
                <w:webHidden/>
              </w:rPr>
              <w:tab/>
            </w:r>
            <w:r>
              <w:rPr>
                <w:noProof/>
                <w:webHidden/>
              </w:rPr>
              <w:fldChar w:fldCharType="begin"/>
            </w:r>
            <w:r>
              <w:rPr>
                <w:noProof/>
                <w:webHidden/>
              </w:rPr>
              <w:instrText xml:space="preserve"> PAGEREF _Toc3798066 \h </w:instrText>
            </w:r>
            <w:r>
              <w:rPr>
                <w:noProof/>
                <w:webHidden/>
              </w:rPr>
            </w:r>
            <w:r>
              <w:rPr>
                <w:noProof/>
                <w:webHidden/>
              </w:rPr>
              <w:fldChar w:fldCharType="separate"/>
            </w:r>
            <w:r w:rsidR="00996E66">
              <w:rPr>
                <w:noProof/>
                <w:webHidden/>
              </w:rPr>
              <w:t>iv</w:t>
            </w:r>
            <w:r>
              <w:rPr>
                <w:noProof/>
                <w:webHidden/>
              </w:rPr>
              <w:fldChar w:fldCharType="end"/>
            </w:r>
          </w:hyperlink>
        </w:p>
        <w:p w14:paraId="65EC227A" w14:textId="2FF1E424" w:rsidR="0094562F" w:rsidRDefault="0094562F">
          <w:pPr>
            <w:pStyle w:val="TOC1"/>
            <w:tabs>
              <w:tab w:val="left" w:pos="440"/>
              <w:tab w:val="right" w:pos="9016"/>
            </w:tabs>
            <w:rPr>
              <w:rFonts w:cstheme="minorBidi"/>
              <w:noProof/>
            </w:rPr>
          </w:pPr>
          <w:hyperlink w:anchor="_Toc3798067" w:history="1">
            <w:r w:rsidRPr="00F64C88">
              <w:rPr>
                <w:rStyle w:val="Hyperlink"/>
                <w:noProof/>
              </w:rPr>
              <w:t>1</w:t>
            </w:r>
            <w:r>
              <w:rPr>
                <w:rFonts w:cstheme="minorBidi"/>
                <w:noProof/>
              </w:rPr>
              <w:tab/>
            </w:r>
            <w:r w:rsidRPr="00F64C88">
              <w:rPr>
                <w:rStyle w:val="Hyperlink"/>
                <w:noProof/>
              </w:rPr>
              <w:t>Question 1</w:t>
            </w:r>
            <w:r>
              <w:rPr>
                <w:noProof/>
                <w:webHidden/>
              </w:rPr>
              <w:tab/>
            </w:r>
            <w:r>
              <w:rPr>
                <w:noProof/>
                <w:webHidden/>
              </w:rPr>
              <w:fldChar w:fldCharType="begin"/>
            </w:r>
            <w:r>
              <w:rPr>
                <w:noProof/>
                <w:webHidden/>
              </w:rPr>
              <w:instrText xml:space="preserve"> PAGEREF _Toc3798067 \h </w:instrText>
            </w:r>
            <w:r>
              <w:rPr>
                <w:noProof/>
                <w:webHidden/>
              </w:rPr>
            </w:r>
            <w:r>
              <w:rPr>
                <w:noProof/>
                <w:webHidden/>
              </w:rPr>
              <w:fldChar w:fldCharType="separate"/>
            </w:r>
            <w:r w:rsidR="00996E66">
              <w:rPr>
                <w:noProof/>
                <w:webHidden/>
              </w:rPr>
              <w:t>5</w:t>
            </w:r>
            <w:r>
              <w:rPr>
                <w:noProof/>
                <w:webHidden/>
              </w:rPr>
              <w:fldChar w:fldCharType="end"/>
            </w:r>
          </w:hyperlink>
        </w:p>
        <w:p w14:paraId="2EF39569" w14:textId="791437C5" w:rsidR="0094562F" w:rsidRDefault="0094562F">
          <w:pPr>
            <w:pStyle w:val="TOC2"/>
            <w:tabs>
              <w:tab w:val="left" w:pos="880"/>
              <w:tab w:val="right" w:pos="9016"/>
            </w:tabs>
            <w:rPr>
              <w:rFonts w:cstheme="minorBidi"/>
              <w:noProof/>
            </w:rPr>
          </w:pPr>
          <w:hyperlink w:anchor="_Toc3798068" w:history="1">
            <w:r w:rsidRPr="00F64C88">
              <w:rPr>
                <w:rStyle w:val="Hyperlink"/>
                <w:noProof/>
              </w:rPr>
              <w:t>1.1</w:t>
            </w:r>
            <w:r>
              <w:rPr>
                <w:rFonts w:cstheme="minorBidi"/>
                <w:noProof/>
              </w:rPr>
              <w:tab/>
            </w:r>
            <w:r w:rsidRPr="00F64C88">
              <w:rPr>
                <w:rStyle w:val="Hyperlink"/>
                <w:noProof/>
              </w:rPr>
              <w:t>Introduction to the topic</w:t>
            </w:r>
            <w:r>
              <w:rPr>
                <w:noProof/>
                <w:webHidden/>
              </w:rPr>
              <w:tab/>
            </w:r>
            <w:r>
              <w:rPr>
                <w:noProof/>
                <w:webHidden/>
              </w:rPr>
              <w:fldChar w:fldCharType="begin"/>
            </w:r>
            <w:r>
              <w:rPr>
                <w:noProof/>
                <w:webHidden/>
              </w:rPr>
              <w:instrText xml:space="preserve"> PAGEREF _Toc3798068 \h </w:instrText>
            </w:r>
            <w:r>
              <w:rPr>
                <w:noProof/>
                <w:webHidden/>
              </w:rPr>
            </w:r>
            <w:r>
              <w:rPr>
                <w:noProof/>
                <w:webHidden/>
              </w:rPr>
              <w:fldChar w:fldCharType="separate"/>
            </w:r>
            <w:r w:rsidR="00996E66">
              <w:rPr>
                <w:noProof/>
                <w:webHidden/>
              </w:rPr>
              <w:t>5</w:t>
            </w:r>
            <w:r>
              <w:rPr>
                <w:noProof/>
                <w:webHidden/>
              </w:rPr>
              <w:fldChar w:fldCharType="end"/>
            </w:r>
          </w:hyperlink>
        </w:p>
        <w:p w14:paraId="51B7B6FC" w14:textId="4CF4F86C" w:rsidR="0094562F" w:rsidRDefault="0094562F">
          <w:pPr>
            <w:pStyle w:val="TOC2"/>
            <w:tabs>
              <w:tab w:val="left" w:pos="880"/>
              <w:tab w:val="right" w:pos="9016"/>
            </w:tabs>
            <w:rPr>
              <w:rFonts w:cstheme="minorBidi"/>
              <w:noProof/>
            </w:rPr>
          </w:pPr>
          <w:hyperlink w:anchor="_Toc3798069" w:history="1">
            <w:r w:rsidRPr="00F64C88">
              <w:rPr>
                <w:rStyle w:val="Hyperlink"/>
                <w:noProof/>
              </w:rPr>
              <w:t>1.2</w:t>
            </w:r>
            <w:r>
              <w:rPr>
                <w:rFonts w:cstheme="minorBidi"/>
                <w:noProof/>
              </w:rPr>
              <w:tab/>
            </w:r>
            <w:r w:rsidRPr="00F64C88">
              <w:rPr>
                <w:rStyle w:val="Hyperlink"/>
                <w:noProof/>
              </w:rPr>
              <w:t>Critical comparison between manual and automation software testing</w:t>
            </w:r>
            <w:r>
              <w:rPr>
                <w:noProof/>
                <w:webHidden/>
              </w:rPr>
              <w:tab/>
            </w:r>
            <w:r>
              <w:rPr>
                <w:noProof/>
                <w:webHidden/>
              </w:rPr>
              <w:fldChar w:fldCharType="begin"/>
            </w:r>
            <w:r>
              <w:rPr>
                <w:noProof/>
                <w:webHidden/>
              </w:rPr>
              <w:instrText xml:space="preserve"> PAGEREF _Toc3798069 \h </w:instrText>
            </w:r>
            <w:r>
              <w:rPr>
                <w:noProof/>
                <w:webHidden/>
              </w:rPr>
            </w:r>
            <w:r>
              <w:rPr>
                <w:noProof/>
                <w:webHidden/>
              </w:rPr>
              <w:fldChar w:fldCharType="separate"/>
            </w:r>
            <w:r w:rsidR="00996E66">
              <w:rPr>
                <w:noProof/>
                <w:webHidden/>
              </w:rPr>
              <w:t>5</w:t>
            </w:r>
            <w:r>
              <w:rPr>
                <w:noProof/>
                <w:webHidden/>
              </w:rPr>
              <w:fldChar w:fldCharType="end"/>
            </w:r>
          </w:hyperlink>
        </w:p>
        <w:p w14:paraId="0FF3B339" w14:textId="117ADD6F" w:rsidR="0094562F" w:rsidRDefault="0094562F">
          <w:pPr>
            <w:pStyle w:val="TOC3"/>
            <w:tabs>
              <w:tab w:val="left" w:pos="1320"/>
              <w:tab w:val="right" w:pos="9016"/>
            </w:tabs>
            <w:rPr>
              <w:noProof/>
            </w:rPr>
          </w:pPr>
          <w:hyperlink w:anchor="_Toc3798070" w:history="1">
            <w:r w:rsidRPr="00F64C88">
              <w:rPr>
                <w:rStyle w:val="Hyperlink"/>
                <w:noProof/>
              </w:rPr>
              <w:t>1.2.1</w:t>
            </w:r>
            <w:r>
              <w:rPr>
                <w:noProof/>
              </w:rPr>
              <w:tab/>
            </w:r>
            <w:r w:rsidRPr="00F64C88">
              <w:rPr>
                <w:rStyle w:val="Hyperlink"/>
                <w:noProof/>
              </w:rPr>
              <w:t>Automation Testing</w:t>
            </w:r>
            <w:r>
              <w:rPr>
                <w:noProof/>
                <w:webHidden/>
              </w:rPr>
              <w:tab/>
            </w:r>
            <w:r>
              <w:rPr>
                <w:noProof/>
                <w:webHidden/>
              </w:rPr>
              <w:fldChar w:fldCharType="begin"/>
            </w:r>
            <w:r>
              <w:rPr>
                <w:noProof/>
                <w:webHidden/>
              </w:rPr>
              <w:instrText xml:space="preserve"> PAGEREF _Toc3798070 \h </w:instrText>
            </w:r>
            <w:r>
              <w:rPr>
                <w:noProof/>
                <w:webHidden/>
              </w:rPr>
            </w:r>
            <w:r>
              <w:rPr>
                <w:noProof/>
                <w:webHidden/>
              </w:rPr>
              <w:fldChar w:fldCharType="separate"/>
            </w:r>
            <w:r w:rsidR="00996E66">
              <w:rPr>
                <w:noProof/>
                <w:webHidden/>
              </w:rPr>
              <w:t>5</w:t>
            </w:r>
            <w:r>
              <w:rPr>
                <w:noProof/>
                <w:webHidden/>
              </w:rPr>
              <w:fldChar w:fldCharType="end"/>
            </w:r>
          </w:hyperlink>
        </w:p>
        <w:p w14:paraId="132F44BC" w14:textId="21E6A694" w:rsidR="0094562F" w:rsidRDefault="0094562F">
          <w:pPr>
            <w:pStyle w:val="TOC3"/>
            <w:tabs>
              <w:tab w:val="left" w:pos="1320"/>
              <w:tab w:val="right" w:pos="9016"/>
            </w:tabs>
            <w:rPr>
              <w:noProof/>
            </w:rPr>
          </w:pPr>
          <w:hyperlink w:anchor="_Toc3798071" w:history="1">
            <w:r w:rsidRPr="00F64C88">
              <w:rPr>
                <w:rStyle w:val="Hyperlink"/>
                <w:noProof/>
              </w:rPr>
              <w:t>1.2.2</w:t>
            </w:r>
            <w:r>
              <w:rPr>
                <w:noProof/>
              </w:rPr>
              <w:tab/>
            </w:r>
            <w:r w:rsidRPr="00F64C88">
              <w:rPr>
                <w:rStyle w:val="Hyperlink"/>
                <w:noProof/>
              </w:rPr>
              <w:t>Manual Testing</w:t>
            </w:r>
            <w:r>
              <w:rPr>
                <w:noProof/>
                <w:webHidden/>
              </w:rPr>
              <w:tab/>
            </w:r>
            <w:r>
              <w:rPr>
                <w:noProof/>
                <w:webHidden/>
              </w:rPr>
              <w:fldChar w:fldCharType="begin"/>
            </w:r>
            <w:r>
              <w:rPr>
                <w:noProof/>
                <w:webHidden/>
              </w:rPr>
              <w:instrText xml:space="preserve"> PAGEREF _Toc3798071 \h </w:instrText>
            </w:r>
            <w:r>
              <w:rPr>
                <w:noProof/>
                <w:webHidden/>
              </w:rPr>
            </w:r>
            <w:r>
              <w:rPr>
                <w:noProof/>
                <w:webHidden/>
              </w:rPr>
              <w:fldChar w:fldCharType="separate"/>
            </w:r>
            <w:r w:rsidR="00996E66">
              <w:rPr>
                <w:noProof/>
                <w:webHidden/>
              </w:rPr>
              <w:t>6</w:t>
            </w:r>
            <w:r>
              <w:rPr>
                <w:noProof/>
                <w:webHidden/>
              </w:rPr>
              <w:fldChar w:fldCharType="end"/>
            </w:r>
          </w:hyperlink>
        </w:p>
        <w:p w14:paraId="176CAE86" w14:textId="6507AC9B" w:rsidR="0094562F" w:rsidRDefault="0094562F">
          <w:pPr>
            <w:pStyle w:val="TOC3"/>
            <w:tabs>
              <w:tab w:val="left" w:pos="1320"/>
              <w:tab w:val="right" w:pos="9016"/>
            </w:tabs>
            <w:rPr>
              <w:noProof/>
            </w:rPr>
          </w:pPr>
          <w:hyperlink w:anchor="_Toc3798072" w:history="1">
            <w:r w:rsidRPr="00F64C88">
              <w:rPr>
                <w:rStyle w:val="Hyperlink"/>
                <w:noProof/>
              </w:rPr>
              <w:t>1.2.3</w:t>
            </w:r>
            <w:r>
              <w:rPr>
                <w:noProof/>
              </w:rPr>
              <w:tab/>
            </w:r>
            <w:r w:rsidRPr="00F64C88">
              <w:rPr>
                <w:rStyle w:val="Hyperlink"/>
                <w:noProof/>
              </w:rPr>
              <w:t>Comparison</w:t>
            </w:r>
            <w:r>
              <w:rPr>
                <w:noProof/>
                <w:webHidden/>
              </w:rPr>
              <w:tab/>
            </w:r>
            <w:r>
              <w:rPr>
                <w:noProof/>
                <w:webHidden/>
              </w:rPr>
              <w:fldChar w:fldCharType="begin"/>
            </w:r>
            <w:r>
              <w:rPr>
                <w:noProof/>
                <w:webHidden/>
              </w:rPr>
              <w:instrText xml:space="preserve"> PAGEREF _Toc3798072 \h </w:instrText>
            </w:r>
            <w:r>
              <w:rPr>
                <w:noProof/>
                <w:webHidden/>
              </w:rPr>
            </w:r>
            <w:r>
              <w:rPr>
                <w:noProof/>
                <w:webHidden/>
              </w:rPr>
              <w:fldChar w:fldCharType="separate"/>
            </w:r>
            <w:r w:rsidR="00996E66">
              <w:rPr>
                <w:noProof/>
                <w:webHidden/>
              </w:rPr>
              <w:t>7</w:t>
            </w:r>
            <w:r>
              <w:rPr>
                <w:noProof/>
                <w:webHidden/>
              </w:rPr>
              <w:fldChar w:fldCharType="end"/>
            </w:r>
          </w:hyperlink>
        </w:p>
        <w:p w14:paraId="3F70166F" w14:textId="27FBDBDE" w:rsidR="0094562F" w:rsidRDefault="0094562F">
          <w:pPr>
            <w:pStyle w:val="TOC2"/>
            <w:tabs>
              <w:tab w:val="left" w:pos="880"/>
              <w:tab w:val="right" w:pos="9016"/>
            </w:tabs>
            <w:rPr>
              <w:rFonts w:cstheme="minorBidi"/>
              <w:noProof/>
            </w:rPr>
          </w:pPr>
          <w:hyperlink w:anchor="_Toc3798073" w:history="1">
            <w:r w:rsidRPr="00F64C88">
              <w:rPr>
                <w:rStyle w:val="Hyperlink"/>
                <w:noProof/>
              </w:rPr>
              <w:t>1.3</w:t>
            </w:r>
            <w:r>
              <w:rPr>
                <w:rFonts w:cstheme="minorBidi"/>
                <w:noProof/>
              </w:rPr>
              <w:tab/>
            </w:r>
            <w:r w:rsidRPr="00F64C88">
              <w:rPr>
                <w:rStyle w:val="Hyperlink"/>
                <w:noProof/>
              </w:rPr>
              <w:t>Justification with stance taken and conclusion</w:t>
            </w:r>
            <w:r>
              <w:rPr>
                <w:noProof/>
                <w:webHidden/>
              </w:rPr>
              <w:tab/>
            </w:r>
            <w:r>
              <w:rPr>
                <w:noProof/>
                <w:webHidden/>
              </w:rPr>
              <w:fldChar w:fldCharType="begin"/>
            </w:r>
            <w:r>
              <w:rPr>
                <w:noProof/>
                <w:webHidden/>
              </w:rPr>
              <w:instrText xml:space="preserve"> PAGEREF _Toc3798073 \h </w:instrText>
            </w:r>
            <w:r>
              <w:rPr>
                <w:noProof/>
                <w:webHidden/>
              </w:rPr>
            </w:r>
            <w:r>
              <w:rPr>
                <w:noProof/>
                <w:webHidden/>
              </w:rPr>
              <w:fldChar w:fldCharType="separate"/>
            </w:r>
            <w:r w:rsidR="00996E66">
              <w:rPr>
                <w:noProof/>
                <w:webHidden/>
              </w:rPr>
              <w:t>8</w:t>
            </w:r>
            <w:r>
              <w:rPr>
                <w:noProof/>
                <w:webHidden/>
              </w:rPr>
              <w:fldChar w:fldCharType="end"/>
            </w:r>
          </w:hyperlink>
        </w:p>
        <w:p w14:paraId="4A196C4D" w14:textId="0C977389" w:rsidR="0094562F" w:rsidRDefault="0094562F">
          <w:pPr>
            <w:pStyle w:val="TOC1"/>
            <w:tabs>
              <w:tab w:val="left" w:pos="440"/>
              <w:tab w:val="right" w:pos="9016"/>
            </w:tabs>
            <w:rPr>
              <w:rFonts w:cstheme="minorBidi"/>
              <w:noProof/>
            </w:rPr>
          </w:pPr>
          <w:hyperlink w:anchor="_Toc3798074" w:history="1">
            <w:r w:rsidRPr="00F64C88">
              <w:rPr>
                <w:rStyle w:val="Hyperlink"/>
                <w:noProof/>
              </w:rPr>
              <w:t>2</w:t>
            </w:r>
            <w:r>
              <w:rPr>
                <w:rFonts w:cstheme="minorBidi"/>
                <w:noProof/>
              </w:rPr>
              <w:tab/>
            </w:r>
            <w:r w:rsidRPr="00F64C88">
              <w:rPr>
                <w:rStyle w:val="Hyperlink"/>
                <w:noProof/>
              </w:rPr>
              <w:t>Question 2</w:t>
            </w:r>
            <w:r>
              <w:rPr>
                <w:noProof/>
                <w:webHidden/>
              </w:rPr>
              <w:tab/>
            </w:r>
            <w:r>
              <w:rPr>
                <w:noProof/>
                <w:webHidden/>
              </w:rPr>
              <w:fldChar w:fldCharType="begin"/>
            </w:r>
            <w:r>
              <w:rPr>
                <w:noProof/>
                <w:webHidden/>
              </w:rPr>
              <w:instrText xml:space="preserve"> PAGEREF _Toc3798074 \h </w:instrText>
            </w:r>
            <w:r>
              <w:rPr>
                <w:noProof/>
                <w:webHidden/>
              </w:rPr>
            </w:r>
            <w:r>
              <w:rPr>
                <w:noProof/>
                <w:webHidden/>
              </w:rPr>
              <w:fldChar w:fldCharType="separate"/>
            </w:r>
            <w:r w:rsidR="00996E66">
              <w:rPr>
                <w:noProof/>
                <w:webHidden/>
              </w:rPr>
              <w:t>9</w:t>
            </w:r>
            <w:r>
              <w:rPr>
                <w:noProof/>
                <w:webHidden/>
              </w:rPr>
              <w:fldChar w:fldCharType="end"/>
            </w:r>
          </w:hyperlink>
        </w:p>
        <w:p w14:paraId="4C5CA6DB" w14:textId="65A6B1F4" w:rsidR="0094562F" w:rsidRDefault="0094562F">
          <w:pPr>
            <w:pStyle w:val="TOC2"/>
            <w:tabs>
              <w:tab w:val="left" w:pos="880"/>
              <w:tab w:val="right" w:pos="9016"/>
            </w:tabs>
            <w:rPr>
              <w:rFonts w:cstheme="minorBidi"/>
              <w:noProof/>
            </w:rPr>
          </w:pPr>
          <w:hyperlink w:anchor="_Toc3798075" w:history="1">
            <w:r w:rsidRPr="00F64C88">
              <w:rPr>
                <w:rStyle w:val="Hyperlink"/>
                <w:noProof/>
              </w:rPr>
              <w:t>2.1</w:t>
            </w:r>
            <w:r>
              <w:rPr>
                <w:rFonts w:cstheme="minorBidi"/>
                <w:noProof/>
              </w:rPr>
              <w:tab/>
            </w:r>
            <w:r w:rsidRPr="00F64C88">
              <w:rPr>
                <w:rStyle w:val="Hyperlink"/>
                <w:noProof/>
              </w:rPr>
              <w:t>Introduction to state chart</w:t>
            </w:r>
            <w:r>
              <w:rPr>
                <w:noProof/>
                <w:webHidden/>
              </w:rPr>
              <w:tab/>
            </w:r>
            <w:r>
              <w:rPr>
                <w:noProof/>
                <w:webHidden/>
              </w:rPr>
              <w:fldChar w:fldCharType="begin"/>
            </w:r>
            <w:r>
              <w:rPr>
                <w:noProof/>
                <w:webHidden/>
              </w:rPr>
              <w:instrText xml:space="preserve"> PAGEREF _Toc3798075 \h </w:instrText>
            </w:r>
            <w:r>
              <w:rPr>
                <w:noProof/>
                <w:webHidden/>
              </w:rPr>
            </w:r>
            <w:r>
              <w:rPr>
                <w:noProof/>
                <w:webHidden/>
              </w:rPr>
              <w:fldChar w:fldCharType="separate"/>
            </w:r>
            <w:r w:rsidR="00996E66">
              <w:rPr>
                <w:noProof/>
                <w:webHidden/>
              </w:rPr>
              <w:t>9</w:t>
            </w:r>
            <w:r>
              <w:rPr>
                <w:noProof/>
                <w:webHidden/>
              </w:rPr>
              <w:fldChar w:fldCharType="end"/>
            </w:r>
          </w:hyperlink>
        </w:p>
        <w:p w14:paraId="1979F415" w14:textId="42652F75" w:rsidR="0094562F" w:rsidRDefault="0094562F">
          <w:pPr>
            <w:pStyle w:val="TOC2"/>
            <w:tabs>
              <w:tab w:val="left" w:pos="880"/>
              <w:tab w:val="right" w:pos="9016"/>
            </w:tabs>
            <w:rPr>
              <w:rFonts w:cstheme="minorBidi"/>
              <w:noProof/>
            </w:rPr>
          </w:pPr>
          <w:hyperlink w:anchor="_Toc3798076" w:history="1">
            <w:r w:rsidRPr="00F64C88">
              <w:rPr>
                <w:rStyle w:val="Hyperlink"/>
                <w:noProof/>
              </w:rPr>
              <w:t>2.2</w:t>
            </w:r>
            <w:r>
              <w:rPr>
                <w:rFonts w:cstheme="minorBidi"/>
                <w:noProof/>
              </w:rPr>
              <w:tab/>
            </w:r>
            <w:r w:rsidRPr="00F64C88">
              <w:rPr>
                <w:rStyle w:val="Hyperlink"/>
                <w:noProof/>
              </w:rPr>
              <w:t>State chart design</w:t>
            </w:r>
            <w:r>
              <w:rPr>
                <w:noProof/>
                <w:webHidden/>
              </w:rPr>
              <w:tab/>
            </w:r>
            <w:r>
              <w:rPr>
                <w:noProof/>
                <w:webHidden/>
              </w:rPr>
              <w:fldChar w:fldCharType="begin"/>
            </w:r>
            <w:r>
              <w:rPr>
                <w:noProof/>
                <w:webHidden/>
              </w:rPr>
              <w:instrText xml:space="preserve"> PAGEREF _Toc3798076 \h </w:instrText>
            </w:r>
            <w:r>
              <w:rPr>
                <w:noProof/>
                <w:webHidden/>
              </w:rPr>
            </w:r>
            <w:r>
              <w:rPr>
                <w:noProof/>
                <w:webHidden/>
              </w:rPr>
              <w:fldChar w:fldCharType="separate"/>
            </w:r>
            <w:r w:rsidR="00996E66">
              <w:rPr>
                <w:noProof/>
                <w:webHidden/>
              </w:rPr>
              <w:t>9</w:t>
            </w:r>
            <w:r>
              <w:rPr>
                <w:noProof/>
                <w:webHidden/>
              </w:rPr>
              <w:fldChar w:fldCharType="end"/>
            </w:r>
          </w:hyperlink>
        </w:p>
        <w:p w14:paraId="769578E8" w14:textId="5E6FBBA8" w:rsidR="0094562F" w:rsidRDefault="0094562F">
          <w:pPr>
            <w:pStyle w:val="TOC2"/>
            <w:tabs>
              <w:tab w:val="left" w:pos="880"/>
              <w:tab w:val="right" w:pos="9016"/>
            </w:tabs>
            <w:rPr>
              <w:rFonts w:cstheme="minorBidi"/>
              <w:noProof/>
            </w:rPr>
          </w:pPr>
          <w:hyperlink w:anchor="_Toc3798077" w:history="1">
            <w:r w:rsidRPr="00F64C88">
              <w:rPr>
                <w:rStyle w:val="Hyperlink"/>
                <w:noProof/>
              </w:rPr>
              <w:t>2.3</w:t>
            </w:r>
            <w:r>
              <w:rPr>
                <w:rFonts w:cstheme="minorBidi"/>
                <w:noProof/>
              </w:rPr>
              <w:tab/>
            </w:r>
            <w:r w:rsidRPr="00F64C88">
              <w:rPr>
                <w:rStyle w:val="Hyperlink"/>
                <w:noProof/>
              </w:rPr>
              <w:t>Conclusion</w:t>
            </w:r>
            <w:r>
              <w:rPr>
                <w:noProof/>
                <w:webHidden/>
              </w:rPr>
              <w:tab/>
            </w:r>
            <w:r>
              <w:rPr>
                <w:noProof/>
                <w:webHidden/>
              </w:rPr>
              <w:fldChar w:fldCharType="begin"/>
            </w:r>
            <w:r>
              <w:rPr>
                <w:noProof/>
                <w:webHidden/>
              </w:rPr>
              <w:instrText xml:space="preserve"> PAGEREF _Toc3798077 \h </w:instrText>
            </w:r>
            <w:r>
              <w:rPr>
                <w:noProof/>
                <w:webHidden/>
              </w:rPr>
            </w:r>
            <w:r>
              <w:rPr>
                <w:noProof/>
                <w:webHidden/>
              </w:rPr>
              <w:fldChar w:fldCharType="separate"/>
            </w:r>
            <w:r w:rsidR="00996E66">
              <w:rPr>
                <w:noProof/>
                <w:webHidden/>
              </w:rPr>
              <w:t>11</w:t>
            </w:r>
            <w:r>
              <w:rPr>
                <w:noProof/>
                <w:webHidden/>
              </w:rPr>
              <w:fldChar w:fldCharType="end"/>
            </w:r>
          </w:hyperlink>
        </w:p>
        <w:p w14:paraId="5F4C4DB9" w14:textId="45BF3145" w:rsidR="0094562F" w:rsidRDefault="0094562F">
          <w:pPr>
            <w:pStyle w:val="TOC1"/>
            <w:tabs>
              <w:tab w:val="left" w:pos="440"/>
              <w:tab w:val="right" w:pos="9016"/>
            </w:tabs>
            <w:rPr>
              <w:rFonts w:cstheme="minorBidi"/>
              <w:noProof/>
            </w:rPr>
          </w:pPr>
          <w:hyperlink w:anchor="_Toc3798078" w:history="1">
            <w:r w:rsidRPr="00F64C88">
              <w:rPr>
                <w:rStyle w:val="Hyperlink"/>
                <w:noProof/>
              </w:rPr>
              <w:t>3</w:t>
            </w:r>
            <w:r>
              <w:rPr>
                <w:rFonts w:cstheme="minorBidi"/>
                <w:noProof/>
              </w:rPr>
              <w:tab/>
            </w:r>
            <w:r w:rsidRPr="00F64C88">
              <w:rPr>
                <w:rStyle w:val="Hyperlink"/>
                <w:noProof/>
              </w:rPr>
              <w:t>Question 3</w:t>
            </w:r>
            <w:r>
              <w:rPr>
                <w:noProof/>
                <w:webHidden/>
              </w:rPr>
              <w:tab/>
            </w:r>
            <w:r>
              <w:rPr>
                <w:noProof/>
                <w:webHidden/>
              </w:rPr>
              <w:fldChar w:fldCharType="begin"/>
            </w:r>
            <w:r>
              <w:rPr>
                <w:noProof/>
                <w:webHidden/>
              </w:rPr>
              <w:instrText xml:space="preserve"> PAGEREF _Toc3798078 \h </w:instrText>
            </w:r>
            <w:r>
              <w:rPr>
                <w:noProof/>
                <w:webHidden/>
              </w:rPr>
            </w:r>
            <w:r>
              <w:rPr>
                <w:noProof/>
                <w:webHidden/>
              </w:rPr>
              <w:fldChar w:fldCharType="separate"/>
            </w:r>
            <w:r w:rsidR="00996E66">
              <w:rPr>
                <w:noProof/>
                <w:webHidden/>
              </w:rPr>
              <w:t>12</w:t>
            </w:r>
            <w:r>
              <w:rPr>
                <w:noProof/>
                <w:webHidden/>
              </w:rPr>
              <w:fldChar w:fldCharType="end"/>
            </w:r>
          </w:hyperlink>
        </w:p>
        <w:p w14:paraId="0D4E8C59" w14:textId="5B2F1429" w:rsidR="0094562F" w:rsidRDefault="0094562F">
          <w:pPr>
            <w:pStyle w:val="TOC2"/>
            <w:tabs>
              <w:tab w:val="left" w:pos="880"/>
              <w:tab w:val="right" w:pos="9016"/>
            </w:tabs>
            <w:rPr>
              <w:rFonts w:cstheme="minorBidi"/>
              <w:noProof/>
            </w:rPr>
          </w:pPr>
          <w:hyperlink w:anchor="_Toc3798079" w:history="1">
            <w:r w:rsidRPr="00F64C88">
              <w:rPr>
                <w:rStyle w:val="Hyperlink"/>
                <w:noProof/>
              </w:rPr>
              <w:t>3.1</w:t>
            </w:r>
            <w:r>
              <w:rPr>
                <w:rFonts w:cstheme="minorBidi"/>
                <w:noProof/>
              </w:rPr>
              <w:tab/>
            </w:r>
            <w:r w:rsidRPr="00F64C88">
              <w:rPr>
                <w:rStyle w:val="Hyperlink"/>
                <w:noProof/>
              </w:rPr>
              <w:t>Introduction to Entity-Relationship diagram</w:t>
            </w:r>
            <w:r>
              <w:rPr>
                <w:noProof/>
                <w:webHidden/>
              </w:rPr>
              <w:tab/>
            </w:r>
            <w:r>
              <w:rPr>
                <w:noProof/>
                <w:webHidden/>
              </w:rPr>
              <w:fldChar w:fldCharType="begin"/>
            </w:r>
            <w:r>
              <w:rPr>
                <w:noProof/>
                <w:webHidden/>
              </w:rPr>
              <w:instrText xml:space="preserve"> PAGEREF _Toc3798079 \h </w:instrText>
            </w:r>
            <w:r>
              <w:rPr>
                <w:noProof/>
                <w:webHidden/>
              </w:rPr>
            </w:r>
            <w:r>
              <w:rPr>
                <w:noProof/>
                <w:webHidden/>
              </w:rPr>
              <w:fldChar w:fldCharType="separate"/>
            </w:r>
            <w:r w:rsidR="00996E66">
              <w:rPr>
                <w:noProof/>
                <w:webHidden/>
              </w:rPr>
              <w:t>12</w:t>
            </w:r>
            <w:r>
              <w:rPr>
                <w:noProof/>
                <w:webHidden/>
              </w:rPr>
              <w:fldChar w:fldCharType="end"/>
            </w:r>
          </w:hyperlink>
        </w:p>
        <w:p w14:paraId="196AF984" w14:textId="0BF90FE2" w:rsidR="0094562F" w:rsidRDefault="0094562F">
          <w:pPr>
            <w:pStyle w:val="TOC2"/>
            <w:tabs>
              <w:tab w:val="left" w:pos="880"/>
              <w:tab w:val="right" w:pos="9016"/>
            </w:tabs>
            <w:rPr>
              <w:rFonts w:cstheme="minorBidi"/>
              <w:noProof/>
            </w:rPr>
          </w:pPr>
          <w:hyperlink w:anchor="_Toc3798080" w:history="1">
            <w:r w:rsidRPr="00F64C88">
              <w:rPr>
                <w:rStyle w:val="Hyperlink"/>
                <w:noProof/>
              </w:rPr>
              <w:t>3.2</w:t>
            </w:r>
            <w:r>
              <w:rPr>
                <w:rFonts w:cstheme="minorBidi"/>
                <w:noProof/>
              </w:rPr>
              <w:tab/>
            </w:r>
            <w:r w:rsidRPr="00F64C88">
              <w:rPr>
                <w:rStyle w:val="Hyperlink"/>
                <w:noProof/>
              </w:rPr>
              <w:t>Entity-Relationship design diagrams</w:t>
            </w:r>
            <w:r>
              <w:rPr>
                <w:noProof/>
                <w:webHidden/>
              </w:rPr>
              <w:tab/>
            </w:r>
            <w:r>
              <w:rPr>
                <w:noProof/>
                <w:webHidden/>
              </w:rPr>
              <w:fldChar w:fldCharType="begin"/>
            </w:r>
            <w:r>
              <w:rPr>
                <w:noProof/>
                <w:webHidden/>
              </w:rPr>
              <w:instrText xml:space="preserve"> PAGEREF _Toc3798080 \h </w:instrText>
            </w:r>
            <w:r>
              <w:rPr>
                <w:noProof/>
                <w:webHidden/>
              </w:rPr>
            </w:r>
            <w:r>
              <w:rPr>
                <w:noProof/>
                <w:webHidden/>
              </w:rPr>
              <w:fldChar w:fldCharType="separate"/>
            </w:r>
            <w:r w:rsidR="00996E66">
              <w:rPr>
                <w:noProof/>
                <w:webHidden/>
              </w:rPr>
              <w:t>13</w:t>
            </w:r>
            <w:r>
              <w:rPr>
                <w:noProof/>
                <w:webHidden/>
              </w:rPr>
              <w:fldChar w:fldCharType="end"/>
            </w:r>
          </w:hyperlink>
        </w:p>
        <w:p w14:paraId="37F305DC" w14:textId="5A678821" w:rsidR="0094562F" w:rsidRDefault="0094562F">
          <w:pPr>
            <w:pStyle w:val="TOC3"/>
            <w:tabs>
              <w:tab w:val="left" w:pos="1320"/>
              <w:tab w:val="right" w:pos="9016"/>
            </w:tabs>
            <w:rPr>
              <w:noProof/>
            </w:rPr>
          </w:pPr>
          <w:hyperlink w:anchor="_Toc3798081" w:history="1">
            <w:r w:rsidRPr="00F64C88">
              <w:rPr>
                <w:rStyle w:val="Hyperlink"/>
                <w:noProof/>
              </w:rPr>
              <w:t>3.2.1</w:t>
            </w:r>
            <w:r>
              <w:rPr>
                <w:noProof/>
              </w:rPr>
              <w:tab/>
            </w:r>
            <w:r w:rsidRPr="00F64C88">
              <w:rPr>
                <w:rStyle w:val="Hyperlink"/>
                <w:noProof/>
              </w:rPr>
              <w:t>Example for the Database Table</w:t>
            </w:r>
            <w:r>
              <w:rPr>
                <w:noProof/>
                <w:webHidden/>
              </w:rPr>
              <w:tab/>
            </w:r>
            <w:r>
              <w:rPr>
                <w:noProof/>
                <w:webHidden/>
              </w:rPr>
              <w:fldChar w:fldCharType="begin"/>
            </w:r>
            <w:r>
              <w:rPr>
                <w:noProof/>
                <w:webHidden/>
              </w:rPr>
              <w:instrText xml:space="preserve"> PAGEREF _Toc3798081 \h </w:instrText>
            </w:r>
            <w:r>
              <w:rPr>
                <w:noProof/>
                <w:webHidden/>
              </w:rPr>
            </w:r>
            <w:r>
              <w:rPr>
                <w:noProof/>
                <w:webHidden/>
              </w:rPr>
              <w:fldChar w:fldCharType="separate"/>
            </w:r>
            <w:r w:rsidR="00996E66">
              <w:rPr>
                <w:noProof/>
                <w:webHidden/>
              </w:rPr>
              <w:t>15</w:t>
            </w:r>
            <w:r>
              <w:rPr>
                <w:noProof/>
                <w:webHidden/>
              </w:rPr>
              <w:fldChar w:fldCharType="end"/>
            </w:r>
          </w:hyperlink>
        </w:p>
        <w:p w14:paraId="013498A6" w14:textId="787F91C9" w:rsidR="0094562F" w:rsidRDefault="0094562F">
          <w:pPr>
            <w:pStyle w:val="TOC2"/>
            <w:tabs>
              <w:tab w:val="left" w:pos="880"/>
              <w:tab w:val="right" w:pos="9016"/>
            </w:tabs>
            <w:rPr>
              <w:rFonts w:cstheme="minorBidi"/>
              <w:noProof/>
            </w:rPr>
          </w:pPr>
          <w:hyperlink w:anchor="_Toc3798082" w:history="1">
            <w:r w:rsidRPr="00F64C88">
              <w:rPr>
                <w:rStyle w:val="Hyperlink"/>
                <w:noProof/>
              </w:rPr>
              <w:t>3.3</w:t>
            </w:r>
            <w:r>
              <w:rPr>
                <w:rFonts w:cstheme="minorBidi"/>
                <w:noProof/>
              </w:rPr>
              <w:tab/>
            </w:r>
            <w:r w:rsidRPr="00F64C88">
              <w:rPr>
                <w:rStyle w:val="Hyperlink"/>
                <w:noProof/>
              </w:rPr>
              <w:t>Conclusion</w:t>
            </w:r>
            <w:r>
              <w:rPr>
                <w:noProof/>
                <w:webHidden/>
              </w:rPr>
              <w:tab/>
            </w:r>
            <w:r>
              <w:rPr>
                <w:noProof/>
                <w:webHidden/>
              </w:rPr>
              <w:fldChar w:fldCharType="begin"/>
            </w:r>
            <w:r>
              <w:rPr>
                <w:noProof/>
                <w:webHidden/>
              </w:rPr>
              <w:instrText xml:space="preserve"> PAGEREF _Toc3798082 \h </w:instrText>
            </w:r>
            <w:r>
              <w:rPr>
                <w:noProof/>
                <w:webHidden/>
              </w:rPr>
            </w:r>
            <w:r>
              <w:rPr>
                <w:noProof/>
                <w:webHidden/>
              </w:rPr>
              <w:fldChar w:fldCharType="separate"/>
            </w:r>
            <w:r w:rsidR="00996E66">
              <w:rPr>
                <w:noProof/>
                <w:webHidden/>
              </w:rPr>
              <w:t>16</w:t>
            </w:r>
            <w:r>
              <w:rPr>
                <w:noProof/>
                <w:webHidden/>
              </w:rPr>
              <w:fldChar w:fldCharType="end"/>
            </w:r>
          </w:hyperlink>
        </w:p>
        <w:p w14:paraId="59D0D5F8" w14:textId="5A2AB178" w:rsidR="0094562F" w:rsidRDefault="0094562F">
          <w:pPr>
            <w:pStyle w:val="TOC1"/>
            <w:tabs>
              <w:tab w:val="right" w:pos="9016"/>
            </w:tabs>
            <w:rPr>
              <w:rFonts w:cstheme="minorBidi"/>
              <w:noProof/>
            </w:rPr>
          </w:pPr>
          <w:hyperlink w:anchor="_Toc3798083" w:history="1">
            <w:r w:rsidRPr="00F64C88">
              <w:rPr>
                <w:rStyle w:val="Hyperlink"/>
                <w:noProof/>
              </w:rPr>
              <w:t>Bibliography</w:t>
            </w:r>
            <w:r>
              <w:rPr>
                <w:noProof/>
                <w:webHidden/>
              </w:rPr>
              <w:tab/>
            </w:r>
            <w:r>
              <w:rPr>
                <w:noProof/>
                <w:webHidden/>
              </w:rPr>
              <w:fldChar w:fldCharType="begin"/>
            </w:r>
            <w:r>
              <w:rPr>
                <w:noProof/>
                <w:webHidden/>
              </w:rPr>
              <w:instrText xml:space="preserve"> PAGEREF _Toc3798083 \h </w:instrText>
            </w:r>
            <w:r>
              <w:rPr>
                <w:noProof/>
                <w:webHidden/>
              </w:rPr>
            </w:r>
            <w:r>
              <w:rPr>
                <w:noProof/>
                <w:webHidden/>
              </w:rPr>
              <w:fldChar w:fldCharType="separate"/>
            </w:r>
            <w:r w:rsidR="00996E66">
              <w:rPr>
                <w:noProof/>
                <w:webHidden/>
              </w:rPr>
              <w:t>17</w:t>
            </w:r>
            <w:r>
              <w:rPr>
                <w:noProof/>
                <w:webHidden/>
              </w:rPr>
              <w:fldChar w:fldCharType="end"/>
            </w:r>
          </w:hyperlink>
        </w:p>
        <w:p w14:paraId="79A7E981" w14:textId="5E80C0FB" w:rsidR="009719B8" w:rsidRDefault="009719B8" w:rsidP="009719B8">
          <w:r>
            <w:rPr>
              <w:b/>
              <w:bCs/>
              <w:noProof/>
            </w:rPr>
            <w:fldChar w:fldCharType="end"/>
          </w:r>
        </w:p>
      </w:sdtContent>
    </w:sdt>
    <w:p w14:paraId="39B5E2C3" w14:textId="77777777" w:rsidR="009719B8" w:rsidRDefault="009719B8" w:rsidP="009719B8">
      <w:pPr>
        <w:tabs>
          <w:tab w:val="clear" w:pos="9360"/>
        </w:tabs>
        <w:spacing w:before="0" w:after="200"/>
        <w:jc w:val="left"/>
        <w:sectPr w:rsidR="009719B8" w:rsidSect="00D0219A">
          <w:pgSz w:w="11906" w:h="16838" w:code="9"/>
          <w:pgMar w:top="1440" w:right="1440" w:bottom="2340" w:left="1440" w:header="720" w:footer="582" w:gutter="0"/>
          <w:pgNumType w:fmt="lowerRoman"/>
          <w:cols w:space="720"/>
          <w:docGrid w:linePitch="299"/>
        </w:sectPr>
      </w:pPr>
    </w:p>
    <w:p w14:paraId="11C93812" w14:textId="77777777" w:rsidR="009719B8" w:rsidRDefault="009719B8" w:rsidP="009719B8">
      <w:pPr>
        <w:pStyle w:val="Heading1"/>
        <w:numPr>
          <w:ilvl w:val="0"/>
          <w:numId w:val="0"/>
        </w:numPr>
      </w:pPr>
      <w:bookmarkStart w:id="5" w:name="_Toc3798066"/>
      <w:r>
        <w:lastRenderedPageBreak/>
        <w:t xml:space="preserve">List </w:t>
      </w:r>
      <w:proofErr w:type="gramStart"/>
      <w:r>
        <w:t>Of</w:t>
      </w:r>
      <w:proofErr w:type="gramEnd"/>
      <w:r>
        <w:t xml:space="preserve"> Figures</w:t>
      </w:r>
      <w:bookmarkEnd w:id="5"/>
    </w:p>
    <w:p w14:paraId="6F78CD39" w14:textId="77777777" w:rsidR="009719B8" w:rsidRDefault="004F655D" w:rsidP="009719B8">
      <w:pPr>
        <w:tabs>
          <w:tab w:val="clear" w:pos="9360"/>
        </w:tabs>
        <w:spacing w:before="0" w:after="200"/>
        <w:jc w:val="left"/>
      </w:pPr>
      <w:r>
        <w:rPr>
          <w:b/>
          <w:bCs/>
          <w:noProof/>
        </w:rPr>
        <w:fldChar w:fldCharType="begin"/>
      </w:r>
      <w:r>
        <w:rPr>
          <w:b/>
          <w:bCs/>
          <w:noProof/>
        </w:rPr>
        <w:instrText xml:space="preserve"> TOC \h \z \c "Figure" </w:instrText>
      </w:r>
      <w:r>
        <w:rPr>
          <w:b/>
          <w:bCs/>
          <w:noProof/>
        </w:rPr>
        <w:fldChar w:fldCharType="separate"/>
      </w:r>
      <w:r w:rsidR="009719B8">
        <w:rPr>
          <w:b/>
          <w:bCs/>
          <w:noProof/>
        </w:rPr>
        <w:t>No table of figures entries found.</w:t>
      </w:r>
      <w:r>
        <w:rPr>
          <w:b/>
          <w:bCs/>
          <w:noProof/>
        </w:rPr>
        <w:fldChar w:fldCharType="end"/>
      </w:r>
    </w:p>
    <w:p w14:paraId="0865F6E0" w14:textId="77777777" w:rsidR="009719B8" w:rsidRDefault="009719B8" w:rsidP="009719B8">
      <w:pPr>
        <w:tabs>
          <w:tab w:val="clear" w:pos="9360"/>
        </w:tabs>
        <w:spacing w:before="0" w:after="200"/>
        <w:jc w:val="left"/>
      </w:pPr>
    </w:p>
    <w:p w14:paraId="4ABCA9E5" w14:textId="77777777" w:rsidR="009719B8" w:rsidRDefault="009719B8" w:rsidP="009719B8">
      <w:pPr>
        <w:tabs>
          <w:tab w:val="clear" w:pos="9360"/>
        </w:tabs>
        <w:spacing w:before="0" w:after="200"/>
        <w:jc w:val="left"/>
        <w:sectPr w:rsidR="009719B8" w:rsidSect="006D4A68">
          <w:pgSz w:w="11906" w:h="16838" w:code="9"/>
          <w:pgMar w:top="1440" w:right="1440" w:bottom="2340" w:left="1440" w:header="720" w:footer="582" w:gutter="0"/>
          <w:pgNumType w:fmt="lowerRoman"/>
          <w:cols w:space="720"/>
          <w:docGrid w:linePitch="299"/>
        </w:sectPr>
      </w:pPr>
    </w:p>
    <w:p w14:paraId="42CE8AB6" w14:textId="77777777" w:rsidR="009719B8" w:rsidRDefault="009719B8" w:rsidP="009719B8">
      <w:pPr>
        <w:pStyle w:val="Heading1"/>
      </w:pPr>
      <w:bookmarkStart w:id="6" w:name="_Toc3798067"/>
      <w:r>
        <w:lastRenderedPageBreak/>
        <w:t>Question 1</w:t>
      </w:r>
      <w:bookmarkEnd w:id="6"/>
    </w:p>
    <w:p w14:paraId="08AC3DC4" w14:textId="13777D76" w:rsidR="009719B8" w:rsidRDefault="009719B8" w:rsidP="009719B8">
      <w:pPr>
        <w:tabs>
          <w:tab w:val="clear" w:pos="9360"/>
        </w:tabs>
        <w:spacing w:before="0" w:after="200"/>
        <w:jc w:val="left"/>
      </w:pPr>
      <w:r>
        <w:t>Solution to Question No. 1 Part A</w:t>
      </w:r>
    </w:p>
    <w:p w14:paraId="6A14DADA" w14:textId="0A73DEC7" w:rsidR="000F7166" w:rsidRPr="000F7166" w:rsidRDefault="000F7166" w:rsidP="000F7166">
      <w:pPr>
        <w:tabs>
          <w:tab w:val="clear" w:pos="9360"/>
        </w:tabs>
        <w:spacing w:before="0" w:after="200"/>
        <w:jc w:val="center"/>
        <w:rPr>
          <w:b/>
        </w:rPr>
      </w:pPr>
      <w:r w:rsidRPr="000F7166">
        <w:rPr>
          <w:b/>
        </w:rPr>
        <w:t>“Software Test Engineer’s job is at stake with increase in emphasis on automation testing”</w:t>
      </w:r>
    </w:p>
    <w:p w14:paraId="52CA2CEB" w14:textId="6CAF27FC" w:rsidR="00D3286D" w:rsidRDefault="009719B8" w:rsidP="00D3286D">
      <w:pPr>
        <w:pStyle w:val="Heading2"/>
      </w:pPr>
      <w:bookmarkStart w:id="7" w:name="_Toc3798068"/>
      <w:r>
        <w:t>Introduction</w:t>
      </w:r>
      <w:r w:rsidR="000F7166">
        <w:t xml:space="preserve"> to the topic</w:t>
      </w:r>
      <w:bookmarkEnd w:id="7"/>
    </w:p>
    <w:p w14:paraId="367B2997" w14:textId="6215F512" w:rsidR="007806A3" w:rsidRDefault="008054F0" w:rsidP="008054F0">
      <w:pPr>
        <w:pStyle w:val="15Spacing"/>
        <w:tabs>
          <w:tab w:val="clear" w:pos="7200"/>
        </w:tabs>
      </w:pPr>
      <w:r>
        <w:tab/>
      </w:r>
      <w:r w:rsidR="007806A3" w:rsidRPr="007806A3">
        <w:t>Testing is an integral part of any successful software project. The type of testing (manual or automated) depends on various factors, including project requirements, budget, timeline, expertise, and suitability. Three vital factors of any project are of course time, cost, and quality – the goal of any successful project is to reduce the cost and time required to complete it successfully while maintaining quality output. When it comes to testing, one type may accomplish this goal better than the other.</w:t>
      </w:r>
    </w:p>
    <w:p w14:paraId="7F67AF9E" w14:textId="2DFAB488" w:rsidR="00F04816" w:rsidRPr="00F04816" w:rsidRDefault="00F04816" w:rsidP="00F04816">
      <w:pPr>
        <w:pStyle w:val="15Spacing"/>
        <w:tabs>
          <w:tab w:val="clear" w:pos="7200"/>
        </w:tabs>
        <w:jc w:val="right"/>
        <w:rPr>
          <w:b/>
        </w:rPr>
      </w:pPr>
      <w:r w:rsidRPr="00F04816">
        <w:rPr>
          <w:b/>
        </w:rPr>
        <w:t>(Whitney Donaldson, 2017)</w:t>
      </w:r>
    </w:p>
    <w:p w14:paraId="05A2A574" w14:textId="184A0244" w:rsidR="008054F0" w:rsidRPr="00EE612E" w:rsidRDefault="008054F0" w:rsidP="008054F0">
      <w:pPr>
        <w:pStyle w:val="15Spacing"/>
        <w:tabs>
          <w:tab w:val="clear" w:pos="7200"/>
        </w:tabs>
      </w:pPr>
      <w:r>
        <w:tab/>
      </w:r>
      <w:r w:rsidR="007806A3">
        <w:t>With the increase of automation everywhere, the need for manual testing is decreasing.</w:t>
      </w:r>
      <w:r w:rsidRPr="008054F0">
        <w:t xml:space="preserve"> </w:t>
      </w:r>
      <w:r>
        <w:t>F</w:t>
      </w:r>
      <w:r w:rsidRPr="008054F0">
        <w:t xml:space="preserve">or a long time, </w:t>
      </w:r>
      <w:r>
        <w:t>manual testing</w:t>
      </w:r>
      <w:r w:rsidRPr="008054F0">
        <w:t xml:space="preserve"> worked very well. But today there is so much preponderance of software that it is just not feasible for humans to test all the software manually. This is where the software testing automation takes over. There are a lot of advantages of automated testing process thanks to its adherence to speed and accuracy which humans are just not able to achieve.</w:t>
      </w:r>
    </w:p>
    <w:p w14:paraId="312A0D5C" w14:textId="5B351026" w:rsidR="00751216" w:rsidRDefault="00EE612E" w:rsidP="00D30B73">
      <w:pPr>
        <w:pStyle w:val="Heading2"/>
      </w:pPr>
      <w:bookmarkStart w:id="8" w:name="_Toc3798069"/>
      <w:r>
        <w:t>Critical comparison between manual and automation software testing</w:t>
      </w:r>
      <w:bookmarkEnd w:id="8"/>
    </w:p>
    <w:p w14:paraId="1DC297A4" w14:textId="58FFA870" w:rsidR="00EE612E" w:rsidRDefault="00DD5528" w:rsidP="00DD5528">
      <w:pPr>
        <w:pStyle w:val="Heading3"/>
      </w:pPr>
      <w:bookmarkStart w:id="9" w:name="_Toc3798070"/>
      <w:r>
        <w:t>Automation Testing</w:t>
      </w:r>
      <w:bookmarkEnd w:id="9"/>
    </w:p>
    <w:p w14:paraId="2EAC775C" w14:textId="45344ED6" w:rsidR="00F33D7E" w:rsidRDefault="00F33D7E" w:rsidP="00F33D7E">
      <w:pPr>
        <w:pStyle w:val="15Spacing"/>
      </w:pPr>
      <w:r>
        <w:t>Automated testing uses the assistance of tools,</w:t>
      </w:r>
      <w:r>
        <w:t xml:space="preserve"> </w:t>
      </w:r>
      <w:r>
        <w:t>scripts and software to perform test cases by</w:t>
      </w:r>
    </w:p>
    <w:p w14:paraId="1A9372D9" w14:textId="6373D262" w:rsidR="00F33D7E" w:rsidRDefault="00F33D7E" w:rsidP="00F33D7E">
      <w:pPr>
        <w:pStyle w:val="15Spacing"/>
      </w:pPr>
      <w:r>
        <w:t>repeating predefined manual actions. The biggest</w:t>
      </w:r>
      <w:r>
        <w:t xml:space="preserve"> </w:t>
      </w:r>
      <w:r>
        <w:t>draw of automated testing is that it’s noticeably</w:t>
      </w:r>
      <w:r>
        <w:t xml:space="preserve"> </w:t>
      </w:r>
      <w:r>
        <w:t>easier to run tests quickly, allowing for larger test</w:t>
      </w:r>
      <w:r>
        <w:t xml:space="preserve"> </w:t>
      </w:r>
      <w:r>
        <w:t>coverage across environments, and larger code</w:t>
      </w:r>
      <w:r>
        <w:t xml:space="preserve"> </w:t>
      </w:r>
      <w:r>
        <w:t>coverage during the testing phase.</w:t>
      </w:r>
    </w:p>
    <w:p w14:paraId="6D5AEBCA" w14:textId="08EE44C3" w:rsidR="00384F60" w:rsidRDefault="00384F60" w:rsidP="00384F60">
      <w:pPr>
        <w:pStyle w:val="15Spacing"/>
      </w:pPr>
      <w:r>
        <w:lastRenderedPageBreak/>
        <w:t>One reason for the conversion from manual to</w:t>
      </w:r>
      <w:r>
        <w:t xml:space="preserve"> </w:t>
      </w:r>
      <w:r>
        <w:t>automation is the recent shift from Waterfall to</w:t>
      </w:r>
      <w:r>
        <w:t xml:space="preserve"> </w:t>
      </w:r>
      <w:r>
        <w:t>Agile development.</w:t>
      </w:r>
      <w:r>
        <w:t xml:space="preserve"> </w:t>
      </w:r>
      <w:r>
        <w:t>While Waterfall is a non-iterative and sequential</w:t>
      </w:r>
      <w:r>
        <w:t xml:space="preserve"> </w:t>
      </w:r>
      <w:r>
        <w:t>design process, the newer, incremental approach,</w:t>
      </w:r>
      <w:r>
        <w:t xml:space="preserve"> </w:t>
      </w:r>
      <w:r>
        <w:t>termed Agile, allows for more flexibility, feedback,</w:t>
      </w:r>
      <w:r>
        <w:t xml:space="preserve"> </w:t>
      </w:r>
      <w:r>
        <w:t>and testing throughout the software development</w:t>
      </w:r>
      <w:r>
        <w:t xml:space="preserve"> </w:t>
      </w:r>
      <w:r>
        <w:t>process.</w:t>
      </w:r>
      <w:r>
        <w:t xml:space="preserve"> </w:t>
      </w:r>
      <w:r>
        <w:t>This is because an Agile strategy caters to</w:t>
      </w:r>
      <w:r>
        <w:t xml:space="preserve"> </w:t>
      </w:r>
      <w:r>
        <w:t>changing requirements throughout the</w:t>
      </w:r>
      <w:r>
        <w:t xml:space="preserve"> </w:t>
      </w:r>
      <w:r>
        <w:t>development process by having team members</w:t>
      </w:r>
      <w:r>
        <w:t xml:space="preserve"> </w:t>
      </w:r>
      <w:r>
        <w:t>integrate their work frequently and communicate</w:t>
      </w:r>
      <w:r>
        <w:t xml:space="preserve"> </w:t>
      </w:r>
      <w:r>
        <w:t>more often with customers, business owners, and</w:t>
      </w:r>
      <w:r>
        <w:t xml:space="preserve"> </w:t>
      </w:r>
      <w:r>
        <w:t>designers.</w:t>
      </w:r>
      <w:r>
        <w:t xml:space="preserve"> </w:t>
      </w:r>
      <w:r>
        <w:t>However, this process of Continuous Integration</w:t>
      </w:r>
      <w:r>
        <w:t xml:space="preserve"> </w:t>
      </w:r>
      <w:r>
        <w:t>and Delivery always demands continuous testing.</w:t>
      </w:r>
      <w:r>
        <w:t xml:space="preserve"> </w:t>
      </w:r>
      <w:r>
        <w:t>Manual testing no longer had the luxury of a</w:t>
      </w:r>
      <w:r>
        <w:t xml:space="preserve"> </w:t>
      </w:r>
      <w:proofErr w:type="gramStart"/>
      <w:r>
        <w:t>2 week</w:t>
      </w:r>
      <w:proofErr w:type="gramEnd"/>
      <w:r>
        <w:t xml:space="preserve"> testing window, but was now facing</w:t>
      </w:r>
      <w:r>
        <w:t xml:space="preserve"> </w:t>
      </w:r>
      <w:r>
        <w:t>testing windows of just 2 hours. Successful Agile</w:t>
      </w:r>
      <w:r>
        <w:t xml:space="preserve"> </w:t>
      </w:r>
      <w:r>
        <w:t>development teams implement a large amount of</w:t>
      </w:r>
      <w:r>
        <w:t xml:space="preserve"> </w:t>
      </w:r>
      <w:r>
        <w:t>test automation throughout the delivery process</w:t>
      </w:r>
      <w:r>
        <w:t xml:space="preserve"> </w:t>
      </w:r>
      <w:r>
        <w:t xml:space="preserve">to make </w:t>
      </w:r>
      <w:proofErr w:type="gramStart"/>
      <w:r>
        <w:t>2 hour</w:t>
      </w:r>
      <w:proofErr w:type="gramEnd"/>
      <w:r>
        <w:t xml:space="preserve"> testing windows a reality. </w:t>
      </w:r>
    </w:p>
    <w:p w14:paraId="37D0B55F" w14:textId="496CE6FF" w:rsidR="0050536F" w:rsidRPr="0050536F" w:rsidRDefault="0050536F" w:rsidP="0050536F">
      <w:pPr>
        <w:pStyle w:val="15Spacing"/>
        <w:jc w:val="right"/>
        <w:rPr>
          <w:b/>
        </w:rPr>
      </w:pPr>
      <w:r w:rsidRPr="0050536F">
        <w:rPr>
          <w:b/>
        </w:rPr>
        <w:t>(Alex McPeak, 2017)</w:t>
      </w:r>
    </w:p>
    <w:p w14:paraId="027D2FAA" w14:textId="54E61A80" w:rsidR="00156476" w:rsidRDefault="00156476" w:rsidP="00DD5528">
      <w:pPr>
        <w:pStyle w:val="15Spacing"/>
      </w:pPr>
      <w:r>
        <w:t>The object of Automation is to lower the number of test cases and not be run manually so as to remove the requirement of Manual Testing Altogether.</w:t>
      </w:r>
    </w:p>
    <w:p w14:paraId="20B66CEB" w14:textId="093E9268" w:rsidR="00F36EC0" w:rsidRDefault="00F36EC0" w:rsidP="00F36EC0">
      <w:pPr>
        <w:pStyle w:val="NoSpacing"/>
        <w:numPr>
          <w:ilvl w:val="0"/>
          <w:numId w:val="44"/>
        </w:numPr>
        <w:ind w:left="1080" w:hanging="720"/>
      </w:pPr>
      <w:r>
        <w:t xml:space="preserve">70% faster than the manual testing </w:t>
      </w:r>
    </w:p>
    <w:p w14:paraId="117D323D" w14:textId="4EBA4E3F" w:rsidR="00F36EC0" w:rsidRDefault="00F36EC0" w:rsidP="00F36EC0">
      <w:pPr>
        <w:pStyle w:val="NoSpacing"/>
        <w:numPr>
          <w:ilvl w:val="0"/>
          <w:numId w:val="44"/>
        </w:numPr>
        <w:ind w:left="1080" w:hanging="720"/>
      </w:pPr>
      <w:r>
        <w:t xml:space="preserve">More extensive test inclusion of application features </w:t>
      </w:r>
    </w:p>
    <w:p w14:paraId="0AFD10DA" w14:textId="5C589AA8" w:rsidR="00F36EC0" w:rsidRDefault="00F36EC0" w:rsidP="00F36EC0">
      <w:pPr>
        <w:pStyle w:val="NoSpacing"/>
        <w:numPr>
          <w:ilvl w:val="0"/>
          <w:numId w:val="44"/>
        </w:numPr>
        <w:ind w:left="1080" w:hanging="720"/>
      </w:pPr>
      <w:r>
        <w:t xml:space="preserve">Dependable in results </w:t>
      </w:r>
    </w:p>
    <w:p w14:paraId="297C21A3" w14:textId="4E31FBB8" w:rsidR="00F36EC0" w:rsidRDefault="00F36EC0" w:rsidP="00F36EC0">
      <w:pPr>
        <w:pStyle w:val="NoSpacing"/>
        <w:numPr>
          <w:ilvl w:val="0"/>
          <w:numId w:val="44"/>
        </w:numPr>
        <w:ind w:left="1080" w:hanging="720"/>
      </w:pPr>
      <w:r>
        <w:t xml:space="preserve">Ensure Consistency </w:t>
      </w:r>
    </w:p>
    <w:p w14:paraId="1A2324A9" w14:textId="6E928FC4" w:rsidR="00F36EC0" w:rsidRDefault="00F36EC0" w:rsidP="00F36EC0">
      <w:pPr>
        <w:pStyle w:val="NoSpacing"/>
        <w:numPr>
          <w:ilvl w:val="0"/>
          <w:numId w:val="44"/>
        </w:numPr>
        <w:ind w:left="1080" w:hanging="720"/>
      </w:pPr>
      <w:r>
        <w:t xml:space="preserve">Saves Time and Cost </w:t>
      </w:r>
    </w:p>
    <w:p w14:paraId="514234F2" w14:textId="07A24ED0" w:rsidR="00F36EC0" w:rsidRDefault="00F36EC0" w:rsidP="00F36EC0">
      <w:pPr>
        <w:pStyle w:val="NoSpacing"/>
        <w:numPr>
          <w:ilvl w:val="0"/>
          <w:numId w:val="44"/>
        </w:numPr>
        <w:ind w:left="1080" w:hanging="720"/>
      </w:pPr>
      <w:r>
        <w:t xml:space="preserve">Improves exactness </w:t>
      </w:r>
    </w:p>
    <w:p w14:paraId="73F601AD" w14:textId="78B637BC" w:rsidR="00F36EC0" w:rsidRDefault="00F36EC0" w:rsidP="00F36EC0">
      <w:pPr>
        <w:pStyle w:val="NoSpacing"/>
        <w:numPr>
          <w:ilvl w:val="0"/>
          <w:numId w:val="44"/>
        </w:numPr>
        <w:ind w:left="1080" w:hanging="720"/>
      </w:pPr>
      <w:r>
        <w:t xml:space="preserve">Human Intervention is not required while execution </w:t>
      </w:r>
    </w:p>
    <w:p w14:paraId="46239C0A" w14:textId="312B1BD7" w:rsidR="00F36EC0" w:rsidRDefault="00F36EC0" w:rsidP="00F36EC0">
      <w:pPr>
        <w:pStyle w:val="NoSpacing"/>
        <w:numPr>
          <w:ilvl w:val="0"/>
          <w:numId w:val="44"/>
        </w:numPr>
        <w:ind w:left="1080" w:hanging="720"/>
      </w:pPr>
      <w:r>
        <w:t xml:space="preserve">Re-usable test scripts </w:t>
      </w:r>
    </w:p>
    <w:p w14:paraId="5F25F6C9" w14:textId="5DD7CA64" w:rsidR="00F36EC0" w:rsidRDefault="00F36EC0" w:rsidP="00F36EC0">
      <w:pPr>
        <w:pStyle w:val="NoSpacing"/>
        <w:numPr>
          <w:ilvl w:val="0"/>
          <w:numId w:val="44"/>
        </w:numPr>
        <w:ind w:left="1080" w:hanging="720"/>
      </w:pPr>
      <w:r>
        <w:t xml:space="preserve">Test Frequently and thoroughly </w:t>
      </w:r>
    </w:p>
    <w:p w14:paraId="4E795DFA" w14:textId="3A7C3C83" w:rsidR="00F36EC0" w:rsidRDefault="00F36EC0" w:rsidP="00F36EC0">
      <w:pPr>
        <w:pStyle w:val="NoSpacing"/>
        <w:numPr>
          <w:ilvl w:val="0"/>
          <w:numId w:val="44"/>
        </w:numPr>
        <w:ind w:left="1080" w:hanging="720"/>
      </w:pPr>
      <w:r>
        <w:t xml:space="preserve">More cycle of execution can be accomplished through automation </w:t>
      </w:r>
    </w:p>
    <w:p w14:paraId="6E5F00D7" w14:textId="7C07349E" w:rsidR="00F36EC0" w:rsidRDefault="00F36EC0" w:rsidP="00F36EC0">
      <w:pPr>
        <w:pStyle w:val="NoSpacing"/>
        <w:numPr>
          <w:ilvl w:val="0"/>
          <w:numId w:val="44"/>
        </w:numPr>
        <w:ind w:left="1080" w:hanging="720"/>
      </w:pPr>
      <w:r>
        <w:t>Early time to showcase</w:t>
      </w:r>
    </w:p>
    <w:p w14:paraId="3B7A963F" w14:textId="77777777" w:rsidR="003706BA" w:rsidRDefault="003706BA" w:rsidP="003706BA">
      <w:pPr>
        <w:pStyle w:val="NoSpacing"/>
        <w:ind w:left="360"/>
      </w:pPr>
    </w:p>
    <w:p w14:paraId="312783A3" w14:textId="68E2CAAC" w:rsidR="003706BA" w:rsidRDefault="003706BA" w:rsidP="003706BA">
      <w:pPr>
        <w:pStyle w:val="Heading3"/>
      </w:pPr>
      <w:bookmarkStart w:id="10" w:name="_Toc3798071"/>
      <w:r>
        <w:t>Manual Testing</w:t>
      </w:r>
      <w:bookmarkEnd w:id="10"/>
    </w:p>
    <w:p w14:paraId="5C6754C2" w14:textId="371B8718" w:rsidR="005239A1" w:rsidRDefault="005239A1" w:rsidP="005239A1">
      <w:pPr>
        <w:pStyle w:val="15Spacing"/>
      </w:pPr>
      <w:r>
        <w:t>Manual testing is the process of checking a software product against functional and non-functional requirements by hand. It is typically conducted by a quality assurance team.</w:t>
      </w:r>
    </w:p>
    <w:p w14:paraId="707FD0BB" w14:textId="032B81B4" w:rsidR="005239A1" w:rsidRDefault="005239A1" w:rsidP="005239A1">
      <w:pPr>
        <w:pStyle w:val="15Spacing"/>
      </w:pPr>
      <w:r>
        <w:t xml:space="preserve">This means that the testers actually run your app on different devices, and use it exactly as your end users would, in order to find any deviations from the original requirements. The team </w:t>
      </w:r>
      <w:r>
        <w:lastRenderedPageBreak/>
        <w:t>relies on the predefined test cases to check all features and possible use scenarios and find any errors or flaws with the app’s functionality, UX, and design</w:t>
      </w:r>
    </w:p>
    <w:p w14:paraId="03AF67A4" w14:textId="67055446" w:rsidR="003706BA" w:rsidRDefault="003706BA" w:rsidP="003706BA">
      <w:pPr>
        <w:pStyle w:val="15Spacing"/>
      </w:pPr>
      <w:r>
        <w:t xml:space="preserve">For small scale building </w:t>
      </w:r>
      <w:r w:rsidR="00176980">
        <w:t>efforts,</w:t>
      </w:r>
      <w:r>
        <w:t xml:space="preserve"> exploratory testing might be sufficient. With this informal methodology, the tester does not pursue any rigorous testing technique, yet rather explores the user interface of the application using as huge numbers of its features as possible, using information picked up in prior tests to instinctively infer extra tests. The success of exploratory manual testing relies intensely on the space expertise of the tester, because an absence of information will prompt incompleteness in testing. One of the key advantages of an informal methodology is to pick up an instinctive insight to how it feels to use the application. </w:t>
      </w:r>
    </w:p>
    <w:p w14:paraId="6BED46DA" w14:textId="5EDB2D72" w:rsidR="00176980" w:rsidRDefault="00176980" w:rsidP="00176980">
      <w:pPr>
        <w:pStyle w:val="Heading3"/>
      </w:pPr>
      <w:bookmarkStart w:id="11" w:name="_Toc3798072"/>
      <w:r>
        <w:t>Comparison</w:t>
      </w:r>
      <w:bookmarkEnd w:id="11"/>
    </w:p>
    <w:p w14:paraId="2AA88FA0" w14:textId="77777777" w:rsidR="003D059C" w:rsidRDefault="003D059C" w:rsidP="003D059C">
      <w:pPr>
        <w:pStyle w:val="15Spacing"/>
      </w:pPr>
    </w:p>
    <w:p w14:paraId="3085B87D" w14:textId="77F4A004" w:rsidR="003D059C" w:rsidRDefault="003D059C" w:rsidP="003D059C">
      <w:pPr>
        <w:pStyle w:val="15Spacing"/>
        <w:numPr>
          <w:ilvl w:val="0"/>
          <w:numId w:val="45"/>
        </w:numPr>
      </w:pPr>
      <w:r>
        <w:t>The automated testing is not replacement of manual testing because all the</w:t>
      </w:r>
      <w:r>
        <w:t xml:space="preserve"> </w:t>
      </w:r>
      <w:r>
        <w:t>testing steps may not be automated for example where the change</w:t>
      </w:r>
      <w:r>
        <w:t xml:space="preserve"> </w:t>
      </w:r>
      <w:r>
        <w:t>frequency of requirement is high or where the extensive domain</w:t>
      </w:r>
      <w:r>
        <w:t xml:space="preserve"> </w:t>
      </w:r>
      <w:r>
        <w:t>knowledge is for testing is required.</w:t>
      </w:r>
    </w:p>
    <w:p w14:paraId="3F972104" w14:textId="7813CD29" w:rsidR="003D059C" w:rsidRDefault="003D059C" w:rsidP="003D059C">
      <w:pPr>
        <w:pStyle w:val="15Spacing"/>
        <w:numPr>
          <w:ilvl w:val="0"/>
          <w:numId w:val="45"/>
        </w:numPr>
      </w:pPr>
      <w:r>
        <w:t>Test suites needs time to produce valuable results. That is reason upfront</w:t>
      </w:r>
      <w:r>
        <w:t xml:space="preserve"> </w:t>
      </w:r>
      <w:r>
        <w:t>cost of automated testing always high.</w:t>
      </w:r>
    </w:p>
    <w:p w14:paraId="23DA795C" w14:textId="09EFBBCC" w:rsidR="003D059C" w:rsidRDefault="003D059C" w:rsidP="003D059C">
      <w:pPr>
        <w:pStyle w:val="15Spacing"/>
        <w:numPr>
          <w:ilvl w:val="0"/>
          <w:numId w:val="45"/>
        </w:numPr>
      </w:pPr>
      <w:r>
        <w:t xml:space="preserve">All test executions supposed to be equally </w:t>
      </w:r>
      <w:proofErr w:type="gramStart"/>
      <w:r>
        <w:t>consume</w:t>
      </w:r>
      <w:proofErr w:type="gramEnd"/>
      <w:r>
        <w:t xml:space="preserve"> the resources.</w:t>
      </w:r>
    </w:p>
    <w:p w14:paraId="0ED40496" w14:textId="202923FD" w:rsidR="003D059C" w:rsidRDefault="003D059C" w:rsidP="003D059C">
      <w:pPr>
        <w:pStyle w:val="15Spacing"/>
        <w:numPr>
          <w:ilvl w:val="0"/>
          <w:numId w:val="45"/>
        </w:numPr>
      </w:pPr>
      <w:r>
        <w:t>All the assumptions are made for a single type of project; even multiple</w:t>
      </w:r>
      <w:r>
        <w:t xml:space="preserve"> </w:t>
      </w:r>
      <w:r>
        <w:t>releases of a single project can change the cost of testing</w:t>
      </w:r>
    </w:p>
    <w:p w14:paraId="3EFB8E07" w14:textId="43E3C5CA" w:rsidR="00C7501E" w:rsidRDefault="00C7501E" w:rsidP="00176980">
      <w:pPr>
        <w:pStyle w:val="15Spacing"/>
      </w:pPr>
      <w:r>
        <w:t xml:space="preserve">Automated Test might </w:t>
      </w:r>
      <w:r w:rsidR="00EC5344">
        <w:t xml:space="preserve">completely remove the need for manual testing, since a PC can perform way more tasks than an average person doing manual testing, it can automatically run test, one such example is </w:t>
      </w:r>
      <w:proofErr w:type="spellStart"/>
      <w:r w:rsidR="00EC5344">
        <w:t>CircleCI</w:t>
      </w:r>
      <w:proofErr w:type="spellEnd"/>
      <w:r w:rsidR="00EC5344">
        <w:t xml:space="preserve"> (Continuous Integration and Delivery) which automatically runs the tests defined by the Software Engineer and run it </w:t>
      </w:r>
      <w:proofErr w:type="spellStart"/>
      <w:r w:rsidR="00EC5344">
        <w:t>everytime</w:t>
      </w:r>
      <w:proofErr w:type="spellEnd"/>
      <w:r w:rsidR="00EC5344">
        <w:t xml:space="preserve"> there are changes made to the source code, this is reducing the human resources required and thereby also reducing the costs. What’s more is that the testing tools are becoming more and more intelligent day by day with the advance of AI.</w:t>
      </w:r>
    </w:p>
    <w:p w14:paraId="74399680" w14:textId="2E79BBF8" w:rsidR="008416DF" w:rsidRDefault="00EE612E" w:rsidP="008416DF">
      <w:pPr>
        <w:pStyle w:val="Heading2"/>
      </w:pPr>
      <w:bookmarkStart w:id="12" w:name="_Toc3798073"/>
      <w:r>
        <w:lastRenderedPageBreak/>
        <w:t>Justification with stance taken and conclusion</w:t>
      </w:r>
      <w:bookmarkEnd w:id="12"/>
    </w:p>
    <w:p w14:paraId="5B3DF148" w14:textId="24AC9FBD" w:rsidR="00442019" w:rsidRDefault="00442019" w:rsidP="00442019">
      <w:pPr>
        <w:pStyle w:val="15Spacing"/>
        <w:tabs>
          <w:tab w:val="clear" w:pos="7200"/>
        </w:tabs>
      </w:pPr>
      <w:r>
        <w:tab/>
      </w:r>
      <w:r w:rsidR="008416DF">
        <w:t>The manual and automated testing is being used in exact proportion. The decision</w:t>
      </w:r>
      <w:r w:rsidR="008416DF">
        <w:t xml:space="preserve"> </w:t>
      </w:r>
      <w:r w:rsidR="008416DF">
        <w:t>of automating the test cases or not to automate them is always important and</w:t>
      </w:r>
      <w:r w:rsidR="008416DF">
        <w:t xml:space="preserve"> </w:t>
      </w:r>
      <w:r w:rsidR="008416DF">
        <w:t>critical for the success of automation projects. There is need for research on tradeoff between automated and manual test cases contrast with test case selection, test</w:t>
      </w:r>
      <w:r w:rsidR="008416DF">
        <w:t xml:space="preserve"> </w:t>
      </w:r>
      <w:r w:rsidR="008416DF">
        <w:t xml:space="preserve">case reduction, test case prioritization and test case augmentation techniques. </w:t>
      </w:r>
    </w:p>
    <w:p w14:paraId="13808992" w14:textId="77777777" w:rsidR="00A61C36" w:rsidRDefault="00442019" w:rsidP="00442019">
      <w:pPr>
        <w:pStyle w:val="15Spacing"/>
        <w:tabs>
          <w:tab w:val="clear" w:pos="7200"/>
        </w:tabs>
      </w:pPr>
      <w:r>
        <w:tab/>
      </w:r>
      <w:r w:rsidR="008416DF">
        <w:t>The</w:t>
      </w:r>
      <w:r w:rsidR="008416DF">
        <w:t xml:space="preserve"> </w:t>
      </w:r>
      <w:r w:rsidR="008416DF">
        <w:t>rationale behind this merger is to identify those already automated test cases to</w:t>
      </w:r>
      <w:r w:rsidR="008416DF">
        <w:t xml:space="preserve"> </w:t>
      </w:r>
      <w:r w:rsidR="008416DF">
        <w:t>execute manually or some manual test cases in previous test suite need to</w:t>
      </w:r>
      <w:r w:rsidR="008416DF">
        <w:t xml:space="preserve"> </w:t>
      </w:r>
      <w:r w:rsidR="008416DF">
        <w:t>automate for new objectives like code changes, specification changes, coverage</w:t>
      </w:r>
      <w:r w:rsidR="008416DF">
        <w:t xml:space="preserve"> </w:t>
      </w:r>
      <w:r w:rsidR="008416DF">
        <w:t>criterion or cost and time issues. This dynamic trade-off between automated and</w:t>
      </w:r>
      <w:r w:rsidR="008416DF">
        <w:t xml:space="preserve"> </w:t>
      </w:r>
      <w:r w:rsidR="008416DF">
        <w:t>manual test cases may enhance the fault identification capability, risk mitigation</w:t>
      </w:r>
      <w:r w:rsidR="008416DF">
        <w:t xml:space="preserve"> </w:t>
      </w:r>
      <w:r w:rsidR="008416DF">
        <w:t xml:space="preserve">and cost and time issues with these techniques. </w:t>
      </w:r>
    </w:p>
    <w:p w14:paraId="47A80B40" w14:textId="6B220757" w:rsidR="008416DF" w:rsidRDefault="008416DF" w:rsidP="00442019">
      <w:pPr>
        <w:pStyle w:val="15Spacing"/>
        <w:tabs>
          <w:tab w:val="clear" w:pos="7200"/>
        </w:tabs>
      </w:pPr>
      <w:r>
        <w:t>We</w:t>
      </w:r>
      <w:r>
        <w:t xml:space="preserve"> conclude the following</w:t>
      </w:r>
    </w:p>
    <w:p w14:paraId="51CA5479" w14:textId="22C61B5B" w:rsidR="008416DF" w:rsidRDefault="008416DF" w:rsidP="008416DF">
      <w:pPr>
        <w:pStyle w:val="15Spacing"/>
      </w:pPr>
      <w:r>
        <w:t xml:space="preserve">1. </w:t>
      </w:r>
      <w:r>
        <w:t>Cost of testing is considered and indirect costs are not included in this</w:t>
      </w:r>
      <w:r>
        <w:t xml:space="preserve"> </w:t>
      </w:r>
      <w:r>
        <w:t>study.</w:t>
      </w:r>
    </w:p>
    <w:p w14:paraId="5A177741" w14:textId="77777777" w:rsidR="008416DF" w:rsidRDefault="008416DF" w:rsidP="008416DF">
      <w:pPr>
        <w:pStyle w:val="15Spacing"/>
      </w:pPr>
      <w:r>
        <w:t>2. This model considers only a single project decision making.</w:t>
      </w:r>
    </w:p>
    <w:p w14:paraId="257A5883" w14:textId="15B9535A" w:rsidR="008416DF" w:rsidRDefault="008416DF" w:rsidP="008416DF">
      <w:pPr>
        <w:pStyle w:val="15Spacing"/>
      </w:pPr>
      <w:r>
        <w:t>3. Indicating the best possible proportions between two testing types manual</w:t>
      </w:r>
      <w:r>
        <w:t xml:space="preserve"> </w:t>
      </w:r>
      <w:r>
        <w:t>and automated.</w:t>
      </w:r>
    </w:p>
    <w:p w14:paraId="2DCED02E" w14:textId="25CD75A8" w:rsidR="008416DF" w:rsidRDefault="008416DF" w:rsidP="008416DF">
      <w:pPr>
        <w:pStyle w:val="15Spacing"/>
      </w:pPr>
      <w:r>
        <w:t>4. Comparing replacement of one type, production possibility of the type of</w:t>
      </w:r>
      <w:r>
        <w:t xml:space="preserve"> </w:t>
      </w:r>
      <w:r>
        <w:t>testing with the other.</w:t>
      </w:r>
    </w:p>
    <w:p w14:paraId="0F2CD62A" w14:textId="0D7AA4E6" w:rsidR="008416DF" w:rsidRDefault="008416DF" w:rsidP="008416DF">
      <w:pPr>
        <w:pStyle w:val="15Spacing"/>
      </w:pPr>
      <w:r>
        <w:t>5. A single objective testing time considered in this study.</w:t>
      </w:r>
    </w:p>
    <w:p w14:paraId="3514CBC5" w14:textId="7308D506" w:rsidR="005579FC" w:rsidRPr="005579FC" w:rsidRDefault="005579FC" w:rsidP="008416DF">
      <w:pPr>
        <w:pStyle w:val="15Spacing"/>
        <w:rPr>
          <w:b/>
        </w:rPr>
      </w:pPr>
      <w:r w:rsidRPr="005579FC">
        <w:rPr>
          <w:b/>
        </w:rPr>
        <w:t>(Trade-off between automated and manual testing: A production possibility curve cost model</w:t>
      </w:r>
      <w:r w:rsidR="00B71619">
        <w:rPr>
          <w:b/>
        </w:rPr>
        <w:t>, 2016</w:t>
      </w:r>
      <w:r w:rsidRPr="005579FC">
        <w:rPr>
          <w:b/>
        </w:rPr>
        <w:t>)</w:t>
      </w:r>
    </w:p>
    <w:p w14:paraId="41709E0E" w14:textId="258ED978" w:rsidR="00446920" w:rsidRDefault="00446920" w:rsidP="00F5284C">
      <w:pPr>
        <w:pStyle w:val="Heading1"/>
      </w:pPr>
      <w:r>
        <w:br w:type="page"/>
      </w:r>
      <w:bookmarkStart w:id="13" w:name="_Toc3798074"/>
      <w:r>
        <w:lastRenderedPageBreak/>
        <w:t>Question 2</w:t>
      </w:r>
      <w:bookmarkEnd w:id="13"/>
    </w:p>
    <w:p w14:paraId="186C4E10" w14:textId="77777777" w:rsidR="00446920" w:rsidRDefault="00446920" w:rsidP="00446920">
      <w:r>
        <w:t>Solution to Question 1 Part B</w:t>
      </w:r>
    </w:p>
    <w:p w14:paraId="0DFB8086" w14:textId="68B48FE3" w:rsidR="00446920" w:rsidRDefault="00446920" w:rsidP="00446920">
      <w:pPr>
        <w:pStyle w:val="Heading2"/>
      </w:pPr>
      <w:bookmarkStart w:id="14" w:name="_Toc3798075"/>
      <w:r>
        <w:t>Introduction</w:t>
      </w:r>
      <w:r w:rsidR="00B31AAC">
        <w:t xml:space="preserve"> to state chart</w:t>
      </w:r>
      <w:bookmarkEnd w:id="14"/>
    </w:p>
    <w:p w14:paraId="1A4ECC83" w14:textId="6BF2E7F4" w:rsidR="0062015B" w:rsidRPr="0062015B" w:rsidRDefault="00B616AC" w:rsidP="00B616AC">
      <w:pPr>
        <w:pStyle w:val="15Spacing"/>
        <w:tabs>
          <w:tab w:val="clear" w:pos="7200"/>
        </w:tabs>
      </w:pPr>
      <w:r>
        <w:tab/>
      </w:r>
      <w:r w:rsidR="0062015B" w:rsidRPr="0062015B">
        <w:t>A State chart diagram depicts a state machine. State machine can be characterized as a machine which characterizes diverse states of an object and these states are constrained by external or internal events.</w:t>
      </w:r>
    </w:p>
    <w:p w14:paraId="4E9DE00A" w14:textId="7AA01FDA" w:rsidR="0062015B" w:rsidRPr="0062015B" w:rsidRDefault="00B616AC" w:rsidP="00B616AC">
      <w:pPr>
        <w:pStyle w:val="15Spacing"/>
        <w:tabs>
          <w:tab w:val="clear" w:pos="7200"/>
        </w:tabs>
      </w:pPr>
      <w:r>
        <w:tab/>
      </w:r>
      <w:r w:rsidR="0062015B" w:rsidRPr="0062015B">
        <w:t xml:space="preserve">State chart diagram is one of the five UML diagrams used to show the dynamic idea of a system. They characterize distinctive states of an object amid its lifetime and these states are changed by events. State chart diagrams are valuable to demonstrate the reactive systems. Reactive systems can be characterized as a system that reacts to external or internal events. </w:t>
      </w:r>
    </w:p>
    <w:p w14:paraId="7B5B6C0B" w14:textId="60B95BEC" w:rsidR="0062015B" w:rsidRPr="0062015B" w:rsidRDefault="00B616AC" w:rsidP="00B616AC">
      <w:pPr>
        <w:pStyle w:val="15Spacing"/>
        <w:tabs>
          <w:tab w:val="clear" w:pos="7200"/>
        </w:tabs>
      </w:pPr>
      <w:r>
        <w:tab/>
      </w:r>
      <w:r w:rsidR="0062015B" w:rsidRPr="0062015B">
        <w:t xml:space="preserve">State chart diagram portrays the flow of control starting with one state then onto the next state. States are characterized as a condition in which an object exists and it changes when some occasion is activated. The most important reason for State chart diagram is to demonstrate lifetime of an object from creation to end. </w:t>
      </w:r>
    </w:p>
    <w:p w14:paraId="0AFB9FEE" w14:textId="4208564F" w:rsidR="0062015B" w:rsidRPr="0062015B" w:rsidRDefault="00B616AC" w:rsidP="00B616AC">
      <w:pPr>
        <w:pStyle w:val="15Spacing"/>
        <w:tabs>
          <w:tab w:val="clear" w:pos="7200"/>
        </w:tabs>
      </w:pPr>
      <w:r>
        <w:tab/>
      </w:r>
      <w:r w:rsidR="0062015B" w:rsidRPr="0062015B">
        <w:t xml:space="preserve">State chart diagrams are additionally utilized for forward and reverse engineering of a system. Nonetheless, the principle reason for existing is to demonstrate the reactive system. </w:t>
      </w:r>
    </w:p>
    <w:p w14:paraId="723315D8" w14:textId="77777777" w:rsidR="0062015B" w:rsidRPr="0062015B" w:rsidRDefault="0062015B" w:rsidP="00C3754A">
      <w:pPr>
        <w:pStyle w:val="15Spacing"/>
      </w:pPr>
      <w:r w:rsidRPr="0062015B">
        <w:t xml:space="preserve">Following are the primary motivations behind utilizing State chart diagrams − </w:t>
      </w:r>
    </w:p>
    <w:p w14:paraId="2CD9FC00" w14:textId="77777777" w:rsidR="0062015B" w:rsidRPr="0062015B" w:rsidRDefault="0062015B" w:rsidP="00C3754A">
      <w:pPr>
        <w:pStyle w:val="15Spacing"/>
        <w:numPr>
          <w:ilvl w:val="0"/>
          <w:numId w:val="37"/>
        </w:numPr>
      </w:pPr>
      <w:r w:rsidRPr="0062015B">
        <w:t xml:space="preserve">To demonstrate the dynamic part of a system. </w:t>
      </w:r>
    </w:p>
    <w:p w14:paraId="41A561A5" w14:textId="77777777" w:rsidR="0062015B" w:rsidRPr="0062015B" w:rsidRDefault="0062015B" w:rsidP="00C3754A">
      <w:pPr>
        <w:pStyle w:val="15Spacing"/>
        <w:numPr>
          <w:ilvl w:val="0"/>
          <w:numId w:val="37"/>
        </w:numPr>
      </w:pPr>
      <w:r w:rsidRPr="0062015B">
        <w:t xml:space="preserve">To demonstrate the existence time of a reactive system. </w:t>
      </w:r>
    </w:p>
    <w:p w14:paraId="009FC206" w14:textId="77777777" w:rsidR="0062015B" w:rsidRPr="0062015B" w:rsidRDefault="0062015B" w:rsidP="00C3754A">
      <w:pPr>
        <w:pStyle w:val="15Spacing"/>
        <w:numPr>
          <w:ilvl w:val="0"/>
          <w:numId w:val="37"/>
        </w:numPr>
      </w:pPr>
      <w:r w:rsidRPr="0062015B">
        <w:t xml:space="preserve">To portray distinctive states of an object amid its life time. </w:t>
      </w:r>
    </w:p>
    <w:p w14:paraId="0BE313CF" w14:textId="41A62172" w:rsidR="0062015B" w:rsidRDefault="0062015B" w:rsidP="00C3754A">
      <w:pPr>
        <w:pStyle w:val="15Spacing"/>
        <w:numPr>
          <w:ilvl w:val="0"/>
          <w:numId w:val="37"/>
        </w:numPr>
      </w:pPr>
      <w:r w:rsidRPr="0062015B">
        <w:t>Characterize a state machine to show the states of an object.</w:t>
      </w:r>
    </w:p>
    <w:p w14:paraId="1D5DFD0A" w14:textId="3253A664" w:rsidR="00B616AC" w:rsidRPr="00B616AC" w:rsidRDefault="00B616AC" w:rsidP="00B616AC">
      <w:pPr>
        <w:pStyle w:val="15Spacing"/>
        <w:jc w:val="right"/>
        <w:rPr>
          <w:b/>
        </w:rPr>
      </w:pPr>
      <w:r w:rsidRPr="00B616AC">
        <w:rPr>
          <w:b/>
        </w:rPr>
        <w:t>(Tutorials</w:t>
      </w:r>
      <w:r w:rsidR="003976B4">
        <w:rPr>
          <w:b/>
        </w:rPr>
        <w:t xml:space="preserve"> </w:t>
      </w:r>
      <w:r w:rsidRPr="00B616AC">
        <w:rPr>
          <w:b/>
        </w:rPr>
        <w:t>Point)</w:t>
      </w:r>
    </w:p>
    <w:p w14:paraId="217BA573" w14:textId="77777777" w:rsidR="0062015B" w:rsidRPr="0062015B" w:rsidRDefault="0062015B" w:rsidP="0062015B">
      <w:pPr>
        <w:pStyle w:val="ListParagraph"/>
      </w:pPr>
    </w:p>
    <w:p w14:paraId="047E5DD0" w14:textId="3DED3322" w:rsidR="00446920" w:rsidRDefault="00446920" w:rsidP="00446920">
      <w:pPr>
        <w:pStyle w:val="Heading2"/>
      </w:pPr>
      <w:bookmarkStart w:id="15" w:name="_Toc3798076"/>
      <w:r>
        <w:t>S</w:t>
      </w:r>
      <w:r w:rsidR="00B31AAC">
        <w:t>tate chart design</w:t>
      </w:r>
      <w:bookmarkEnd w:id="15"/>
    </w:p>
    <w:p w14:paraId="7B9697C2" w14:textId="77777777" w:rsidR="00D04A32" w:rsidRDefault="00D04A32" w:rsidP="00D04A32">
      <w:pPr>
        <w:pStyle w:val="15Spacing"/>
      </w:pPr>
      <w:r>
        <w:t xml:space="preserve">The state chart diagram is based on online bus ticket booking system. </w:t>
      </w:r>
    </w:p>
    <w:p w14:paraId="13EC477C" w14:textId="434E0D2A" w:rsidR="00D04A32" w:rsidRDefault="00D04A32" w:rsidP="00D04A32">
      <w:pPr>
        <w:pStyle w:val="15Spacing"/>
      </w:pPr>
      <w:r>
        <w:lastRenderedPageBreak/>
        <w:t>Initially, a user login a software (on the off chance that the user is new, at that point sign in). After login check the seat availability in the following options (if seats are not available at that point go final state). After that, payment for booking tickets. This software allows distinctive sorts of payment, for example, wallets and so forth. Now, e-ticket is displayed.</w:t>
      </w:r>
    </w:p>
    <w:p w14:paraId="245BCA05" w14:textId="69D78106" w:rsidR="00447D9A" w:rsidRPr="00B31AAC" w:rsidRDefault="00447D9A" w:rsidP="00447D9A">
      <w:pPr>
        <w:pStyle w:val="15Spacing"/>
        <w:jc w:val="center"/>
      </w:pPr>
      <w:r>
        <w:rPr>
          <w:noProof/>
        </w:rPr>
        <w:drawing>
          <wp:inline distT="0" distB="0" distL="0" distR="0" wp14:anchorId="183323D3" wp14:editId="3A3A98F5">
            <wp:extent cx="7333855" cy="3277156"/>
            <wp:effectExtent l="9208"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7347394" cy="3283206"/>
                    </a:xfrm>
                    <a:prstGeom prst="rect">
                      <a:avLst/>
                    </a:prstGeom>
                    <a:noFill/>
                    <a:ln>
                      <a:noFill/>
                    </a:ln>
                  </pic:spPr>
                </pic:pic>
              </a:graphicData>
            </a:graphic>
          </wp:inline>
        </w:drawing>
      </w:r>
    </w:p>
    <w:p w14:paraId="339646AF" w14:textId="5918D2B0" w:rsidR="00446920" w:rsidRDefault="00446920" w:rsidP="00446920">
      <w:pPr>
        <w:pStyle w:val="Heading2"/>
      </w:pPr>
      <w:bookmarkStart w:id="16" w:name="_Toc3798077"/>
      <w:r>
        <w:lastRenderedPageBreak/>
        <w:t>Conclusion</w:t>
      </w:r>
      <w:bookmarkEnd w:id="16"/>
    </w:p>
    <w:p w14:paraId="0F8B1AE9" w14:textId="17C89804" w:rsidR="002C57F6" w:rsidRDefault="002C57F6" w:rsidP="00D0418E">
      <w:pPr>
        <w:pStyle w:val="15Spacing"/>
      </w:pPr>
      <w:r>
        <w:t>State chart diagram is the most valuable strategy in the designing of software.</w:t>
      </w:r>
    </w:p>
    <w:p w14:paraId="1BFFA72C" w14:textId="3C5FDADA" w:rsidR="002C57F6" w:rsidRDefault="0061011E" w:rsidP="0061011E">
      <w:pPr>
        <w:pStyle w:val="15Spacing"/>
        <w:tabs>
          <w:tab w:val="clear" w:pos="7200"/>
        </w:tabs>
      </w:pPr>
      <w:r>
        <w:tab/>
      </w:r>
      <w:r w:rsidR="002C57F6">
        <w:t>State diagrams are the ideal way to display object life cycles. State diagrams enable you to portray the behavior of articles during as long as they can remember span. In addition, the distinctive states and state changes as well as occasions causing transitions can be depicted.</w:t>
      </w:r>
    </w:p>
    <w:p w14:paraId="42441039" w14:textId="7B350724" w:rsidR="000A0838" w:rsidRPr="00B31AAC" w:rsidRDefault="0061011E" w:rsidP="0061011E">
      <w:pPr>
        <w:pStyle w:val="15Spacing"/>
        <w:tabs>
          <w:tab w:val="clear" w:pos="7200"/>
        </w:tabs>
      </w:pPr>
      <w:r>
        <w:tab/>
      </w:r>
      <w:r w:rsidR="000A0838">
        <w:t xml:space="preserve">In this Context the State Chart Diagram for the Required Bus Management System was designed in </w:t>
      </w:r>
      <w:proofErr w:type="spellStart"/>
      <w:r w:rsidR="000A0838">
        <w:t>Dia</w:t>
      </w:r>
      <w:proofErr w:type="spellEnd"/>
      <w:r w:rsidR="000A0838">
        <w:t xml:space="preserve"> keeping in mind the previously designed UML diagrams for the same.</w:t>
      </w:r>
      <w:r w:rsidR="00D0418E">
        <w:t xml:space="preserve"> The Same Object in different states is depicted in the diagram to show how it transition through the different states of the site, with guards to prevent unauthorized access to some specific sections of the site.</w:t>
      </w:r>
    </w:p>
    <w:p w14:paraId="27226F22" w14:textId="77777777" w:rsidR="00446920" w:rsidRDefault="00446920">
      <w:pPr>
        <w:tabs>
          <w:tab w:val="clear" w:pos="9360"/>
        </w:tabs>
        <w:spacing w:before="0" w:after="200"/>
        <w:jc w:val="left"/>
      </w:pPr>
      <w:r>
        <w:br w:type="page"/>
      </w:r>
    </w:p>
    <w:p w14:paraId="6F0E30BC" w14:textId="77777777" w:rsidR="00446920" w:rsidRDefault="00446920" w:rsidP="00446920">
      <w:pPr>
        <w:pStyle w:val="Heading1"/>
      </w:pPr>
      <w:bookmarkStart w:id="17" w:name="_Toc3798078"/>
      <w:r>
        <w:lastRenderedPageBreak/>
        <w:t>Question 3</w:t>
      </w:r>
      <w:bookmarkEnd w:id="17"/>
    </w:p>
    <w:p w14:paraId="0E707DC8" w14:textId="77777777" w:rsidR="00446920" w:rsidRDefault="00446920" w:rsidP="00446920">
      <w:r>
        <w:t>Solution to Question 2 Part B</w:t>
      </w:r>
    </w:p>
    <w:p w14:paraId="0C962146" w14:textId="376389C7" w:rsidR="00446920" w:rsidRDefault="00446920" w:rsidP="00446920">
      <w:pPr>
        <w:pStyle w:val="Heading2"/>
      </w:pPr>
      <w:bookmarkStart w:id="18" w:name="_Toc3798079"/>
      <w:r>
        <w:t>Introduction</w:t>
      </w:r>
      <w:r w:rsidR="00620A2A">
        <w:t xml:space="preserve"> to Entity-Relationship diagram</w:t>
      </w:r>
      <w:bookmarkEnd w:id="18"/>
    </w:p>
    <w:p w14:paraId="09D4650E" w14:textId="29067F2B" w:rsidR="00856290" w:rsidRDefault="00856290" w:rsidP="00856290">
      <w:pPr>
        <w:pStyle w:val="15Spacing"/>
      </w:pPr>
      <w:r>
        <w:t>An entity-relationship diagram (ERD) is a data modeling technique that graphically illustrates an information system’s entities and the relationships between those entities. An ERD is a conceptual and representational model of data used to represent the entity framework infrastructure.</w:t>
      </w:r>
    </w:p>
    <w:p w14:paraId="032D2E57" w14:textId="7949689D" w:rsidR="00856290" w:rsidRDefault="00856290" w:rsidP="00856290">
      <w:pPr>
        <w:pStyle w:val="15Spacing"/>
      </w:pPr>
      <w:r>
        <w:t>The elements of an ERD are:</w:t>
      </w:r>
    </w:p>
    <w:p w14:paraId="77578463" w14:textId="77777777" w:rsidR="00856290" w:rsidRDefault="00856290" w:rsidP="00856290">
      <w:pPr>
        <w:pStyle w:val="15Spacing"/>
        <w:numPr>
          <w:ilvl w:val="0"/>
          <w:numId w:val="39"/>
        </w:numPr>
      </w:pPr>
      <w:r>
        <w:t>Entities</w:t>
      </w:r>
    </w:p>
    <w:p w14:paraId="737EC06D" w14:textId="77777777" w:rsidR="00856290" w:rsidRDefault="00856290" w:rsidP="00856290">
      <w:pPr>
        <w:pStyle w:val="15Spacing"/>
        <w:numPr>
          <w:ilvl w:val="0"/>
          <w:numId w:val="39"/>
        </w:numPr>
      </w:pPr>
      <w:r>
        <w:t>Relationships</w:t>
      </w:r>
    </w:p>
    <w:p w14:paraId="60A90D1B" w14:textId="77777777" w:rsidR="00856290" w:rsidRDefault="00856290" w:rsidP="00856290">
      <w:pPr>
        <w:pStyle w:val="15Spacing"/>
        <w:numPr>
          <w:ilvl w:val="0"/>
          <w:numId w:val="39"/>
        </w:numPr>
      </w:pPr>
      <w:r>
        <w:t>Attributes</w:t>
      </w:r>
    </w:p>
    <w:p w14:paraId="5CBCE862" w14:textId="103F40A1" w:rsidR="00856290" w:rsidRDefault="00856290" w:rsidP="00856290">
      <w:pPr>
        <w:pStyle w:val="15Spacing"/>
      </w:pPr>
      <w:r>
        <w:t>Steps involved in creating an ERD include:</w:t>
      </w:r>
    </w:p>
    <w:p w14:paraId="562BE2F9" w14:textId="77777777" w:rsidR="00856290" w:rsidRDefault="00856290" w:rsidP="00856290">
      <w:pPr>
        <w:pStyle w:val="15Spacing"/>
        <w:numPr>
          <w:ilvl w:val="0"/>
          <w:numId w:val="40"/>
        </w:numPr>
      </w:pPr>
      <w:r>
        <w:t>Identifying and defining the entities</w:t>
      </w:r>
    </w:p>
    <w:p w14:paraId="6CAF4F75" w14:textId="77777777" w:rsidR="00856290" w:rsidRDefault="00856290" w:rsidP="00856290">
      <w:pPr>
        <w:pStyle w:val="15Spacing"/>
        <w:numPr>
          <w:ilvl w:val="0"/>
          <w:numId w:val="40"/>
        </w:numPr>
      </w:pPr>
      <w:r>
        <w:t>Determining all interactions between the entities</w:t>
      </w:r>
    </w:p>
    <w:p w14:paraId="1C883604" w14:textId="77777777" w:rsidR="00856290" w:rsidRDefault="00856290" w:rsidP="00856290">
      <w:pPr>
        <w:pStyle w:val="15Spacing"/>
        <w:numPr>
          <w:ilvl w:val="0"/>
          <w:numId w:val="40"/>
        </w:numPr>
      </w:pPr>
      <w:r>
        <w:t>Analyzing the nature of interactions/determining the cardinality of the relationships</w:t>
      </w:r>
    </w:p>
    <w:p w14:paraId="62B2BD43" w14:textId="308CEA55" w:rsidR="00856290" w:rsidRDefault="00856290" w:rsidP="00856290">
      <w:pPr>
        <w:pStyle w:val="15Spacing"/>
        <w:numPr>
          <w:ilvl w:val="0"/>
          <w:numId w:val="40"/>
        </w:numPr>
      </w:pPr>
      <w:r>
        <w:t>Creating the ERD</w:t>
      </w:r>
    </w:p>
    <w:p w14:paraId="181CED81" w14:textId="749A68C8" w:rsidR="004D1C09" w:rsidRDefault="004D1C09" w:rsidP="004D1C09">
      <w:pPr>
        <w:pStyle w:val="15Spacing"/>
      </w:pPr>
      <w:r>
        <w:t xml:space="preserve">An entity– relationship model depicts interrelated things of enthusiasm for a particular domain of learning. A fundamental ER model is made out of entity types and determines relationships that can exist between entities. </w:t>
      </w:r>
    </w:p>
    <w:p w14:paraId="79594F10" w14:textId="28D01D25" w:rsidR="004D1C09" w:rsidRPr="00B07CCA" w:rsidRDefault="004D1C09" w:rsidP="004D1C09">
      <w:pPr>
        <w:pStyle w:val="15Spacing"/>
      </w:pPr>
      <w:r>
        <w:t>In software engineering, an ER model is generally formed to speak to things a business needs to recollect so as to perform business forms. Therefore, the ER model turns into an abstract data model, that characterizes a data or information structure which can be actualized in a database, normally a social database.</w:t>
      </w:r>
    </w:p>
    <w:p w14:paraId="5B068667" w14:textId="29FC7698" w:rsidR="00B07CCA" w:rsidRDefault="00B07CCA" w:rsidP="00B07CCA">
      <w:pPr>
        <w:pStyle w:val="Heading2"/>
      </w:pPr>
      <w:bookmarkStart w:id="19" w:name="_Toc3798080"/>
      <w:r>
        <w:lastRenderedPageBreak/>
        <w:t>Entity-Relationship design diagrams</w:t>
      </w:r>
      <w:bookmarkEnd w:id="19"/>
    </w:p>
    <w:p w14:paraId="72A792B3" w14:textId="0FC3338A" w:rsidR="00B93633" w:rsidRDefault="002C3E6C" w:rsidP="00F62929">
      <w:pPr>
        <w:pStyle w:val="15Spacing"/>
        <w:jc w:val="center"/>
      </w:pPr>
      <w:r>
        <w:rPr>
          <w:noProof/>
        </w:rPr>
        <w:drawing>
          <wp:inline distT="0" distB="0" distL="0" distR="0" wp14:anchorId="6D71A266" wp14:editId="238E3344">
            <wp:extent cx="8191260" cy="4964032"/>
            <wp:effectExtent l="0" t="5715"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219240" cy="4980989"/>
                    </a:xfrm>
                    <a:prstGeom prst="rect">
                      <a:avLst/>
                    </a:prstGeom>
                    <a:noFill/>
                    <a:ln>
                      <a:noFill/>
                    </a:ln>
                  </pic:spPr>
                </pic:pic>
              </a:graphicData>
            </a:graphic>
          </wp:inline>
        </w:drawing>
      </w:r>
    </w:p>
    <w:p w14:paraId="2DBB7E5C" w14:textId="4A1B7833" w:rsidR="00176BD1" w:rsidRDefault="00A02F7C" w:rsidP="00F62929">
      <w:pPr>
        <w:pStyle w:val="15Spacing"/>
        <w:jc w:val="center"/>
      </w:pPr>
      <w:r>
        <w:rPr>
          <w:noProof/>
        </w:rPr>
        <w:lastRenderedPageBreak/>
        <w:drawing>
          <wp:inline distT="0" distB="0" distL="0" distR="0" wp14:anchorId="2AA6B1F0" wp14:editId="0C2EFCEE">
            <wp:extent cx="7954849" cy="5544380"/>
            <wp:effectExtent l="508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977764" cy="5560352"/>
                    </a:xfrm>
                    <a:prstGeom prst="rect">
                      <a:avLst/>
                    </a:prstGeom>
                    <a:noFill/>
                    <a:ln>
                      <a:noFill/>
                    </a:ln>
                  </pic:spPr>
                </pic:pic>
              </a:graphicData>
            </a:graphic>
          </wp:inline>
        </w:drawing>
      </w:r>
    </w:p>
    <w:p w14:paraId="1ADF10AD" w14:textId="7A1EEEC1" w:rsidR="00D91437" w:rsidRDefault="00D91437" w:rsidP="00D91437">
      <w:pPr>
        <w:pStyle w:val="Heading3"/>
      </w:pPr>
      <w:bookmarkStart w:id="20" w:name="_Toc3798081"/>
      <w:r>
        <w:lastRenderedPageBreak/>
        <w:t>Example for the Database Table</w:t>
      </w:r>
      <w:bookmarkEnd w:id="20"/>
    </w:p>
    <w:p w14:paraId="0FBA65D7" w14:textId="3DD31464" w:rsidR="00D91437" w:rsidRPr="00D91437" w:rsidRDefault="00D91437" w:rsidP="00D91437">
      <w:r>
        <w:t>User</w:t>
      </w:r>
    </w:p>
    <w:tbl>
      <w:tblPr>
        <w:tblStyle w:val="TableGrid"/>
        <w:tblW w:w="0" w:type="auto"/>
        <w:tblLook w:val="04A0" w:firstRow="1" w:lastRow="0" w:firstColumn="1" w:lastColumn="0" w:noHBand="0" w:noVBand="1"/>
      </w:tblPr>
      <w:tblGrid>
        <w:gridCol w:w="1065"/>
        <w:gridCol w:w="2232"/>
        <w:gridCol w:w="2746"/>
        <w:gridCol w:w="2058"/>
        <w:gridCol w:w="915"/>
      </w:tblGrid>
      <w:tr w:rsidR="00D91437" w14:paraId="77508894" w14:textId="77777777" w:rsidTr="00D91437">
        <w:tc>
          <w:tcPr>
            <w:tcW w:w="805" w:type="dxa"/>
          </w:tcPr>
          <w:p w14:paraId="15F40CD4" w14:textId="3440A86D" w:rsidR="00D91437" w:rsidRDefault="00D91437" w:rsidP="00F62929">
            <w:pPr>
              <w:pStyle w:val="15Spacing"/>
              <w:jc w:val="center"/>
            </w:pPr>
            <w:proofErr w:type="spellStart"/>
            <w:r>
              <w:t>User_ID</w:t>
            </w:r>
            <w:proofErr w:type="spellEnd"/>
          </w:p>
        </w:tc>
        <w:tc>
          <w:tcPr>
            <w:tcW w:w="2403" w:type="dxa"/>
          </w:tcPr>
          <w:p w14:paraId="4E9CD5C4" w14:textId="1528392A" w:rsidR="00D91437" w:rsidRDefault="00D91437" w:rsidP="00F62929">
            <w:pPr>
              <w:pStyle w:val="15Spacing"/>
              <w:jc w:val="center"/>
            </w:pPr>
            <w:r>
              <w:t>Name</w:t>
            </w:r>
          </w:p>
        </w:tc>
        <w:tc>
          <w:tcPr>
            <w:tcW w:w="2817" w:type="dxa"/>
          </w:tcPr>
          <w:p w14:paraId="71C1953E" w14:textId="6198FF36" w:rsidR="00D91437" w:rsidRDefault="00D91437" w:rsidP="00F62929">
            <w:pPr>
              <w:pStyle w:val="15Spacing"/>
              <w:jc w:val="center"/>
            </w:pPr>
            <w:proofErr w:type="spellStart"/>
            <w:r>
              <w:t>Email_ID</w:t>
            </w:r>
            <w:proofErr w:type="spellEnd"/>
          </w:p>
        </w:tc>
        <w:tc>
          <w:tcPr>
            <w:tcW w:w="2076" w:type="dxa"/>
          </w:tcPr>
          <w:p w14:paraId="2A8771F2" w14:textId="34531E53" w:rsidR="00D91437" w:rsidRDefault="00D91437" w:rsidP="00F62929">
            <w:pPr>
              <w:pStyle w:val="15Spacing"/>
              <w:jc w:val="center"/>
            </w:pPr>
            <w:proofErr w:type="spellStart"/>
            <w:r>
              <w:t>Contact_Number</w:t>
            </w:r>
            <w:proofErr w:type="spellEnd"/>
          </w:p>
        </w:tc>
        <w:tc>
          <w:tcPr>
            <w:tcW w:w="915" w:type="dxa"/>
          </w:tcPr>
          <w:p w14:paraId="292B25A9" w14:textId="4B0610F0" w:rsidR="00D91437" w:rsidRDefault="00D91437" w:rsidP="00F62929">
            <w:pPr>
              <w:pStyle w:val="15Spacing"/>
              <w:jc w:val="center"/>
            </w:pPr>
            <w:r>
              <w:t>Gender</w:t>
            </w:r>
          </w:p>
        </w:tc>
      </w:tr>
      <w:tr w:rsidR="00D91437" w14:paraId="6CA326FC" w14:textId="77777777" w:rsidTr="00D91437">
        <w:tc>
          <w:tcPr>
            <w:tcW w:w="805" w:type="dxa"/>
          </w:tcPr>
          <w:p w14:paraId="67947AD8" w14:textId="58E00A49" w:rsidR="00D91437" w:rsidRDefault="00D91437" w:rsidP="00F62929">
            <w:pPr>
              <w:pStyle w:val="15Spacing"/>
              <w:jc w:val="center"/>
            </w:pPr>
            <w:r>
              <w:t>123456</w:t>
            </w:r>
          </w:p>
        </w:tc>
        <w:tc>
          <w:tcPr>
            <w:tcW w:w="2403" w:type="dxa"/>
          </w:tcPr>
          <w:p w14:paraId="46398BA8" w14:textId="36D295BA" w:rsidR="00D91437" w:rsidRDefault="00D91437" w:rsidP="00F62929">
            <w:pPr>
              <w:pStyle w:val="15Spacing"/>
              <w:jc w:val="center"/>
            </w:pPr>
            <w:r>
              <w:t>Satyajit Ghana</w:t>
            </w:r>
          </w:p>
        </w:tc>
        <w:tc>
          <w:tcPr>
            <w:tcW w:w="2817" w:type="dxa"/>
          </w:tcPr>
          <w:p w14:paraId="28AF880C" w14:textId="68F25470" w:rsidR="00D91437" w:rsidRDefault="00D91437" w:rsidP="00F62929">
            <w:pPr>
              <w:pStyle w:val="15Spacing"/>
              <w:jc w:val="center"/>
            </w:pPr>
            <w:r>
              <w:t>satyajig7@gmail.com</w:t>
            </w:r>
          </w:p>
        </w:tc>
        <w:tc>
          <w:tcPr>
            <w:tcW w:w="2076" w:type="dxa"/>
          </w:tcPr>
          <w:p w14:paraId="7102E9EE" w14:textId="5673CF66" w:rsidR="00D91437" w:rsidRDefault="00D91437" w:rsidP="00F62929">
            <w:pPr>
              <w:pStyle w:val="15Spacing"/>
              <w:jc w:val="center"/>
            </w:pPr>
            <w:r>
              <w:t>7892137665</w:t>
            </w:r>
          </w:p>
        </w:tc>
        <w:tc>
          <w:tcPr>
            <w:tcW w:w="915" w:type="dxa"/>
          </w:tcPr>
          <w:p w14:paraId="17D54ACC" w14:textId="42C4A539" w:rsidR="00D91437" w:rsidRDefault="00D91437" w:rsidP="00F62929">
            <w:pPr>
              <w:pStyle w:val="15Spacing"/>
              <w:jc w:val="center"/>
            </w:pPr>
            <w:r>
              <w:t>M</w:t>
            </w:r>
          </w:p>
        </w:tc>
      </w:tr>
    </w:tbl>
    <w:p w14:paraId="547793F5" w14:textId="05C59F35" w:rsidR="00FF5053" w:rsidRDefault="00FF5053" w:rsidP="00D91437">
      <w:pPr>
        <w:pStyle w:val="15Spacing"/>
        <w:jc w:val="left"/>
      </w:pPr>
    </w:p>
    <w:p w14:paraId="09795FDE" w14:textId="3D91EAE3" w:rsidR="00D91437" w:rsidRDefault="00D91437" w:rsidP="00D91437">
      <w:pPr>
        <w:pStyle w:val="15Spacing"/>
        <w:jc w:val="left"/>
      </w:pPr>
      <w:r>
        <w:t>Ticket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D91437" w14:paraId="484173D1" w14:textId="77777777" w:rsidTr="00D91437">
        <w:tc>
          <w:tcPr>
            <w:tcW w:w="1502" w:type="dxa"/>
          </w:tcPr>
          <w:p w14:paraId="1A93B8B7" w14:textId="623A5604" w:rsidR="00D91437" w:rsidRDefault="00D91437" w:rsidP="00D91437">
            <w:pPr>
              <w:pStyle w:val="15Spacing"/>
              <w:jc w:val="left"/>
            </w:pPr>
            <w:proofErr w:type="spellStart"/>
            <w:r>
              <w:t>Ticket_ID</w:t>
            </w:r>
            <w:proofErr w:type="spellEnd"/>
          </w:p>
        </w:tc>
        <w:tc>
          <w:tcPr>
            <w:tcW w:w="1502" w:type="dxa"/>
          </w:tcPr>
          <w:p w14:paraId="30220F2F" w14:textId="4F2FCEC6" w:rsidR="00D91437" w:rsidRDefault="00D91437" w:rsidP="00D91437">
            <w:pPr>
              <w:pStyle w:val="15Spacing"/>
              <w:jc w:val="left"/>
            </w:pPr>
            <w:proofErr w:type="spellStart"/>
            <w:r>
              <w:t>Ticket_Price</w:t>
            </w:r>
            <w:proofErr w:type="spellEnd"/>
          </w:p>
        </w:tc>
        <w:tc>
          <w:tcPr>
            <w:tcW w:w="1503" w:type="dxa"/>
          </w:tcPr>
          <w:p w14:paraId="25AD5B96" w14:textId="4EC6D51C" w:rsidR="00D91437" w:rsidRDefault="00D91437" w:rsidP="00D91437">
            <w:pPr>
              <w:pStyle w:val="15Spacing"/>
              <w:jc w:val="left"/>
            </w:pPr>
            <w:proofErr w:type="spellStart"/>
            <w:r>
              <w:t>F_Price</w:t>
            </w:r>
            <w:proofErr w:type="spellEnd"/>
          </w:p>
        </w:tc>
        <w:tc>
          <w:tcPr>
            <w:tcW w:w="1503" w:type="dxa"/>
          </w:tcPr>
          <w:p w14:paraId="069F5759" w14:textId="13D165EF" w:rsidR="00D91437" w:rsidRDefault="00D91437" w:rsidP="00D91437">
            <w:pPr>
              <w:pStyle w:val="15Spacing"/>
              <w:jc w:val="left"/>
            </w:pPr>
            <w:proofErr w:type="spellStart"/>
            <w:r>
              <w:t>S_B_Id</w:t>
            </w:r>
            <w:proofErr w:type="spellEnd"/>
          </w:p>
        </w:tc>
        <w:tc>
          <w:tcPr>
            <w:tcW w:w="1503" w:type="dxa"/>
          </w:tcPr>
          <w:p w14:paraId="29E69A3F" w14:textId="1F1F76AA" w:rsidR="00D91437" w:rsidRDefault="00D91437" w:rsidP="00D91437">
            <w:pPr>
              <w:pStyle w:val="15Spacing"/>
              <w:jc w:val="left"/>
            </w:pPr>
            <w:proofErr w:type="spellStart"/>
            <w:r>
              <w:t>Bus_ID</w:t>
            </w:r>
            <w:proofErr w:type="spellEnd"/>
          </w:p>
        </w:tc>
        <w:tc>
          <w:tcPr>
            <w:tcW w:w="1503" w:type="dxa"/>
          </w:tcPr>
          <w:p w14:paraId="0EB81D1C" w14:textId="2B8E44ED" w:rsidR="00D91437" w:rsidRDefault="00D91437" w:rsidP="00D91437">
            <w:pPr>
              <w:pStyle w:val="15Spacing"/>
              <w:jc w:val="left"/>
            </w:pPr>
            <w:proofErr w:type="spellStart"/>
            <w:r>
              <w:t>User_ID</w:t>
            </w:r>
            <w:proofErr w:type="spellEnd"/>
          </w:p>
        </w:tc>
      </w:tr>
      <w:tr w:rsidR="00D91437" w14:paraId="1CAFF697" w14:textId="77777777" w:rsidTr="00D91437">
        <w:tc>
          <w:tcPr>
            <w:tcW w:w="1502" w:type="dxa"/>
          </w:tcPr>
          <w:p w14:paraId="1204FF0E" w14:textId="7660F928" w:rsidR="00D91437" w:rsidRDefault="00D91437" w:rsidP="00D91437">
            <w:pPr>
              <w:pStyle w:val="15Spacing"/>
              <w:jc w:val="left"/>
            </w:pPr>
            <w:r>
              <w:t>45</w:t>
            </w:r>
          </w:p>
        </w:tc>
        <w:tc>
          <w:tcPr>
            <w:tcW w:w="1502" w:type="dxa"/>
          </w:tcPr>
          <w:p w14:paraId="64B985AA" w14:textId="049B9F86" w:rsidR="00D91437" w:rsidRDefault="00D91437" w:rsidP="00D91437">
            <w:pPr>
              <w:pStyle w:val="15Spacing"/>
              <w:jc w:val="left"/>
            </w:pPr>
            <w:r>
              <w:t>120.00</w:t>
            </w:r>
          </w:p>
        </w:tc>
        <w:tc>
          <w:tcPr>
            <w:tcW w:w="1503" w:type="dxa"/>
          </w:tcPr>
          <w:p w14:paraId="3C49B2D5" w14:textId="10945492" w:rsidR="00D91437" w:rsidRDefault="00D91437" w:rsidP="00D91437">
            <w:pPr>
              <w:pStyle w:val="15Spacing"/>
              <w:jc w:val="left"/>
            </w:pPr>
            <w:r>
              <w:t>123.23</w:t>
            </w:r>
          </w:p>
        </w:tc>
        <w:tc>
          <w:tcPr>
            <w:tcW w:w="1503" w:type="dxa"/>
          </w:tcPr>
          <w:p w14:paraId="725E7AAE" w14:textId="6D0AE69C" w:rsidR="00D91437" w:rsidRDefault="00D91437" w:rsidP="00D91437">
            <w:pPr>
              <w:pStyle w:val="15Spacing"/>
              <w:jc w:val="left"/>
            </w:pPr>
            <w:r>
              <w:t>3</w:t>
            </w:r>
          </w:p>
        </w:tc>
        <w:tc>
          <w:tcPr>
            <w:tcW w:w="1503" w:type="dxa"/>
          </w:tcPr>
          <w:p w14:paraId="2D95553B" w14:textId="599CBCFC" w:rsidR="00D91437" w:rsidRDefault="00D91437" w:rsidP="00D91437">
            <w:pPr>
              <w:pStyle w:val="15Spacing"/>
              <w:jc w:val="left"/>
            </w:pPr>
            <w:r>
              <w:t>67</w:t>
            </w:r>
          </w:p>
        </w:tc>
        <w:tc>
          <w:tcPr>
            <w:tcW w:w="1503" w:type="dxa"/>
          </w:tcPr>
          <w:p w14:paraId="54F38130" w14:textId="39F9E861" w:rsidR="00D91437" w:rsidRDefault="00D91437" w:rsidP="00D91437">
            <w:pPr>
              <w:pStyle w:val="15Spacing"/>
              <w:jc w:val="left"/>
            </w:pPr>
            <w:r>
              <w:t>123456</w:t>
            </w:r>
          </w:p>
        </w:tc>
      </w:tr>
    </w:tbl>
    <w:p w14:paraId="21ECE70D" w14:textId="3FA393D6" w:rsidR="00D91437" w:rsidRDefault="00D91437" w:rsidP="00D91437">
      <w:pPr>
        <w:pStyle w:val="15Spacing"/>
        <w:jc w:val="left"/>
      </w:pPr>
    </w:p>
    <w:p w14:paraId="016B51D6" w14:textId="3FDB462A" w:rsidR="00D91437" w:rsidRDefault="00D91437" w:rsidP="00D91437">
      <w:pPr>
        <w:pStyle w:val="15Spacing"/>
        <w:jc w:val="left"/>
      </w:pPr>
      <w:r>
        <w:t>Seat</w:t>
      </w:r>
    </w:p>
    <w:tbl>
      <w:tblPr>
        <w:tblStyle w:val="TableGrid"/>
        <w:tblW w:w="0" w:type="auto"/>
        <w:tblLook w:val="04A0" w:firstRow="1" w:lastRow="0" w:firstColumn="1" w:lastColumn="0" w:noHBand="0" w:noVBand="1"/>
      </w:tblPr>
      <w:tblGrid>
        <w:gridCol w:w="3005"/>
        <w:gridCol w:w="3005"/>
        <w:gridCol w:w="3006"/>
      </w:tblGrid>
      <w:tr w:rsidR="00D91437" w14:paraId="3688BB01" w14:textId="77777777" w:rsidTr="00D91437">
        <w:tc>
          <w:tcPr>
            <w:tcW w:w="3005" w:type="dxa"/>
          </w:tcPr>
          <w:p w14:paraId="44FBB9EB" w14:textId="4D702BE5" w:rsidR="00D91437" w:rsidRDefault="00D91437" w:rsidP="00D91437">
            <w:pPr>
              <w:pStyle w:val="15Spacing"/>
              <w:jc w:val="left"/>
            </w:pPr>
            <w:r>
              <w:t>S_B_ID</w:t>
            </w:r>
          </w:p>
        </w:tc>
        <w:tc>
          <w:tcPr>
            <w:tcW w:w="3005" w:type="dxa"/>
          </w:tcPr>
          <w:p w14:paraId="08183F8C" w14:textId="37DD002C" w:rsidR="00D91437" w:rsidRDefault="00D91437" w:rsidP="00D91437">
            <w:pPr>
              <w:pStyle w:val="15Spacing"/>
              <w:jc w:val="left"/>
            </w:pPr>
            <w:proofErr w:type="spellStart"/>
            <w:r>
              <w:t>Seat_Type</w:t>
            </w:r>
            <w:proofErr w:type="spellEnd"/>
          </w:p>
        </w:tc>
        <w:tc>
          <w:tcPr>
            <w:tcW w:w="3006" w:type="dxa"/>
          </w:tcPr>
          <w:p w14:paraId="254A82CD" w14:textId="37A014CC" w:rsidR="00D91437" w:rsidRDefault="00D91437" w:rsidP="00D91437">
            <w:pPr>
              <w:pStyle w:val="15Spacing"/>
              <w:jc w:val="left"/>
            </w:pPr>
            <w:proofErr w:type="spellStart"/>
            <w:r>
              <w:t>Seat_Number</w:t>
            </w:r>
            <w:proofErr w:type="spellEnd"/>
          </w:p>
        </w:tc>
      </w:tr>
      <w:tr w:rsidR="00D91437" w14:paraId="6714F5C5" w14:textId="77777777" w:rsidTr="00D91437">
        <w:tc>
          <w:tcPr>
            <w:tcW w:w="3005" w:type="dxa"/>
          </w:tcPr>
          <w:p w14:paraId="367AE89C" w14:textId="4C889F8C" w:rsidR="00D91437" w:rsidRDefault="00D91437" w:rsidP="00D91437">
            <w:pPr>
              <w:pStyle w:val="15Spacing"/>
              <w:jc w:val="left"/>
            </w:pPr>
            <w:r>
              <w:t>3</w:t>
            </w:r>
          </w:p>
        </w:tc>
        <w:tc>
          <w:tcPr>
            <w:tcW w:w="3005" w:type="dxa"/>
          </w:tcPr>
          <w:p w14:paraId="243A7AF2" w14:textId="7BCBE10E" w:rsidR="00D91437" w:rsidRDefault="00D91437" w:rsidP="00D91437">
            <w:pPr>
              <w:pStyle w:val="15Spacing"/>
              <w:jc w:val="left"/>
            </w:pPr>
            <w:r>
              <w:t>Economy</w:t>
            </w:r>
          </w:p>
        </w:tc>
        <w:tc>
          <w:tcPr>
            <w:tcW w:w="3006" w:type="dxa"/>
          </w:tcPr>
          <w:p w14:paraId="728B5A52" w14:textId="306FCFEE" w:rsidR="00D91437" w:rsidRDefault="00D91437" w:rsidP="00D91437">
            <w:pPr>
              <w:pStyle w:val="15Spacing"/>
              <w:jc w:val="left"/>
            </w:pPr>
            <w:r>
              <w:t>20</w:t>
            </w:r>
          </w:p>
        </w:tc>
      </w:tr>
    </w:tbl>
    <w:p w14:paraId="5A1F896E" w14:textId="5785BDEF" w:rsidR="00D91437" w:rsidRDefault="00D91437" w:rsidP="00D91437">
      <w:pPr>
        <w:pStyle w:val="15Spacing"/>
        <w:jc w:val="left"/>
      </w:pPr>
    </w:p>
    <w:p w14:paraId="40D470BC" w14:textId="415C6DA8" w:rsidR="00D91437" w:rsidRDefault="00D91437" w:rsidP="00D91437">
      <w:pPr>
        <w:pStyle w:val="15Spacing"/>
        <w:jc w:val="left"/>
      </w:pPr>
      <w:r>
        <w:t>Bus</w:t>
      </w:r>
    </w:p>
    <w:tbl>
      <w:tblPr>
        <w:tblStyle w:val="TableGrid"/>
        <w:tblW w:w="0" w:type="auto"/>
        <w:tblLook w:val="04A0" w:firstRow="1" w:lastRow="0" w:firstColumn="1" w:lastColumn="0" w:noHBand="0" w:noVBand="1"/>
      </w:tblPr>
      <w:tblGrid>
        <w:gridCol w:w="2254"/>
        <w:gridCol w:w="2254"/>
        <w:gridCol w:w="2254"/>
        <w:gridCol w:w="2254"/>
      </w:tblGrid>
      <w:tr w:rsidR="00D91437" w14:paraId="440F110C" w14:textId="77777777" w:rsidTr="00D91437">
        <w:tc>
          <w:tcPr>
            <w:tcW w:w="2254" w:type="dxa"/>
          </w:tcPr>
          <w:p w14:paraId="1DF18600" w14:textId="2D9181D1" w:rsidR="00D91437" w:rsidRDefault="00D91437" w:rsidP="00D91437">
            <w:pPr>
              <w:pStyle w:val="15Spacing"/>
              <w:jc w:val="left"/>
            </w:pPr>
            <w:proofErr w:type="spellStart"/>
            <w:r>
              <w:t>Bus_ID</w:t>
            </w:r>
            <w:proofErr w:type="spellEnd"/>
          </w:p>
        </w:tc>
        <w:tc>
          <w:tcPr>
            <w:tcW w:w="2254" w:type="dxa"/>
          </w:tcPr>
          <w:p w14:paraId="55AE7E52" w14:textId="3AF54A5D" w:rsidR="00D91437" w:rsidRDefault="00D91437" w:rsidP="00D91437">
            <w:pPr>
              <w:pStyle w:val="15Spacing"/>
              <w:jc w:val="left"/>
            </w:pPr>
            <w:proofErr w:type="spellStart"/>
            <w:r>
              <w:t>Bus_Type</w:t>
            </w:r>
            <w:proofErr w:type="spellEnd"/>
          </w:p>
        </w:tc>
        <w:tc>
          <w:tcPr>
            <w:tcW w:w="2254" w:type="dxa"/>
          </w:tcPr>
          <w:p w14:paraId="22310534" w14:textId="76895DA9" w:rsidR="00D91437" w:rsidRDefault="00D91437" w:rsidP="00D91437">
            <w:pPr>
              <w:pStyle w:val="15Spacing"/>
              <w:jc w:val="left"/>
            </w:pPr>
            <w:proofErr w:type="spellStart"/>
            <w:r>
              <w:t>Route_ID</w:t>
            </w:r>
            <w:proofErr w:type="spellEnd"/>
          </w:p>
        </w:tc>
        <w:tc>
          <w:tcPr>
            <w:tcW w:w="2254" w:type="dxa"/>
          </w:tcPr>
          <w:p w14:paraId="4DA16791" w14:textId="0FBA5BD1" w:rsidR="00D91437" w:rsidRDefault="00D91437" w:rsidP="00D91437">
            <w:pPr>
              <w:pStyle w:val="15Spacing"/>
              <w:jc w:val="left"/>
            </w:pPr>
            <w:proofErr w:type="spellStart"/>
            <w:r>
              <w:t>Bus_Timings</w:t>
            </w:r>
            <w:proofErr w:type="spellEnd"/>
          </w:p>
        </w:tc>
      </w:tr>
      <w:tr w:rsidR="00D91437" w14:paraId="40149A51" w14:textId="77777777" w:rsidTr="00D91437">
        <w:tc>
          <w:tcPr>
            <w:tcW w:w="2254" w:type="dxa"/>
          </w:tcPr>
          <w:p w14:paraId="110DDE5E" w14:textId="57D3F405" w:rsidR="00D91437" w:rsidRDefault="00D91437" w:rsidP="00D91437">
            <w:pPr>
              <w:pStyle w:val="15Spacing"/>
              <w:jc w:val="left"/>
            </w:pPr>
            <w:r>
              <w:t>67</w:t>
            </w:r>
          </w:p>
        </w:tc>
        <w:tc>
          <w:tcPr>
            <w:tcW w:w="2254" w:type="dxa"/>
          </w:tcPr>
          <w:p w14:paraId="5C1869EE" w14:textId="26E92D16" w:rsidR="00D91437" w:rsidRDefault="00D91437" w:rsidP="00D91437">
            <w:pPr>
              <w:pStyle w:val="15Spacing"/>
              <w:jc w:val="left"/>
            </w:pPr>
            <w:r>
              <w:t>Volvo</w:t>
            </w:r>
          </w:p>
        </w:tc>
        <w:tc>
          <w:tcPr>
            <w:tcW w:w="2254" w:type="dxa"/>
          </w:tcPr>
          <w:p w14:paraId="2FA4A8A0" w14:textId="16BC7DC4" w:rsidR="00D91437" w:rsidRDefault="00D91437" w:rsidP="00D91437">
            <w:pPr>
              <w:pStyle w:val="15Spacing"/>
              <w:jc w:val="left"/>
            </w:pPr>
            <w:r>
              <w:t>23</w:t>
            </w:r>
          </w:p>
        </w:tc>
        <w:tc>
          <w:tcPr>
            <w:tcW w:w="2254" w:type="dxa"/>
          </w:tcPr>
          <w:p w14:paraId="5AE5E1CF" w14:textId="4BBC994C" w:rsidR="00D91437" w:rsidRDefault="00D91437" w:rsidP="00D91437">
            <w:pPr>
              <w:pStyle w:val="15Spacing"/>
              <w:jc w:val="left"/>
            </w:pPr>
            <w:r>
              <w:t>11AM-8PM</w:t>
            </w:r>
          </w:p>
        </w:tc>
      </w:tr>
    </w:tbl>
    <w:p w14:paraId="11E7A917" w14:textId="16394155" w:rsidR="00D91437" w:rsidRDefault="00D91437" w:rsidP="00D91437">
      <w:pPr>
        <w:pStyle w:val="15Spacing"/>
        <w:jc w:val="left"/>
      </w:pPr>
    </w:p>
    <w:p w14:paraId="2D8C12E7" w14:textId="2990EC70" w:rsidR="00C955AD" w:rsidRDefault="00C955AD" w:rsidP="00D91437">
      <w:pPr>
        <w:pStyle w:val="15Spacing"/>
        <w:jc w:val="left"/>
      </w:pPr>
      <w:r>
        <w:t>Route</w:t>
      </w:r>
    </w:p>
    <w:tbl>
      <w:tblPr>
        <w:tblStyle w:val="TableGrid"/>
        <w:tblW w:w="0" w:type="auto"/>
        <w:tblLook w:val="04A0" w:firstRow="1" w:lastRow="0" w:firstColumn="1" w:lastColumn="0" w:noHBand="0" w:noVBand="1"/>
      </w:tblPr>
      <w:tblGrid>
        <w:gridCol w:w="2254"/>
        <w:gridCol w:w="2254"/>
        <w:gridCol w:w="2254"/>
        <w:gridCol w:w="2254"/>
      </w:tblGrid>
      <w:tr w:rsidR="00C955AD" w14:paraId="7731E9AC" w14:textId="77777777" w:rsidTr="00C955AD">
        <w:tc>
          <w:tcPr>
            <w:tcW w:w="2254" w:type="dxa"/>
          </w:tcPr>
          <w:p w14:paraId="6AABB600" w14:textId="32ACFF9A" w:rsidR="00C955AD" w:rsidRDefault="00C955AD" w:rsidP="00D91437">
            <w:pPr>
              <w:pStyle w:val="15Spacing"/>
              <w:jc w:val="left"/>
            </w:pPr>
            <w:proofErr w:type="spellStart"/>
            <w:r>
              <w:t>Route_ID</w:t>
            </w:r>
            <w:proofErr w:type="spellEnd"/>
          </w:p>
        </w:tc>
        <w:tc>
          <w:tcPr>
            <w:tcW w:w="2254" w:type="dxa"/>
          </w:tcPr>
          <w:p w14:paraId="587214FC" w14:textId="1FF50AD7" w:rsidR="00C955AD" w:rsidRDefault="00C955AD" w:rsidP="00D91437">
            <w:pPr>
              <w:pStyle w:val="15Spacing"/>
              <w:jc w:val="left"/>
            </w:pPr>
            <w:proofErr w:type="spellStart"/>
            <w:r>
              <w:t>Route_Name</w:t>
            </w:r>
            <w:proofErr w:type="spellEnd"/>
          </w:p>
        </w:tc>
        <w:tc>
          <w:tcPr>
            <w:tcW w:w="2254" w:type="dxa"/>
          </w:tcPr>
          <w:p w14:paraId="2B9BF279" w14:textId="13934530" w:rsidR="00C955AD" w:rsidRDefault="00C955AD" w:rsidP="00D91437">
            <w:pPr>
              <w:pStyle w:val="15Spacing"/>
              <w:jc w:val="left"/>
            </w:pPr>
            <w:proofErr w:type="spellStart"/>
            <w:r>
              <w:t>Pickup_Point</w:t>
            </w:r>
            <w:proofErr w:type="spellEnd"/>
          </w:p>
        </w:tc>
        <w:tc>
          <w:tcPr>
            <w:tcW w:w="2254" w:type="dxa"/>
          </w:tcPr>
          <w:p w14:paraId="18B1C727" w14:textId="052D280D" w:rsidR="00C955AD" w:rsidRDefault="00C955AD" w:rsidP="00D91437">
            <w:pPr>
              <w:pStyle w:val="15Spacing"/>
              <w:jc w:val="left"/>
            </w:pPr>
            <w:proofErr w:type="spellStart"/>
            <w:r>
              <w:t>Destination_Point</w:t>
            </w:r>
            <w:proofErr w:type="spellEnd"/>
          </w:p>
        </w:tc>
      </w:tr>
      <w:tr w:rsidR="00C955AD" w14:paraId="6EC2F9BC" w14:textId="77777777" w:rsidTr="00C955AD">
        <w:tc>
          <w:tcPr>
            <w:tcW w:w="2254" w:type="dxa"/>
          </w:tcPr>
          <w:p w14:paraId="50DE68C4" w14:textId="58F643FE" w:rsidR="00C955AD" w:rsidRDefault="00C955AD" w:rsidP="00D91437">
            <w:pPr>
              <w:pStyle w:val="15Spacing"/>
              <w:jc w:val="left"/>
            </w:pPr>
            <w:r>
              <w:t>23</w:t>
            </w:r>
          </w:p>
        </w:tc>
        <w:tc>
          <w:tcPr>
            <w:tcW w:w="2254" w:type="dxa"/>
          </w:tcPr>
          <w:p w14:paraId="7F65F5A6" w14:textId="21257F6B" w:rsidR="00C955AD" w:rsidRDefault="00C955AD" w:rsidP="00D91437">
            <w:pPr>
              <w:pStyle w:val="15Spacing"/>
              <w:jc w:val="left"/>
            </w:pPr>
            <w:r>
              <w:t>Bangalore-Mangalore</w:t>
            </w:r>
          </w:p>
        </w:tc>
        <w:tc>
          <w:tcPr>
            <w:tcW w:w="2254" w:type="dxa"/>
          </w:tcPr>
          <w:p w14:paraId="058DE854" w14:textId="0AFB5D94" w:rsidR="00C955AD" w:rsidRDefault="00C955AD" w:rsidP="00D91437">
            <w:pPr>
              <w:pStyle w:val="15Spacing"/>
              <w:jc w:val="left"/>
            </w:pPr>
            <w:proofErr w:type="spellStart"/>
            <w:r>
              <w:t>Yeshwanthpur</w:t>
            </w:r>
            <w:proofErr w:type="spellEnd"/>
          </w:p>
        </w:tc>
        <w:tc>
          <w:tcPr>
            <w:tcW w:w="2254" w:type="dxa"/>
          </w:tcPr>
          <w:p w14:paraId="30169E48" w14:textId="4A225CA9" w:rsidR="00C955AD" w:rsidRDefault="00C955AD" w:rsidP="00D91437">
            <w:pPr>
              <w:pStyle w:val="15Spacing"/>
              <w:jc w:val="left"/>
            </w:pPr>
            <w:r>
              <w:t>Mangalore</w:t>
            </w:r>
          </w:p>
        </w:tc>
      </w:tr>
    </w:tbl>
    <w:p w14:paraId="37CB5769" w14:textId="13F87219" w:rsidR="00C955AD" w:rsidRDefault="00C955AD" w:rsidP="00D91437">
      <w:pPr>
        <w:pStyle w:val="15Spacing"/>
        <w:jc w:val="left"/>
      </w:pPr>
    </w:p>
    <w:p w14:paraId="3D3DF3F0" w14:textId="5F3562AC" w:rsidR="00915402" w:rsidRDefault="00915402" w:rsidP="00D91437">
      <w:pPr>
        <w:pStyle w:val="15Spacing"/>
        <w:jc w:val="left"/>
      </w:pPr>
      <w:r>
        <w:t>Staff</w:t>
      </w:r>
    </w:p>
    <w:tbl>
      <w:tblPr>
        <w:tblStyle w:val="TableGrid"/>
        <w:tblW w:w="0" w:type="auto"/>
        <w:tblLook w:val="04A0" w:firstRow="1" w:lastRow="0" w:firstColumn="1" w:lastColumn="0" w:noHBand="0" w:noVBand="1"/>
      </w:tblPr>
      <w:tblGrid>
        <w:gridCol w:w="1075"/>
        <w:gridCol w:w="1779"/>
        <w:gridCol w:w="2100"/>
        <w:gridCol w:w="2539"/>
        <w:gridCol w:w="1523"/>
      </w:tblGrid>
      <w:tr w:rsidR="00915402" w14:paraId="21327D07" w14:textId="77777777" w:rsidTr="00E346DD">
        <w:tc>
          <w:tcPr>
            <w:tcW w:w="805" w:type="dxa"/>
          </w:tcPr>
          <w:p w14:paraId="7C5351C0" w14:textId="4F3A611C" w:rsidR="00915402" w:rsidRDefault="00915402" w:rsidP="00E346DD">
            <w:pPr>
              <w:pStyle w:val="15Spacing"/>
              <w:jc w:val="center"/>
            </w:pPr>
            <w:proofErr w:type="spellStart"/>
            <w:r>
              <w:lastRenderedPageBreak/>
              <w:t>Staff</w:t>
            </w:r>
            <w:r>
              <w:t>_ID</w:t>
            </w:r>
            <w:proofErr w:type="spellEnd"/>
          </w:p>
        </w:tc>
        <w:tc>
          <w:tcPr>
            <w:tcW w:w="2403" w:type="dxa"/>
          </w:tcPr>
          <w:p w14:paraId="23743D4B" w14:textId="77777777" w:rsidR="00915402" w:rsidRDefault="00915402" w:rsidP="00E346DD">
            <w:pPr>
              <w:pStyle w:val="15Spacing"/>
              <w:jc w:val="center"/>
            </w:pPr>
            <w:r>
              <w:t>Name</w:t>
            </w:r>
          </w:p>
        </w:tc>
        <w:tc>
          <w:tcPr>
            <w:tcW w:w="2817" w:type="dxa"/>
          </w:tcPr>
          <w:p w14:paraId="3D603A8A" w14:textId="6602E787" w:rsidR="00915402" w:rsidRDefault="00915402" w:rsidP="00E346DD">
            <w:pPr>
              <w:pStyle w:val="15Spacing"/>
              <w:jc w:val="center"/>
            </w:pPr>
            <w:r>
              <w:t>Role</w:t>
            </w:r>
          </w:p>
        </w:tc>
        <w:tc>
          <w:tcPr>
            <w:tcW w:w="2076" w:type="dxa"/>
          </w:tcPr>
          <w:p w14:paraId="2FB2A73C" w14:textId="6C68C255" w:rsidR="00915402" w:rsidRDefault="00915402" w:rsidP="00E346DD">
            <w:pPr>
              <w:pStyle w:val="15Spacing"/>
              <w:jc w:val="center"/>
            </w:pPr>
            <w:proofErr w:type="spellStart"/>
            <w:r>
              <w:t>Staff_</w:t>
            </w:r>
            <w:r>
              <w:t>Contact_Number</w:t>
            </w:r>
            <w:proofErr w:type="spellEnd"/>
          </w:p>
        </w:tc>
        <w:tc>
          <w:tcPr>
            <w:tcW w:w="915" w:type="dxa"/>
          </w:tcPr>
          <w:p w14:paraId="73C6803C" w14:textId="0A24A0A5" w:rsidR="00915402" w:rsidRDefault="00915402" w:rsidP="00E346DD">
            <w:pPr>
              <w:pStyle w:val="15Spacing"/>
              <w:jc w:val="center"/>
            </w:pPr>
            <w:proofErr w:type="spellStart"/>
            <w:r>
              <w:t>Access_Level</w:t>
            </w:r>
            <w:proofErr w:type="spellEnd"/>
          </w:p>
        </w:tc>
      </w:tr>
      <w:tr w:rsidR="00915402" w14:paraId="36E01A20" w14:textId="77777777" w:rsidTr="00E346DD">
        <w:tc>
          <w:tcPr>
            <w:tcW w:w="805" w:type="dxa"/>
          </w:tcPr>
          <w:p w14:paraId="28F33981" w14:textId="654DED8B" w:rsidR="00915402" w:rsidRDefault="00915402" w:rsidP="00E346DD">
            <w:pPr>
              <w:pStyle w:val="15Spacing"/>
              <w:jc w:val="center"/>
            </w:pPr>
            <w:r>
              <w:t>786734</w:t>
            </w:r>
          </w:p>
        </w:tc>
        <w:tc>
          <w:tcPr>
            <w:tcW w:w="2403" w:type="dxa"/>
          </w:tcPr>
          <w:p w14:paraId="15F1DA0A" w14:textId="73295FED" w:rsidR="00915402" w:rsidRDefault="00915402" w:rsidP="00E346DD">
            <w:pPr>
              <w:pStyle w:val="15Spacing"/>
              <w:jc w:val="center"/>
            </w:pPr>
            <w:r>
              <w:t>Some Name</w:t>
            </w:r>
          </w:p>
        </w:tc>
        <w:tc>
          <w:tcPr>
            <w:tcW w:w="2817" w:type="dxa"/>
          </w:tcPr>
          <w:p w14:paraId="7A4672BE" w14:textId="599FC270" w:rsidR="00915402" w:rsidRDefault="00915402" w:rsidP="00E346DD">
            <w:pPr>
              <w:pStyle w:val="15Spacing"/>
              <w:jc w:val="center"/>
            </w:pPr>
            <w:r>
              <w:t>Manger</w:t>
            </w:r>
          </w:p>
        </w:tc>
        <w:tc>
          <w:tcPr>
            <w:tcW w:w="2076" w:type="dxa"/>
          </w:tcPr>
          <w:p w14:paraId="7BACDD4E" w14:textId="59A67FFA" w:rsidR="00915402" w:rsidRDefault="00915402" w:rsidP="00E346DD">
            <w:pPr>
              <w:pStyle w:val="15Spacing"/>
              <w:jc w:val="center"/>
            </w:pPr>
            <w:r>
              <w:t>9837482748</w:t>
            </w:r>
          </w:p>
        </w:tc>
        <w:tc>
          <w:tcPr>
            <w:tcW w:w="915" w:type="dxa"/>
          </w:tcPr>
          <w:p w14:paraId="31B2E3F6" w14:textId="65DF1DE3" w:rsidR="00915402" w:rsidRDefault="00915402" w:rsidP="00E346DD">
            <w:pPr>
              <w:pStyle w:val="15Spacing"/>
              <w:jc w:val="center"/>
            </w:pPr>
            <w:r>
              <w:t>A</w:t>
            </w:r>
          </w:p>
        </w:tc>
      </w:tr>
    </w:tbl>
    <w:p w14:paraId="20AE2639" w14:textId="77777777" w:rsidR="00915402" w:rsidRPr="00B07CCA" w:rsidRDefault="00915402" w:rsidP="00D91437">
      <w:pPr>
        <w:pStyle w:val="15Spacing"/>
        <w:jc w:val="left"/>
      </w:pPr>
      <w:bookmarkStart w:id="21" w:name="_GoBack"/>
      <w:bookmarkEnd w:id="21"/>
    </w:p>
    <w:p w14:paraId="6EEEF62F" w14:textId="03C499F3" w:rsidR="00446920" w:rsidRDefault="00446920" w:rsidP="00446920">
      <w:pPr>
        <w:pStyle w:val="Heading2"/>
      </w:pPr>
      <w:bookmarkStart w:id="22" w:name="_Toc3798082"/>
      <w:r>
        <w:t>Conclusion</w:t>
      </w:r>
      <w:bookmarkEnd w:id="22"/>
    </w:p>
    <w:p w14:paraId="10635054" w14:textId="06949F35" w:rsidR="00481723" w:rsidRDefault="00481723" w:rsidP="00481723">
      <w:pPr>
        <w:pStyle w:val="15Spacing"/>
      </w:pPr>
      <w:r>
        <w:t xml:space="preserve">The Entity Relationship Diagram displays the relationships of entity set put away in a database. The ER diagrams are easy change to any data model and it is conceptually straightforward as compare to all different diagrams, for example, state chart diagram, activity diagrams and so on. </w:t>
      </w:r>
    </w:p>
    <w:p w14:paraId="17C30E99" w14:textId="0EAC5EBE" w:rsidR="00481723" w:rsidRDefault="00481723" w:rsidP="00481723">
      <w:pPr>
        <w:pStyle w:val="15Spacing"/>
      </w:pPr>
      <w:r>
        <w:t xml:space="preserve">Disadvantages of ER diagram are </w:t>
      </w:r>
    </w:p>
    <w:p w14:paraId="3113C931" w14:textId="77777777" w:rsidR="00481723" w:rsidRDefault="00481723" w:rsidP="00481723">
      <w:pPr>
        <w:pStyle w:val="15Spacing"/>
      </w:pPr>
      <w:r>
        <w:t xml:space="preserve">1. Loss of information content </w:t>
      </w:r>
    </w:p>
    <w:p w14:paraId="5F1A2CD3" w14:textId="77777777" w:rsidR="00481723" w:rsidRDefault="00481723" w:rsidP="00481723">
      <w:pPr>
        <w:pStyle w:val="15Spacing"/>
      </w:pPr>
      <w:r>
        <w:t xml:space="preserve">2. restricted relationship representation </w:t>
      </w:r>
    </w:p>
    <w:p w14:paraId="7D45586D" w14:textId="6CC413B0" w:rsidR="00C2109B" w:rsidRDefault="00481723" w:rsidP="00481723">
      <w:pPr>
        <w:pStyle w:val="15Spacing"/>
      </w:pPr>
      <w:r>
        <w:t>3. No representation of data manipulation</w:t>
      </w:r>
    </w:p>
    <w:p w14:paraId="6430E9EC" w14:textId="729202C4" w:rsidR="00B616AC" w:rsidRDefault="00B616AC" w:rsidP="00481723">
      <w:pPr>
        <w:pStyle w:val="15Spacing"/>
      </w:pPr>
      <w:r w:rsidRPr="00B616AC">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w:t>
      </w:r>
    </w:p>
    <w:p w14:paraId="66811356" w14:textId="25A34AD0" w:rsidR="00443289" w:rsidRPr="00443289" w:rsidRDefault="00443289" w:rsidP="00443289">
      <w:pPr>
        <w:pStyle w:val="15Spacing"/>
        <w:jc w:val="right"/>
        <w:rPr>
          <w:b/>
        </w:rPr>
      </w:pPr>
      <w:r w:rsidRPr="00443289">
        <w:rPr>
          <w:b/>
        </w:rPr>
        <w:t>(Chaitanya Singh, Beginners Book)</w:t>
      </w:r>
    </w:p>
    <w:p w14:paraId="6067671A" w14:textId="77777777" w:rsidR="00E61DC3" w:rsidRDefault="00E61DC3">
      <w:pPr>
        <w:tabs>
          <w:tab w:val="clear" w:pos="9360"/>
        </w:tabs>
        <w:spacing w:before="0" w:after="200"/>
        <w:jc w:val="left"/>
      </w:pPr>
      <w:r>
        <w:br w:type="page"/>
      </w:r>
    </w:p>
    <w:p w14:paraId="79EB3E5D" w14:textId="77777777" w:rsidR="00446920" w:rsidRDefault="00E61DC3" w:rsidP="00E61DC3">
      <w:pPr>
        <w:pStyle w:val="Heading1"/>
        <w:numPr>
          <w:ilvl w:val="0"/>
          <w:numId w:val="0"/>
        </w:numPr>
      </w:pPr>
      <w:bookmarkStart w:id="23" w:name="_Toc3798083"/>
      <w:r>
        <w:lastRenderedPageBreak/>
        <w:t>Bibliography</w:t>
      </w:r>
      <w:bookmarkEnd w:id="23"/>
    </w:p>
    <w:p w14:paraId="50C46188" w14:textId="77777777" w:rsidR="00E61DC3" w:rsidRDefault="00014491" w:rsidP="00446920">
      <w:r>
        <w:pict w14:anchorId="076461EC">
          <v:rect id="_x0000_i1025" style="width:0;height:1.5pt" o:hralign="center" o:hrstd="t" o:hr="t" fillcolor="#a0a0a0" stroked="f"/>
        </w:pict>
      </w:r>
    </w:p>
    <w:p w14:paraId="18DE800A" w14:textId="528EDCDE" w:rsidR="00E61DC3" w:rsidRDefault="00B616AC" w:rsidP="00B616AC">
      <w:pPr>
        <w:pStyle w:val="ListParagraph"/>
        <w:numPr>
          <w:ilvl w:val="0"/>
          <w:numId w:val="38"/>
        </w:numPr>
      </w:pPr>
      <w:hyperlink r:id="rId12" w:history="1">
        <w:r w:rsidRPr="00AF282C">
          <w:rPr>
            <w:rStyle w:val="Hyperlink"/>
          </w:rPr>
          <w:t>https://www.tutorialspoint.com/uml/uml_statechart_diagram.htm</w:t>
        </w:r>
      </w:hyperlink>
    </w:p>
    <w:p w14:paraId="2B5122CB" w14:textId="4B604AB0" w:rsidR="00B616AC" w:rsidRDefault="00E06E86" w:rsidP="00443289">
      <w:pPr>
        <w:pStyle w:val="ListParagraph"/>
        <w:numPr>
          <w:ilvl w:val="0"/>
          <w:numId w:val="38"/>
        </w:numPr>
      </w:pPr>
      <w:hyperlink r:id="rId13" w:history="1">
        <w:r w:rsidRPr="00AF282C">
          <w:rPr>
            <w:rStyle w:val="Hyperlink"/>
          </w:rPr>
          <w:t>https://beginnersbook.com/2015/04/e-r-model-in-dbms/</w:t>
        </w:r>
      </w:hyperlink>
    </w:p>
    <w:p w14:paraId="0D5B4F2D" w14:textId="1B1BAA54" w:rsidR="00E06E86" w:rsidRDefault="009136A3" w:rsidP="009136A3">
      <w:pPr>
        <w:pStyle w:val="ListParagraph"/>
        <w:numPr>
          <w:ilvl w:val="0"/>
          <w:numId w:val="38"/>
        </w:numPr>
      </w:pPr>
      <w:hyperlink r:id="rId14" w:history="1">
        <w:r w:rsidRPr="00AF282C">
          <w:rPr>
            <w:rStyle w:val="Hyperlink"/>
          </w:rPr>
          <w:t>https://dzone.com/articles/are-you-confused-between-scripting-testing-and-rec</w:t>
        </w:r>
      </w:hyperlink>
    </w:p>
    <w:p w14:paraId="0763F49E" w14:textId="0A3D6F01" w:rsidR="009136A3" w:rsidRDefault="00FD37E3" w:rsidP="00FD37E3">
      <w:pPr>
        <w:pStyle w:val="ListParagraph"/>
        <w:numPr>
          <w:ilvl w:val="0"/>
          <w:numId w:val="38"/>
        </w:numPr>
      </w:pPr>
      <w:r w:rsidRPr="00FD37E3">
        <w:t xml:space="preserve">Kazmi, </w:t>
      </w:r>
      <w:proofErr w:type="spellStart"/>
      <w:r w:rsidRPr="00FD37E3">
        <w:t>Rafaqat</w:t>
      </w:r>
      <w:proofErr w:type="spellEnd"/>
      <w:r w:rsidRPr="00FD37E3">
        <w:t xml:space="preserve"> &amp; Ghani, Idris &amp; Mohamad, </w:t>
      </w:r>
      <w:proofErr w:type="spellStart"/>
      <w:r w:rsidRPr="00FD37E3">
        <w:t>Radziah</w:t>
      </w:r>
      <w:proofErr w:type="spellEnd"/>
      <w:r w:rsidRPr="00FD37E3">
        <w:t xml:space="preserve"> &amp; Tariq, M &amp; </w:t>
      </w:r>
      <w:proofErr w:type="spellStart"/>
      <w:r w:rsidRPr="00FD37E3">
        <w:t>Bajwa</w:t>
      </w:r>
      <w:proofErr w:type="spellEnd"/>
      <w:r w:rsidRPr="00FD37E3">
        <w:t xml:space="preserve">, Imran &amp; </w:t>
      </w:r>
      <w:proofErr w:type="spellStart"/>
      <w:r w:rsidRPr="00FD37E3">
        <w:t>Jeong</w:t>
      </w:r>
      <w:proofErr w:type="spellEnd"/>
      <w:r w:rsidRPr="00FD37E3">
        <w:t xml:space="preserve">, Seung </w:t>
      </w:r>
      <w:proofErr w:type="spellStart"/>
      <w:r w:rsidRPr="00FD37E3">
        <w:t>Ryul</w:t>
      </w:r>
      <w:proofErr w:type="spellEnd"/>
      <w:r w:rsidRPr="00FD37E3">
        <w:t>. (2016). Trade-off between automated and manual testing: A production possibility curve cost model. 8. 12-27.</w:t>
      </w:r>
    </w:p>
    <w:p w14:paraId="71D836BA" w14:textId="03FCAA03" w:rsidR="00E358C7" w:rsidRDefault="00295631" w:rsidP="00E358C7">
      <w:pPr>
        <w:pStyle w:val="ListParagraph"/>
        <w:numPr>
          <w:ilvl w:val="0"/>
          <w:numId w:val="38"/>
        </w:numPr>
      </w:pPr>
      <w:hyperlink r:id="rId15" w:history="1">
        <w:r w:rsidRPr="00AF282C">
          <w:rPr>
            <w:rStyle w:val="Hyperlink"/>
          </w:rPr>
          <w:t>https://www.altexsoft.com/blog/engineering/striking-a-balance-between-manual-and-automated-testing-when-two-is-better-than-one/</w:t>
        </w:r>
      </w:hyperlink>
    </w:p>
    <w:p w14:paraId="26099773" w14:textId="0121229B" w:rsidR="00295631" w:rsidRDefault="008B14D2" w:rsidP="00295631">
      <w:pPr>
        <w:pStyle w:val="ListParagraph"/>
        <w:numPr>
          <w:ilvl w:val="0"/>
          <w:numId w:val="38"/>
        </w:numPr>
      </w:pPr>
      <w:hyperlink r:id="rId16" w:history="1">
        <w:r w:rsidRPr="00AF282C">
          <w:rPr>
            <w:rStyle w:val="Hyperlink"/>
          </w:rPr>
          <w:t>https://intellipaat.com/blog/automation-vs-manual-testing/</w:t>
        </w:r>
      </w:hyperlink>
    </w:p>
    <w:p w14:paraId="09E2B93D" w14:textId="1577FAD4" w:rsidR="008B14D2" w:rsidRDefault="0087795C" w:rsidP="008B14D2">
      <w:pPr>
        <w:pStyle w:val="ListParagraph"/>
        <w:numPr>
          <w:ilvl w:val="0"/>
          <w:numId w:val="38"/>
        </w:numPr>
      </w:pPr>
      <w:hyperlink r:id="rId17" w:history="1">
        <w:r w:rsidRPr="00AF282C">
          <w:rPr>
            <w:rStyle w:val="Hyperlink"/>
          </w:rPr>
          <w:t>https://crossbrowsertesting.com/crossbrowsertesting/media/pdfs/moving-from-manual-to-automated-testing.pdf</w:t>
        </w:r>
      </w:hyperlink>
    </w:p>
    <w:p w14:paraId="594AB43C" w14:textId="54682C86" w:rsidR="0087795C" w:rsidRDefault="00461BA2" w:rsidP="0087795C">
      <w:pPr>
        <w:pStyle w:val="ListParagraph"/>
        <w:numPr>
          <w:ilvl w:val="0"/>
          <w:numId w:val="38"/>
        </w:numPr>
      </w:pPr>
      <w:hyperlink r:id="rId18" w:history="1">
        <w:r w:rsidRPr="00AF282C">
          <w:rPr>
            <w:rStyle w:val="Hyperlink"/>
          </w:rPr>
          <w:t>https://dzone.com/articles/automated-testing-vs-manual-testing</w:t>
        </w:r>
      </w:hyperlink>
    </w:p>
    <w:p w14:paraId="706AC015" w14:textId="5B68753F" w:rsidR="00461BA2" w:rsidRPr="00446920" w:rsidRDefault="00461BA2" w:rsidP="00461BA2">
      <w:pPr>
        <w:pStyle w:val="ListParagraph"/>
        <w:numPr>
          <w:ilvl w:val="0"/>
          <w:numId w:val="38"/>
        </w:numPr>
      </w:pPr>
      <w:r w:rsidRPr="00461BA2">
        <w:t>https://crossbrowsertesting.com/blog/continuous-integration/continuous-integration-testing-delivery/</w:t>
      </w:r>
    </w:p>
    <w:sectPr w:rsidR="00461BA2" w:rsidRPr="00446920" w:rsidSect="009C66EA">
      <w:footerReference w:type="default" r:id="rId19"/>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5C01F" w14:textId="77777777" w:rsidR="00014491" w:rsidRDefault="00014491" w:rsidP="00F95255">
      <w:r>
        <w:separator/>
      </w:r>
    </w:p>
  </w:endnote>
  <w:endnote w:type="continuationSeparator" w:id="0">
    <w:p w14:paraId="1B23A037" w14:textId="77777777" w:rsidR="00014491" w:rsidRDefault="00014491"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8ED67" w14:textId="77777777" w:rsidR="00F5284C" w:rsidRDefault="00014491" w:rsidP="00F95255">
    <w:pPr>
      <w:pStyle w:val="Footer"/>
      <w:jc w:val="center"/>
    </w:pPr>
    <w:r>
      <w:pict w14:anchorId="0C03EEE0">
        <v:rect id="_x0000_i1026" style="width:0;height:1.5pt" o:hralign="center" o:hrstd="t" o:hr="t" fillcolor="#a0a0a0" stroked="f"/>
      </w:pict>
    </w:r>
  </w:p>
  <w:p w14:paraId="19F87CDC" w14:textId="077C4A18" w:rsidR="00367873" w:rsidRDefault="009E0810" w:rsidP="009E0810">
    <w:pPr>
      <w:pStyle w:val="Footer"/>
      <w:tabs>
        <w:tab w:val="clear" w:pos="4680"/>
        <w:tab w:val="center" w:pos="5400"/>
      </w:tabs>
      <w:jc w:val="center"/>
    </w:pPr>
    <w:r>
      <w:t>CSC210A – Software Development Fundamentals</w:t>
    </w:r>
    <w:r w:rsidR="009C66EA">
      <w:ptab w:relativeTo="margin" w:alignment="right" w:leader="none"/>
    </w:r>
    <w:r w:rsidR="009C66EA">
      <w:fldChar w:fldCharType="begin"/>
    </w:r>
    <w:r w:rsidR="009C66EA">
      <w:instrText xml:space="preserve"> PAGE   \* MERGEFORMAT </w:instrText>
    </w:r>
    <w:r w:rsidR="009C66EA">
      <w:fldChar w:fldCharType="separate"/>
    </w:r>
    <w:r w:rsidR="009C66EA">
      <w:rPr>
        <w:noProof/>
      </w:rPr>
      <w:t>1</w:t>
    </w:r>
    <w:r w:rsidR="009C66E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C7248" w14:textId="77777777" w:rsidR="00014491" w:rsidRPr="00266D36" w:rsidRDefault="00014491" w:rsidP="00266D36">
      <w:pPr>
        <w:spacing w:after="0"/>
        <w:rPr>
          <w:sz w:val="18"/>
        </w:rPr>
      </w:pPr>
      <w:r w:rsidRPr="00266D36">
        <w:rPr>
          <w:sz w:val="18"/>
        </w:rPr>
        <w:separator/>
      </w:r>
    </w:p>
  </w:footnote>
  <w:footnote w:type="continuationSeparator" w:id="0">
    <w:p w14:paraId="5EB58418" w14:textId="77777777" w:rsidR="00014491" w:rsidRDefault="00014491" w:rsidP="00F95255">
      <w:r>
        <w:continuationSeparator/>
      </w:r>
    </w:p>
  </w:footnote>
  <w:footnote w:type="continuationNotice" w:id="1">
    <w:p w14:paraId="41167309" w14:textId="77777777" w:rsidR="00014491" w:rsidRDefault="00014491">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E7F4B0C"/>
    <w:multiLevelType w:val="hybridMultilevel"/>
    <w:tmpl w:val="C50AC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C47F92"/>
    <w:multiLevelType w:val="multilevel"/>
    <w:tmpl w:val="8DE61AAA"/>
    <w:numStyleLink w:val="Enumerate"/>
  </w:abstractNum>
  <w:abstractNum w:abstractNumId="15" w15:restartNumberingAfterBreak="0">
    <w:nsid w:val="13107108"/>
    <w:multiLevelType w:val="multilevel"/>
    <w:tmpl w:val="8DE61AAA"/>
    <w:numStyleLink w:val="Enumerate"/>
  </w:abstractNum>
  <w:abstractNum w:abstractNumId="16"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7" w15:restartNumberingAfterBreak="0">
    <w:nsid w:val="18B93845"/>
    <w:multiLevelType w:val="hybridMultilevel"/>
    <w:tmpl w:val="DE46E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9" w15:restartNumberingAfterBreak="0">
    <w:nsid w:val="278D7674"/>
    <w:multiLevelType w:val="multilevel"/>
    <w:tmpl w:val="59489428"/>
    <w:numStyleLink w:val="Itemize"/>
  </w:abstractNum>
  <w:abstractNum w:abstractNumId="20"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2" w15:restartNumberingAfterBreak="0">
    <w:nsid w:val="31DC1536"/>
    <w:multiLevelType w:val="hybridMultilevel"/>
    <w:tmpl w:val="FB4E7600"/>
    <w:lvl w:ilvl="0" w:tplc="8C726B54">
      <w:numFmt w:val="bullet"/>
      <w:lvlText w:val="•"/>
      <w:lvlJc w:val="left"/>
      <w:pPr>
        <w:ind w:left="4485" w:hanging="3765"/>
      </w:pPr>
      <w:rPr>
        <w:rFonts w:ascii="LM Roman 10" w:eastAsiaTheme="minorHAnsi" w:hAnsi="LM Roman 10"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63C5233"/>
    <w:multiLevelType w:val="multilevel"/>
    <w:tmpl w:val="8DE61AAA"/>
    <w:numStyleLink w:val="Enumerate"/>
  </w:abstractNum>
  <w:abstractNum w:abstractNumId="24" w15:restartNumberingAfterBreak="0">
    <w:nsid w:val="3F2A7AF5"/>
    <w:multiLevelType w:val="multilevel"/>
    <w:tmpl w:val="8DE61AAA"/>
    <w:numStyleLink w:val="Enumerate"/>
  </w:abstractNum>
  <w:abstractNum w:abstractNumId="25" w15:restartNumberingAfterBreak="0">
    <w:nsid w:val="40820A99"/>
    <w:multiLevelType w:val="hybridMultilevel"/>
    <w:tmpl w:val="F88E24F8"/>
    <w:lvl w:ilvl="0" w:tplc="8C726B54">
      <w:numFmt w:val="bullet"/>
      <w:lvlText w:val="•"/>
      <w:lvlJc w:val="left"/>
      <w:pPr>
        <w:ind w:left="4125" w:hanging="3765"/>
      </w:pPr>
      <w:rPr>
        <w:rFonts w:ascii="LM Roman 10" w:eastAsiaTheme="minorHAnsi" w:hAnsi="LM Roman 10"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B11667"/>
    <w:multiLevelType w:val="hybridMultilevel"/>
    <w:tmpl w:val="44FE2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3C931A4"/>
    <w:multiLevelType w:val="hybridMultilevel"/>
    <w:tmpl w:val="CBE0E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703152"/>
    <w:multiLevelType w:val="multilevel"/>
    <w:tmpl w:val="59489428"/>
    <w:numStyleLink w:val="Itemize"/>
  </w:abstractNum>
  <w:abstractNum w:abstractNumId="29" w15:restartNumberingAfterBreak="0">
    <w:nsid w:val="5180635D"/>
    <w:multiLevelType w:val="multilevel"/>
    <w:tmpl w:val="8DE61AAA"/>
    <w:numStyleLink w:val="Enumerate"/>
  </w:abstractNum>
  <w:abstractNum w:abstractNumId="30"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DA326C"/>
    <w:multiLevelType w:val="multilevel"/>
    <w:tmpl w:val="8DE61AAA"/>
    <w:numStyleLink w:val="Enumerate"/>
  </w:abstractNum>
  <w:abstractNum w:abstractNumId="32"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3" w15:restartNumberingAfterBreak="0">
    <w:nsid w:val="659E24E9"/>
    <w:multiLevelType w:val="hybridMultilevel"/>
    <w:tmpl w:val="8AEC1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5A0B31"/>
    <w:multiLevelType w:val="multilevel"/>
    <w:tmpl w:val="8DE61AAA"/>
    <w:numStyleLink w:val="Enumerate"/>
  </w:abstractNum>
  <w:abstractNum w:abstractNumId="35"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FF13B1"/>
    <w:multiLevelType w:val="hybridMultilevel"/>
    <w:tmpl w:val="37D43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565213"/>
    <w:multiLevelType w:val="hybridMultilevel"/>
    <w:tmpl w:val="DDEC2B8A"/>
    <w:lvl w:ilvl="0" w:tplc="8C726B54">
      <w:numFmt w:val="bullet"/>
      <w:lvlText w:val="•"/>
      <w:lvlJc w:val="left"/>
      <w:pPr>
        <w:ind w:left="4125" w:hanging="3765"/>
      </w:pPr>
      <w:rPr>
        <w:rFonts w:ascii="LM Roman 10" w:eastAsiaTheme="minorHAnsi" w:hAnsi="LM Roman 10"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AA1C62"/>
    <w:multiLevelType w:val="hybridMultilevel"/>
    <w:tmpl w:val="EDBAB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30"/>
  </w:num>
  <w:num w:numId="13">
    <w:abstractNumId w:val="35"/>
  </w:num>
  <w:num w:numId="14">
    <w:abstractNumId w:val="20"/>
  </w:num>
  <w:num w:numId="15">
    <w:abstractNumId w:val="21"/>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29"/>
  </w:num>
  <w:num w:numId="24">
    <w:abstractNumId w:val="34"/>
  </w:num>
  <w:num w:numId="25">
    <w:abstractNumId w:val="15"/>
  </w:num>
  <w:num w:numId="26">
    <w:abstractNumId w:val="10"/>
  </w:num>
  <w:num w:numId="27">
    <w:abstractNumId w:val="24"/>
  </w:num>
  <w:num w:numId="28">
    <w:abstractNumId w:val="11"/>
  </w:num>
  <w:num w:numId="29">
    <w:abstractNumId w:val="23"/>
  </w:num>
  <w:num w:numId="30">
    <w:abstractNumId w:val="16"/>
  </w:num>
  <w:num w:numId="31">
    <w:abstractNumId w:val="19"/>
  </w:num>
  <w:num w:numId="32">
    <w:abstractNumId w:val="31"/>
  </w:num>
  <w:num w:numId="33">
    <w:abstractNumId w:val="14"/>
  </w:num>
  <w:num w:numId="34">
    <w:abstractNumId w:val="28"/>
  </w:num>
  <w:num w:numId="35">
    <w:abstractNumId w:val="12"/>
  </w:num>
  <w:num w:numId="36">
    <w:abstractNumId w:val="26"/>
  </w:num>
  <w:num w:numId="37">
    <w:abstractNumId w:val="36"/>
  </w:num>
  <w:num w:numId="38">
    <w:abstractNumId w:val="27"/>
  </w:num>
  <w:num w:numId="39">
    <w:abstractNumId w:val="33"/>
  </w:num>
  <w:num w:numId="40">
    <w:abstractNumId w:val="17"/>
  </w:num>
  <w:num w:numId="41">
    <w:abstractNumId w:val="13"/>
  </w:num>
  <w:num w:numId="42">
    <w:abstractNumId w:val="25"/>
  </w:num>
  <w:num w:numId="43">
    <w:abstractNumId w:val="22"/>
  </w:num>
  <w:num w:numId="44">
    <w:abstractNumId w:val="37"/>
  </w:num>
  <w:num w:numId="45">
    <w:abstractNumId w:val="3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810"/>
    <w:rsid w:val="00003BCD"/>
    <w:rsid w:val="00011C8B"/>
    <w:rsid w:val="00014491"/>
    <w:rsid w:val="000158C5"/>
    <w:rsid w:val="000209D9"/>
    <w:rsid w:val="0003303E"/>
    <w:rsid w:val="000400AC"/>
    <w:rsid w:val="00060D8F"/>
    <w:rsid w:val="0006225D"/>
    <w:rsid w:val="000700CD"/>
    <w:rsid w:val="0007014F"/>
    <w:rsid w:val="00074843"/>
    <w:rsid w:val="00093E6B"/>
    <w:rsid w:val="00095578"/>
    <w:rsid w:val="000A0838"/>
    <w:rsid w:val="000D4A65"/>
    <w:rsid w:val="000E1125"/>
    <w:rsid w:val="000E3162"/>
    <w:rsid w:val="000F1988"/>
    <w:rsid w:val="000F39FA"/>
    <w:rsid w:val="000F7166"/>
    <w:rsid w:val="001104BB"/>
    <w:rsid w:val="00134007"/>
    <w:rsid w:val="00146E32"/>
    <w:rsid w:val="001508E1"/>
    <w:rsid w:val="00154D1E"/>
    <w:rsid w:val="00156476"/>
    <w:rsid w:val="001765C9"/>
    <w:rsid w:val="00176980"/>
    <w:rsid w:val="00176BD1"/>
    <w:rsid w:val="00181923"/>
    <w:rsid w:val="00193D99"/>
    <w:rsid w:val="00195655"/>
    <w:rsid w:val="001A0D54"/>
    <w:rsid w:val="001A50E8"/>
    <w:rsid w:val="001C002A"/>
    <w:rsid w:val="001C5AC3"/>
    <w:rsid w:val="001E0697"/>
    <w:rsid w:val="001E449B"/>
    <w:rsid w:val="0021065C"/>
    <w:rsid w:val="002232C2"/>
    <w:rsid w:val="002345B1"/>
    <w:rsid w:val="00240E36"/>
    <w:rsid w:val="0025067D"/>
    <w:rsid w:val="00253246"/>
    <w:rsid w:val="002575BF"/>
    <w:rsid w:val="00260E85"/>
    <w:rsid w:val="00266D36"/>
    <w:rsid w:val="0027203A"/>
    <w:rsid w:val="0027493B"/>
    <w:rsid w:val="002770C5"/>
    <w:rsid w:val="002802C2"/>
    <w:rsid w:val="0029271B"/>
    <w:rsid w:val="002942EA"/>
    <w:rsid w:val="00295631"/>
    <w:rsid w:val="002B01E2"/>
    <w:rsid w:val="002B7288"/>
    <w:rsid w:val="002C3E6C"/>
    <w:rsid w:val="002C57F6"/>
    <w:rsid w:val="002E1C63"/>
    <w:rsid w:val="00322C54"/>
    <w:rsid w:val="003450B4"/>
    <w:rsid w:val="003575C3"/>
    <w:rsid w:val="003625D5"/>
    <w:rsid w:val="00367873"/>
    <w:rsid w:val="003706BA"/>
    <w:rsid w:val="0037222A"/>
    <w:rsid w:val="00376DBA"/>
    <w:rsid w:val="00384F60"/>
    <w:rsid w:val="00387765"/>
    <w:rsid w:val="003909C8"/>
    <w:rsid w:val="003976B4"/>
    <w:rsid w:val="003A604E"/>
    <w:rsid w:val="003D059C"/>
    <w:rsid w:val="003D3FB6"/>
    <w:rsid w:val="003E2C91"/>
    <w:rsid w:val="004017E6"/>
    <w:rsid w:val="00401834"/>
    <w:rsid w:val="00433D1D"/>
    <w:rsid w:val="00433E07"/>
    <w:rsid w:val="00435DC7"/>
    <w:rsid w:val="00442019"/>
    <w:rsid w:val="00443289"/>
    <w:rsid w:val="004437ED"/>
    <w:rsid w:val="00446920"/>
    <w:rsid w:val="004470BC"/>
    <w:rsid w:val="00447D9A"/>
    <w:rsid w:val="0045016A"/>
    <w:rsid w:val="00461BA2"/>
    <w:rsid w:val="00461FE3"/>
    <w:rsid w:val="00470512"/>
    <w:rsid w:val="00481723"/>
    <w:rsid w:val="00486EDB"/>
    <w:rsid w:val="0049432C"/>
    <w:rsid w:val="004C02A9"/>
    <w:rsid w:val="004C0BE2"/>
    <w:rsid w:val="004C7CC0"/>
    <w:rsid w:val="004D1C09"/>
    <w:rsid w:val="004E29B3"/>
    <w:rsid w:val="004E5DA1"/>
    <w:rsid w:val="004F2788"/>
    <w:rsid w:val="004F4D38"/>
    <w:rsid w:val="004F5441"/>
    <w:rsid w:val="004F655D"/>
    <w:rsid w:val="004F6EA7"/>
    <w:rsid w:val="00503777"/>
    <w:rsid w:val="0050536F"/>
    <w:rsid w:val="00513EE2"/>
    <w:rsid w:val="00517672"/>
    <w:rsid w:val="0052276F"/>
    <w:rsid w:val="005239A1"/>
    <w:rsid w:val="0052459C"/>
    <w:rsid w:val="0054615C"/>
    <w:rsid w:val="00552928"/>
    <w:rsid w:val="005579FC"/>
    <w:rsid w:val="00564D90"/>
    <w:rsid w:val="005655A8"/>
    <w:rsid w:val="00567772"/>
    <w:rsid w:val="00573F65"/>
    <w:rsid w:val="00581F70"/>
    <w:rsid w:val="00590D07"/>
    <w:rsid w:val="005C26B0"/>
    <w:rsid w:val="005D491A"/>
    <w:rsid w:val="005D68B9"/>
    <w:rsid w:val="005E051A"/>
    <w:rsid w:val="005E2C2A"/>
    <w:rsid w:val="005E3CD7"/>
    <w:rsid w:val="005E4867"/>
    <w:rsid w:val="005F5915"/>
    <w:rsid w:val="00601FA3"/>
    <w:rsid w:val="0061011E"/>
    <w:rsid w:val="00615E80"/>
    <w:rsid w:val="0062015B"/>
    <w:rsid w:val="00620A2A"/>
    <w:rsid w:val="00623814"/>
    <w:rsid w:val="00635D4E"/>
    <w:rsid w:val="00683989"/>
    <w:rsid w:val="0069144D"/>
    <w:rsid w:val="00695595"/>
    <w:rsid w:val="00697B2C"/>
    <w:rsid w:val="006B2D5D"/>
    <w:rsid w:val="006B657A"/>
    <w:rsid w:val="006C004E"/>
    <w:rsid w:val="006C04DC"/>
    <w:rsid w:val="006C0640"/>
    <w:rsid w:val="006D1026"/>
    <w:rsid w:val="00712366"/>
    <w:rsid w:val="00727BC4"/>
    <w:rsid w:val="00727CBC"/>
    <w:rsid w:val="0075082A"/>
    <w:rsid w:val="00751216"/>
    <w:rsid w:val="00751AA6"/>
    <w:rsid w:val="00755218"/>
    <w:rsid w:val="0075640E"/>
    <w:rsid w:val="00775C8E"/>
    <w:rsid w:val="007806A3"/>
    <w:rsid w:val="00784D58"/>
    <w:rsid w:val="00787C96"/>
    <w:rsid w:val="0079324A"/>
    <w:rsid w:val="007B2249"/>
    <w:rsid w:val="007D32B1"/>
    <w:rsid w:val="007D463C"/>
    <w:rsid w:val="007F2F27"/>
    <w:rsid w:val="007F5476"/>
    <w:rsid w:val="008054F0"/>
    <w:rsid w:val="00814777"/>
    <w:rsid w:val="008217B3"/>
    <w:rsid w:val="00824069"/>
    <w:rsid w:val="00833E6F"/>
    <w:rsid w:val="008416DF"/>
    <w:rsid w:val="00856290"/>
    <w:rsid w:val="0087795C"/>
    <w:rsid w:val="00882F9C"/>
    <w:rsid w:val="00891B45"/>
    <w:rsid w:val="00892550"/>
    <w:rsid w:val="008A3368"/>
    <w:rsid w:val="008A55A8"/>
    <w:rsid w:val="008A56F7"/>
    <w:rsid w:val="008A654D"/>
    <w:rsid w:val="008B14D2"/>
    <w:rsid w:val="008B47E0"/>
    <w:rsid w:val="008C6F4B"/>
    <w:rsid w:val="008D2C2C"/>
    <w:rsid w:val="008D6863"/>
    <w:rsid w:val="008E1CF8"/>
    <w:rsid w:val="0090445E"/>
    <w:rsid w:val="009063CC"/>
    <w:rsid w:val="009133D6"/>
    <w:rsid w:val="009136A3"/>
    <w:rsid w:val="00915402"/>
    <w:rsid w:val="00923E96"/>
    <w:rsid w:val="00940E83"/>
    <w:rsid w:val="0094562F"/>
    <w:rsid w:val="00960ABB"/>
    <w:rsid w:val="00966ADF"/>
    <w:rsid w:val="0096779F"/>
    <w:rsid w:val="009719B8"/>
    <w:rsid w:val="0099211F"/>
    <w:rsid w:val="009967C8"/>
    <w:rsid w:val="00996E66"/>
    <w:rsid w:val="009A170A"/>
    <w:rsid w:val="009B0E3B"/>
    <w:rsid w:val="009B0ED9"/>
    <w:rsid w:val="009B649E"/>
    <w:rsid w:val="009B79D5"/>
    <w:rsid w:val="009C66EA"/>
    <w:rsid w:val="009D07EF"/>
    <w:rsid w:val="009E0810"/>
    <w:rsid w:val="009E108D"/>
    <w:rsid w:val="009F24D4"/>
    <w:rsid w:val="00A02F7C"/>
    <w:rsid w:val="00A141EB"/>
    <w:rsid w:val="00A144D1"/>
    <w:rsid w:val="00A17C26"/>
    <w:rsid w:val="00A20262"/>
    <w:rsid w:val="00A32984"/>
    <w:rsid w:val="00A509AA"/>
    <w:rsid w:val="00A61C36"/>
    <w:rsid w:val="00A67452"/>
    <w:rsid w:val="00A70274"/>
    <w:rsid w:val="00A7608A"/>
    <w:rsid w:val="00A922F9"/>
    <w:rsid w:val="00AA11C5"/>
    <w:rsid w:val="00AB0692"/>
    <w:rsid w:val="00AB25FB"/>
    <w:rsid w:val="00AE1832"/>
    <w:rsid w:val="00AE38AA"/>
    <w:rsid w:val="00AE5261"/>
    <w:rsid w:val="00AE60B4"/>
    <w:rsid w:val="00AF3739"/>
    <w:rsid w:val="00AF62F2"/>
    <w:rsid w:val="00B030A8"/>
    <w:rsid w:val="00B05256"/>
    <w:rsid w:val="00B07CCA"/>
    <w:rsid w:val="00B21E27"/>
    <w:rsid w:val="00B26BA2"/>
    <w:rsid w:val="00B31AAC"/>
    <w:rsid w:val="00B616AC"/>
    <w:rsid w:val="00B659C3"/>
    <w:rsid w:val="00B71619"/>
    <w:rsid w:val="00B82E41"/>
    <w:rsid w:val="00B86B75"/>
    <w:rsid w:val="00B93633"/>
    <w:rsid w:val="00B955E5"/>
    <w:rsid w:val="00B97119"/>
    <w:rsid w:val="00BB611A"/>
    <w:rsid w:val="00BC48D5"/>
    <w:rsid w:val="00C0136A"/>
    <w:rsid w:val="00C111DC"/>
    <w:rsid w:val="00C15FFA"/>
    <w:rsid w:val="00C2109B"/>
    <w:rsid w:val="00C26B72"/>
    <w:rsid w:val="00C36279"/>
    <w:rsid w:val="00C3754A"/>
    <w:rsid w:val="00C45EE9"/>
    <w:rsid w:val="00C45F66"/>
    <w:rsid w:val="00C50711"/>
    <w:rsid w:val="00C61480"/>
    <w:rsid w:val="00C7501E"/>
    <w:rsid w:val="00C804D2"/>
    <w:rsid w:val="00C84A08"/>
    <w:rsid w:val="00C955AD"/>
    <w:rsid w:val="00CA73D2"/>
    <w:rsid w:val="00CB5908"/>
    <w:rsid w:val="00CB7FB4"/>
    <w:rsid w:val="00CC6173"/>
    <w:rsid w:val="00CC72CD"/>
    <w:rsid w:val="00CD5E3C"/>
    <w:rsid w:val="00CF57EF"/>
    <w:rsid w:val="00CF5891"/>
    <w:rsid w:val="00D0418E"/>
    <w:rsid w:val="00D04A32"/>
    <w:rsid w:val="00D30B73"/>
    <w:rsid w:val="00D3286D"/>
    <w:rsid w:val="00D347DF"/>
    <w:rsid w:val="00D34848"/>
    <w:rsid w:val="00D36013"/>
    <w:rsid w:val="00D46F1E"/>
    <w:rsid w:val="00D60E87"/>
    <w:rsid w:val="00D62916"/>
    <w:rsid w:val="00D91437"/>
    <w:rsid w:val="00D9705B"/>
    <w:rsid w:val="00DA0901"/>
    <w:rsid w:val="00DB12D1"/>
    <w:rsid w:val="00DD5528"/>
    <w:rsid w:val="00DE6579"/>
    <w:rsid w:val="00E017CE"/>
    <w:rsid w:val="00E06E86"/>
    <w:rsid w:val="00E121C9"/>
    <w:rsid w:val="00E20672"/>
    <w:rsid w:val="00E315A3"/>
    <w:rsid w:val="00E358C7"/>
    <w:rsid w:val="00E41067"/>
    <w:rsid w:val="00E436EF"/>
    <w:rsid w:val="00E60596"/>
    <w:rsid w:val="00E61DC3"/>
    <w:rsid w:val="00E675E4"/>
    <w:rsid w:val="00E83EFE"/>
    <w:rsid w:val="00E859B2"/>
    <w:rsid w:val="00E8649C"/>
    <w:rsid w:val="00EB7732"/>
    <w:rsid w:val="00EC5344"/>
    <w:rsid w:val="00ED02E2"/>
    <w:rsid w:val="00ED0A56"/>
    <w:rsid w:val="00ED4779"/>
    <w:rsid w:val="00EE612E"/>
    <w:rsid w:val="00F001C1"/>
    <w:rsid w:val="00F04816"/>
    <w:rsid w:val="00F10149"/>
    <w:rsid w:val="00F27D47"/>
    <w:rsid w:val="00F33D7E"/>
    <w:rsid w:val="00F36EC0"/>
    <w:rsid w:val="00F44C0B"/>
    <w:rsid w:val="00F5284C"/>
    <w:rsid w:val="00F535DE"/>
    <w:rsid w:val="00F62929"/>
    <w:rsid w:val="00F664EA"/>
    <w:rsid w:val="00F721EA"/>
    <w:rsid w:val="00F758DD"/>
    <w:rsid w:val="00F86B44"/>
    <w:rsid w:val="00F95255"/>
    <w:rsid w:val="00F95C2A"/>
    <w:rsid w:val="00FC0B1B"/>
    <w:rsid w:val="00FC261B"/>
    <w:rsid w:val="00FC601B"/>
    <w:rsid w:val="00FD37E3"/>
    <w:rsid w:val="00FD56BA"/>
    <w:rsid w:val="00FE797F"/>
    <w:rsid w:val="00FF5053"/>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22BE5"/>
  <w15:docId w15:val="{43F818A6-033F-4C66-96A8-F862D167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1" w:qFormat="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9719B8"/>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1"/>
    <w:unhideWhenUsed/>
    <w:qFormat/>
    <w:rsid w:val="00683989"/>
    <w:pPr>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link w:val="NoSpacingChar"/>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2">
    <w:name w:val="toc 2"/>
    <w:basedOn w:val="Normal"/>
    <w:next w:val="Normal"/>
    <w:autoRedefine/>
    <w:uiPriority w:val="39"/>
    <w:unhideWhenUsed/>
    <w:rsid w:val="009719B8"/>
    <w:pPr>
      <w:tabs>
        <w:tab w:val="clear" w:pos="9360"/>
      </w:tabs>
      <w:spacing w:before="0" w:after="100" w:line="259" w:lineRule="auto"/>
      <w:ind w:left="220"/>
      <w:jc w:val="left"/>
    </w:pPr>
    <w:rPr>
      <w:rFonts w:eastAsiaTheme="minorEastAsia" w:cs="Times New Roman"/>
      <w:szCs w:val="22"/>
      <w14:ligatures w14:val="none"/>
    </w:rPr>
  </w:style>
  <w:style w:type="paragraph" w:styleId="TOC1">
    <w:name w:val="toc 1"/>
    <w:basedOn w:val="Normal"/>
    <w:next w:val="Normal"/>
    <w:autoRedefine/>
    <w:uiPriority w:val="39"/>
    <w:unhideWhenUsed/>
    <w:rsid w:val="009719B8"/>
    <w:pPr>
      <w:tabs>
        <w:tab w:val="clear" w:pos="9360"/>
      </w:tabs>
      <w:spacing w:before="0" w:after="100" w:line="259" w:lineRule="auto"/>
      <w:jc w:val="left"/>
    </w:pPr>
    <w:rPr>
      <w:rFonts w:eastAsiaTheme="minorEastAsia" w:cs="Times New Roman"/>
      <w:szCs w:val="22"/>
      <w14:ligatures w14:val="none"/>
    </w:rPr>
  </w:style>
  <w:style w:type="paragraph" w:customStyle="1" w:styleId="15Spacing">
    <w:name w:val="1.5 Spacing"/>
    <w:basedOn w:val="NoSpacing"/>
    <w:link w:val="15SpacingChar"/>
    <w:uiPriority w:val="1"/>
    <w:qFormat/>
    <w:rsid w:val="0069144D"/>
    <w:pPr>
      <w:spacing w:after="120" w:line="360" w:lineRule="auto"/>
    </w:pPr>
  </w:style>
  <w:style w:type="character" w:customStyle="1" w:styleId="NoSpacingChar">
    <w:name w:val="No Spacing Char"/>
    <w:basedOn w:val="DefaultParagraphFont"/>
    <w:link w:val="NoSpacing"/>
    <w:uiPriority w:val="2"/>
    <w:rsid w:val="00D3286D"/>
    <w:rPr>
      <w:sz w:val="22"/>
      <w14:ligatures w14:val="standardContextual"/>
    </w:rPr>
  </w:style>
  <w:style w:type="character" w:customStyle="1" w:styleId="15SpacingChar">
    <w:name w:val="1.5 Spacing Char"/>
    <w:basedOn w:val="NoSpacingChar"/>
    <w:link w:val="15Spacing"/>
    <w:uiPriority w:val="1"/>
    <w:rsid w:val="0069144D"/>
    <w:rPr>
      <w:sz w:val="22"/>
      <w14:ligatures w14:val="standardContextual"/>
    </w:rPr>
  </w:style>
  <w:style w:type="paragraph" w:styleId="TOC3">
    <w:name w:val="toc 3"/>
    <w:basedOn w:val="Normal"/>
    <w:next w:val="Normal"/>
    <w:autoRedefine/>
    <w:uiPriority w:val="39"/>
    <w:unhideWhenUsed/>
    <w:rsid w:val="0094562F"/>
    <w:pPr>
      <w:tabs>
        <w:tab w:val="clear" w:pos="9360"/>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eginnersbook.com/2015/04/e-r-model-in-dbms/" TargetMode="External"/><Relationship Id="rId18" Type="http://schemas.openxmlformats.org/officeDocument/2006/relationships/hyperlink" Target="https://dzone.com/articles/automated-testing-vs-manual-test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utorialspoint.com/uml/uml_statechart_diagram.htm" TargetMode="External"/><Relationship Id="rId17" Type="http://schemas.openxmlformats.org/officeDocument/2006/relationships/hyperlink" Target="https://crossbrowsertesting.com/crossbrowsertesting/media/pdfs/moving-from-manual-to-automated-testing.pdf" TargetMode="External"/><Relationship Id="rId2" Type="http://schemas.openxmlformats.org/officeDocument/2006/relationships/numbering" Target="numbering.xml"/><Relationship Id="rId16" Type="http://schemas.openxmlformats.org/officeDocument/2006/relationships/hyperlink" Target="https://intellipaat.com/blog/automation-vs-manual-test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ltexsoft.com/blog/engineering/striking-a-balance-between-manual-and-automated-testing-when-two-is-better-than-one/"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zone.com/articles/are-you-confused-between-scripting-testing-and-re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Work\Assignment-SEM04-02-2019\Assignment_WordTex_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AC56F-9611-47FE-9765-1395572E5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Assignment_WordTex_Template.dotx</Template>
  <TotalTime>97</TotalTime>
  <Pages>17</Pages>
  <Words>2484</Words>
  <Characters>14159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Satyajit Ghana</dc:creator>
  <cp:keywords/>
  <dc:description/>
  <cp:lastModifiedBy>Satyajit Ghana</cp:lastModifiedBy>
  <cp:revision>68</cp:revision>
  <cp:lastPrinted>2019-03-18T05:11:00Z</cp:lastPrinted>
  <dcterms:created xsi:type="dcterms:W3CDTF">2019-03-17T16:41:00Z</dcterms:created>
  <dcterms:modified xsi:type="dcterms:W3CDTF">2019-03-18T05:11:00Z</dcterms:modified>
</cp:coreProperties>
</file>